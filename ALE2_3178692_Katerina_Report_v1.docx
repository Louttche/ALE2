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A1A3B" w14:textId="77777777" w:rsidR="00E84CE7" w:rsidRPr="005E04CC" w:rsidRDefault="00375E35" w:rsidP="008B576A">
      <w:pPr>
        <w:rPr>
          <w:rFonts w:ascii="Arial" w:hAnsi="Arial" w:cs="Arial"/>
          <w:sz w:val="18"/>
          <w:szCs w:val="18"/>
        </w:rPr>
      </w:pPr>
      <w:bookmarkStart w:id="0" w:name="HereIam"/>
      <w:bookmarkEnd w:id="0"/>
      <w:r w:rsidRPr="005E04CC">
        <w:rPr>
          <w:rFonts w:ascii="Arial" w:hAnsi="Arial" w:cs="Arial"/>
          <w:noProof/>
          <w:sz w:val="18"/>
          <w:szCs w:val="18"/>
          <w:lang w:bidi="as-IN"/>
        </w:rPr>
        <mc:AlternateContent>
          <mc:Choice Requires="wpc">
            <w:drawing>
              <wp:anchor distT="0" distB="0" distL="114300" distR="114300" simplePos="0" relativeHeight="251568128" behindDoc="0" locked="0" layoutInCell="1" allowOverlap="1" wp14:anchorId="7F32DB4B" wp14:editId="1D06C348">
                <wp:simplePos x="0" y="0"/>
                <wp:positionH relativeFrom="column">
                  <wp:posOffset>5575935</wp:posOffset>
                </wp:positionH>
                <wp:positionV relativeFrom="paragraph">
                  <wp:posOffset>171450</wp:posOffset>
                </wp:positionV>
                <wp:extent cx="1041400" cy="1041400"/>
                <wp:effectExtent l="0" t="0" r="6350" b="6350"/>
                <wp:wrapNone/>
                <wp:docPr id="1" name="Logo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 descr="1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47153B78" id="Logo1" o:spid="_x0000_s1026" editas="canvas" style="position:absolute;margin-left:439.05pt;margin-top:13.5pt;width:82pt;height:82pt;z-index:251568128" coordsize="10414,10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AIfZOD4QAAAAsBAAAPAAAAZHJzL2Rv&#10;d25yZXYueG1sTI9BS8QwEIXvgv8hjODNTVrKttamiwiK6MF1LXjNNrNtsElKk91Wf72zJ73NzHu8&#10;+V61WezATjgF452EZCWAoWu9Nq6T0Hw83hTAQlROq8E7lPCNATb15UWlSu1n946nXewYhbhQKgl9&#10;jGPJeWh7tCqs/IiOtIOfrIq0Th3Xk5op3A48FWLNrTKOPvRqxIce26/d0UrI0sNQbJ/Wrz/PTTO/&#10;fGYmF29Gyuur5f4OWMQl/pnhjE/oUBPT3h+dDmyQUORFQlYJaU6dzgaRpXTZ03SbCOB1xf93qH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414;height:10414;visibility:visible;mso-wrap-style:square">
                  <v:fill o:detectmouseclick="t"/>
                  <v:path o:connecttype="none"/>
                </v:shape>
                <v:shape id="Picture 2" o:spid="_x0000_s1028" type="#_x0000_t75" alt="1" style="position:absolute;width:10414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">
                  <v:imagedata r:id="rId12" o:title="1"/>
                  <o:lock v:ext="edit" aspectratio="f"/>
                </v:shape>
              </v:group>
            </w:pict>
          </mc:Fallback>
        </mc:AlternateContent>
      </w:r>
    </w:p>
    <w:p w14:paraId="09BD0F5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502688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86FE5EB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37D44608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658F7CB1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4CAF7FB2" w14:textId="77777777" w:rsidR="008B576A" w:rsidRPr="005E04CC" w:rsidRDefault="008B576A" w:rsidP="008B576A">
      <w:pPr>
        <w:rPr>
          <w:rFonts w:ascii="Arial" w:hAnsi="Arial" w:cs="Arial"/>
          <w:sz w:val="18"/>
          <w:szCs w:val="18"/>
        </w:rPr>
      </w:pPr>
    </w:p>
    <w:p w14:paraId="03C2B100" w14:textId="77777777" w:rsidR="008A70ED" w:rsidRPr="005E04CC" w:rsidRDefault="008A70ED" w:rsidP="008A70ED">
      <w:pPr>
        <w:spacing w:line="320" w:lineRule="exact"/>
        <w:rPr>
          <w:rFonts w:ascii="Arial" w:hAnsi="Arial" w:cs="Arial"/>
          <w:sz w:val="18"/>
          <w:szCs w:val="18"/>
        </w:rPr>
      </w:pPr>
    </w:p>
    <w:p w14:paraId="5F0CFE9A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10903D3B" w14:textId="77777777" w:rsidR="00A21471" w:rsidRPr="005E04CC" w:rsidRDefault="00A21471" w:rsidP="008B576A">
      <w:pPr>
        <w:rPr>
          <w:rFonts w:ascii="Arial" w:hAnsi="Arial" w:cs="Arial"/>
          <w:sz w:val="18"/>
          <w:szCs w:val="18"/>
        </w:rPr>
      </w:pPr>
    </w:p>
    <w:p w14:paraId="0889A766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E7B8EA" w14:textId="77777777" w:rsidR="00E00640" w:rsidRPr="005E04CC" w:rsidRDefault="00E00640" w:rsidP="00E00640">
      <w:pPr>
        <w:spacing w:line="300" w:lineRule="auto"/>
        <w:rPr>
          <w:rFonts w:cs="Arial"/>
          <w:color w:val="FFFFFF"/>
        </w:rPr>
      </w:pPr>
    </w:p>
    <w:p w14:paraId="0BADC014" w14:textId="77777777" w:rsidR="00E00640" w:rsidRPr="005E04CC" w:rsidRDefault="00E00640" w:rsidP="00E00640">
      <w:pPr>
        <w:spacing w:line="300" w:lineRule="auto"/>
        <w:rPr>
          <w:rFonts w:cs="Arial"/>
        </w:rPr>
      </w:pPr>
    </w:p>
    <w:p w14:paraId="23AE754A" w14:textId="0745D38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Projectnr"/>
            <w:enabled/>
            <w:calcOnExit w:val="0"/>
            <w:textInput>
              <w:default w:val="projectnr"/>
            </w:textInput>
          </w:ffData>
        </w:fldChar>
      </w:r>
      <w:bookmarkStart w:id="1" w:name="TxtProjectnr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 xml:space="preserve"> 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1"/>
    </w:p>
    <w:p w14:paraId="76D6704C" w14:textId="132BE5F1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Title2"/>
            <w:enabled/>
            <w:calcOnExit w:val="0"/>
            <w:textInput>
              <w:default w:val="Title"/>
            </w:textInput>
          </w:ffData>
        </w:fldChar>
      </w:r>
      <w:bookmarkStart w:id="2" w:name="Txt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Automata and LogicEngineering 1/2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2"/>
    </w:p>
    <w:p w14:paraId="1B9EFA57" w14:textId="4A9F988A" w:rsidR="00CE5142" w:rsidRPr="005E04CC" w:rsidRDefault="00CE5142" w:rsidP="00CE5142">
      <w:pPr>
        <w:spacing w:line="240" w:lineRule="atLeast"/>
        <w:rPr>
          <w:rFonts w:ascii="Arial" w:hAnsi="Arial" w:cs="Arial"/>
          <w:color w:val="FFFFFF"/>
          <w:sz w:val="16"/>
          <w:szCs w:val="16"/>
        </w:rPr>
      </w:pPr>
      <w:r w:rsidRPr="005E04CC">
        <w:rPr>
          <w:rFonts w:ascii="Arial" w:hAnsi="Arial" w:cs="Arial"/>
          <w:color w:val="FFFFFF"/>
          <w:sz w:val="16"/>
          <w:szCs w:val="16"/>
        </w:rPr>
        <w:fldChar w:fldCharType="begin">
          <w:ffData>
            <w:name w:val="TxtSubTitle2"/>
            <w:enabled/>
            <w:calcOnExit w:val="0"/>
            <w:textInput>
              <w:default w:val="Subtitle"/>
            </w:textInput>
          </w:ffData>
        </w:fldChar>
      </w:r>
      <w:bookmarkStart w:id="3" w:name="TxtSubTitle2"/>
      <w:r w:rsidRPr="005E04CC">
        <w:rPr>
          <w:rFonts w:ascii="Arial" w:hAnsi="Arial" w:cs="Arial"/>
          <w:color w:val="FFFFFF"/>
          <w:sz w:val="16"/>
          <w:szCs w:val="16"/>
        </w:rPr>
        <w:instrText xml:space="preserve"> FORMTEXT </w:instrText>
      </w:r>
      <w:r w:rsidRPr="005E04CC">
        <w:rPr>
          <w:rFonts w:ascii="Arial" w:hAnsi="Arial" w:cs="Arial"/>
          <w:color w:val="FFFFFF"/>
          <w:sz w:val="16"/>
          <w:szCs w:val="16"/>
        </w:rPr>
      </w:r>
      <w:r w:rsidRPr="005E04CC">
        <w:rPr>
          <w:rFonts w:ascii="Arial" w:hAnsi="Arial" w:cs="Arial"/>
          <w:color w:val="FFFFFF"/>
          <w:sz w:val="16"/>
          <w:szCs w:val="16"/>
        </w:rPr>
        <w:fldChar w:fldCharType="separate"/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="00375E35" w:rsidRPr="005E04CC">
        <w:rPr>
          <w:rFonts w:ascii="Arial" w:hAnsi="Arial" w:cs="Arial"/>
          <w:color w:val="FFFFFF"/>
          <w:sz w:val="16"/>
          <w:szCs w:val="16"/>
        </w:rPr>
        <w:t> </w:t>
      </w:r>
      <w:r w:rsidRPr="005E04CC">
        <w:rPr>
          <w:rFonts w:ascii="Arial" w:hAnsi="Arial" w:cs="Arial"/>
          <w:color w:val="FFFFFF"/>
          <w:sz w:val="16"/>
          <w:szCs w:val="16"/>
        </w:rPr>
        <w:fldChar w:fldCharType="end"/>
      </w:r>
      <w:bookmarkEnd w:id="3"/>
    </w:p>
    <w:bookmarkStart w:id="4" w:name="TxtAfdInstituut2"/>
    <w:p w14:paraId="3CF69048" w14:textId="048764AF" w:rsidR="00CE5142" w:rsidRPr="005E04CC" w:rsidRDefault="00CE5142" w:rsidP="00CE5142">
      <w:pPr>
        <w:spacing w:line="300" w:lineRule="auto"/>
        <w:rPr>
          <w:rFonts w:ascii="Arial" w:hAnsi="Arial" w:cs="Arial"/>
          <w:color w:val="FFFFFF"/>
          <w:szCs w:val="20"/>
        </w:rPr>
      </w:pPr>
      <w:r w:rsidRPr="005E04CC">
        <w:rPr>
          <w:rFonts w:ascii="Arial" w:hAnsi="Arial" w:cs="Arial"/>
          <w:color w:val="FFFFFF"/>
          <w:szCs w:val="20"/>
        </w:rPr>
        <w:fldChar w:fldCharType="begin">
          <w:ffData>
            <w:name w:val="TxtAfdInstituut2"/>
            <w:enabled/>
            <w:calcOnExit w:val="0"/>
            <w:textInput>
              <w:default w:val="Afdeling-Instituut"/>
            </w:textInput>
          </w:ffData>
        </w:fldChar>
      </w:r>
      <w:r w:rsidRPr="005E04CC">
        <w:rPr>
          <w:rFonts w:ascii="Arial" w:hAnsi="Arial" w:cs="Arial"/>
          <w:color w:val="FFFFFF"/>
          <w:szCs w:val="20"/>
        </w:rPr>
        <w:instrText xml:space="preserve"> FORMTEXT </w:instrText>
      </w:r>
      <w:r w:rsidRPr="005E04CC">
        <w:rPr>
          <w:rFonts w:ascii="Arial" w:hAnsi="Arial" w:cs="Arial"/>
          <w:color w:val="FFFFFF"/>
          <w:szCs w:val="20"/>
        </w:rPr>
      </w:r>
      <w:r w:rsidRPr="005E04CC">
        <w:rPr>
          <w:rFonts w:ascii="Arial" w:hAnsi="Arial" w:cs="Arial"/>
          <w:color w:val="FFFFFF"/>
          <w:szCs w:val="20"/>
        </w:rPr>
        <w:fldChar w:fldCharType="separate"/>
      </w:r>
      <w:r w:rsidR="00375E35" w:rsidRPr="005E04CC">
        <w:rPr>
          <w:rFonts w:ascii="Arial" w:hAnsi="Arial" w:cs="Arial"/>
          <w:color w:val="FFFFFF"/>
          <w:szCs w:val="20"/>
        </w:rPr>
        <w:t>ALE1/ALE2 Report</w:t>
      </w:r>
      <w:r w:rsidRPr="005E04CC">
        <w:rPr>
          <w:rFonts w:ascii="Arial" w:hAnsi="Arial" w:cs="Arial"/>
          <w:color w:val="FFFFFF"/>
          <w:szCs w:val="20"/>
        </w:rPr>
        <w:fldChar w:fldCharType="end"/>
      </w:r>
      <w:bookmarkEnd w:id="4"/>
    </w:p>
    <w:p w14:paraId="5A09E83B" w14:textId="77777777" w:rsidR="00E00640" w:rsidRPr="005E04CC" w:rsidRDefault="00E00640" w:rsidP="00E00640">
      <w:pPr>
        <w:pStyle w:val="Header"/>
        <w:spacing w:line="560" w:lineRule="exact"/>
        <w:rPr>
          <w:rFonts w:cs="Arial"/>
        </w:rPr>
      </w:pPr>
    </w:p>
    <w:tbl>
      <w:tblPr>
        <w:tblW w:w="8433" w:type="dxa"/>
        <w:tblInd w:w="925" w:type="dxa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8433"/>
      </w:tblGrid>
      <w:tr w:rsidR="00E00640" w:rsidRPr="009E7CF3" w14:paraId="375D13C5" w14:textId="77777777" w:rsidTr="00DF7B00">
        <w:trPr>
          <w:trHeight w:hRule="exact" w:val="3409"/>
        </w:trPr>
        <w:tc>
          <w:tcPr>
            <w:tcW w:w="8433" w:type="dxa"/>
          </w:tcPr>
          <w:bookmarkStart w:id="5" w:name="TxtTitle"/>
          <w:bookmarkStart w:id="6" w:name="BmrkTitel"/>
          <w:bookmarkStart w:id="7" w:name="OLE_LINK1"/>
          <w:p w14:paraId="491F039D" w14:textId="549492AF" w:rsidR="00E00640" w:rsidRPr="005E04CC" w:rsidRDefault="00E0064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64"/>
                <w:szCs w:val="64"/>
                <w:lang w:val="en-US"/>
              </w:rPr>
            </w:pP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begin">
                <w:ffData>
                  <w:name w:val="TxtTitle"/>
                  <w:enabled/>
                  <w:calcOnExit w:val="0"/>
                  <w:textInput>
                    <w:default w:val="Titel"/>
                  </w:textInput>
                </w:ffData>
              </w:fldCha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t>Automata and Logic Engineering 2</w:t>
            </w:r>
            <w:r w:rsidRPr="005E04CC">
              <w:rPr>
                <w:rFonts w:ascii="Arial Unicode MS" w:eastAsia="Arial Unicode MS" w:hAnsi="Arial Unicode MS" w:cs="Arial Unicode MS"/>
                <w:b w:val="0"/>
                <w:color w:val="auto"/>
                <w:sz w:val="48"/>
                <w:szCs w:val="48"/>
                <w:lang w:val="en-US"/>
              </w:rPr>
              <w:fldChar w:fldCharType="end"/>
            </w:r>
            <w:bookmarkEnd w:id="5"/>
            <w:bookmarkEnd w:id="6"/>
          </w:p>
          <w:p w14:paraId="45DA7241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  <w:p w14:paraId="685E07BF" w14:textId="46F90D6A" w:rsidR="00375E35" w:rsidRPr="005E04CC" w:rsidRDefault="00DF7B00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  <w:t>Katerina Nicolaidou Louttchenko</w:t>
            </w:r>
          </w:p>
          <w:p w14:paraId="7A5C05F2" w14:textId="77777777" w:rsidR="00375E35" w:rsidRPr="005E04CC" w:rsidRDefault="00375E35" w:rsidP="009E47BC">
            <w:pPr>
              <w:pStyle w:val="FPTitle"/>
              <w:spacing w:line="240" w:lineRule="auto"/>
              <w:jc w:val="left"/>
              <w:rPr>
                <w:rFonts w:ascii="Arial Unicode MS" w:eastAsia="Arial Unicode MS" w:hAnsi="Arial Unicode MS" w:cs="Arial Unicode MS"/>
                <w:b w:val="0"/>
                <w:color w:val="auto"/>
                <w:sz w:val="28"/>
                <w:szCs w:val="28"/>
                <w:lang w:val="en-US"/>
              </w:rPr>
            </w:pPr>
          </w:p>
        </w:tc>
      </w:tr>
      <w:bookmarkEnd w:id="7"/>
    </w:tbl>
    <w:p w14:paraId="08CC33FA" w14:textId="77777777" w:rsidR="00E00640" w:rsidRPr="00C175B7" w:rsidRDefault="00E00640" w:rsidP="00E00640">
      <w:pPr>
        <w:spacing w:line="300" w:lineRule="auto"/>
        <w:rPr>
          <w:rFonts w:cs="Arial"/>
          <w:lang w:val="en-US"/>
        </w:rPr>
      </w:pPr>
    </w:p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9E7CF3" w14:paraId="2620DB6E" w14:textId="77777777" w:rsidTr="009E47BC">
        <w:trPr>
          <w:trHeight w:val="495"/>
        </w:trPr>
        <w:tc>
          <w:tcPr>
            <w:tcW w:w="8217" w:type="dxa"/>
          </w:tcPr>
          <w:p w14:paraId="1CF2B545" w14:textId="4F5D58E0" w:rsidR="00E00640" w:rsidRPr="005E04CC" w:rsidRDefault="00E00640" w:rsidP="009E47BC">
            <w:pPr>
              <w:pStyle w:val="FPSubtitle"/>
              <w:spacing w:line="240" w:lineRule="auto"/>
              <w:jc w:val="left"/>
              <w:rPr>
                <w:rFonts w:cs="Arial"/>
                <w:sz w:val="48"/>
                <w:szCs w:val="48"/>
                <w:lang w:val="en-US"/>
              </w:rPr>
            </w:pP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begin">
                <w:ffData>
                  <w:name w:val="TxtSubTitle"/>
                  <w:enabled/>
                  <w:calcOnExit w:val="0"/>
                  <w:textInput>
                    <w:default w:val="Subtitel"/>
                  </w:textInput>
                </w:ffData>
              </w:fldChar>
            </w:r>
            <w:bookmarkStart w:id="8" w:name="TxtSubTitle"/>
            <w:r w:rsidRPr="005E04CC">
              <w:rPr>
                <w:rFonts w:cs="Arial"/>
                <w:sz w:val="48"/>
                <w:szCs w:val="48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48"/>
                <w:szCs w:val="48"/>
                <w:lang w:val="en-US"/>
              </w:rPr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48"/>
                <w:szCs w:val="48"/>
                <w:lang w:val="en-US"/>
              </w:rPr>
              <w:t xml:space="preserve"> </w:t>
            </w:r>
            <w:r w:rsidRPr="005E04CC">
              <w:rPr>
                <w:rFonts w:cs="Arial"/>
                <w:sz w:val="48"/>
                <w:szCs w:val="48"/>
                <w:lang w:val="en-US"/>
              </w:rPr>
              <w:fldChar w:fldCharType="end"/>
            </w:r>
            <w:bookmarkEnd w:id="8"/>
          </w:p>
        </w:tc>
      </w:tr>
    </w:tbl>
    <w:p w14:paraId="558EC9C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61DEACD4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3699384D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2F11C268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75BE0DA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7ACDF990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AEBF881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9A95BFB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513A9455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p w14:paraId="4F596D26" w14:textId="77777777" w:rsidR="00E00640" w:rsidRPr="00C175B7" w:rsidRDefault="00E00640" w:rsidP="00E00640">
      <w:pPr>
        <w:spacing w:line="300" w:lineRule="auto"/>
        <w:rPr>
          <w:rFonts w:cs="Arial"/>
          <w:color w:val="000000"/>
          <w:lang w:val="en-US"/>
        </w:rPr>
      </w:pPr>
    </w:p>
    <w:tbl>
      <w:tblPr>
        <w:tblStyle w:val="TableGrid"/>
        <w:tblW w:w="0" w:type="auto"/>
        <w:tblInd w:w="963" w:type="dxa"/>
        <w:tblLook w:val="01E0" w:firstRow="1" w:lastRow="1" w:firstColumn="1" w:lastColumn="1" w:noHBand="0" w:noVBand="0"/>
      </w:tblPr>
      <w:tblGrid>
        <w:gridCol w:w="8112"/>
      </w:tblGrid>
      <w:tr w:rsidR="00E00640" w:rsidRPr="005E04CC" w14:paraId="2D565BB1" w14:textId="77777777" w:rsidTr="009E47BC">
        <w:trPr>
          <w:trHeight w:val="347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</w:tcPr>
          <w:p w14:paraId="34BD36B4" w14:textId="38D5983A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bookmarkStart w:id="9" w:name="TxtAfdInstituut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Version </w:t>
            </w:r>
            <w:r w:rsidR="00155634">
              <w:rPr>
                <w:rFonts w:cs="Arial"/>
                <w:sz w:val="36"/>
                <w:szCs w:val="36"/>
                <w:lang w:val="en-US"/>
              </w:rPr>
              <w:t>3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t>.0</w:t>
            </w:r>
          </w:p>
          <w:p w14:paraId="59E86072" w14:textId="77777777" w:rsidR="00375E35" w:rsidRPr="005E04CC" w:rsidRDefault="00375E35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</w:p>
          <w:p w14:paraId="42C8D313" w14:textId="055A7C1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AfdInstituut"/>
                  <w:enabled/>
                  <w:calcOnExit w:val="0"/>
                  <w:textInput>
                    <w:default w:val="AfdelingInstituut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ALE</w:t>
            </w:r>
            <w:r w:rsidR="00BE18D3">
              <w:rPr>
                <w:rFonts w:cs="Arial"/>
                <w:sz w:val="36"/>
                <w:szCs w:val="36"/>
                <w:lang w:val="en-US"/>
              </w:rPr>
              <w:t>2</w:t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 xml:space="preserve"> Report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9"/>
          </w:p>
        </w:tc>
      </w:tr>
      <w:bookmarkStart w:id="10" w:name="TxtProjectnr2"/>
      <w:tr w:rsidR="00E00640" w:rsidRPr="005E04CC" w14:paraId="0CCB0A37" w14:textId="77777777" w:rsidTr="009E47BC">
        <w:trPr>
          <w:trHeight w:val="340"/>
        </w:trPr>
        <w:tc>
          <w:tcPr>
            <w:tcW w:w="82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085C55" w14:textId="6239812A" w:rsidR="00E00640" w:rsidRPr="005E04CC" w:rsidRDefault="00E00640" w:rsidP="009E47BC">
            <w:pPr>
              <w:spacing w:line="240" w:lineRule="auto"/>
              <w:jc w:val="left"/>
              <w:rPr>
                <w:rFonts w:cs="Arial"/>
                <w:color w:val="000000"/>
              </w:rPr>
            </w:pPr>
            <w:r w:rsidRPr="005E04CC">
              <w:rPr>
                <w:rFonts w:cs="Arial"/>
                <w:color w:val="000000"/>
              </w:rPr>
              <w:fldChar w:fldCharType="begin">
                <w:ffData>
                  <w:name w:val="TxtProjectnr2"/>
                  <w:enabled/>
                  <w:calcOnExit w:val="0"/>
                  <w:textInput/>
                </w:ffData>
              </w:fldChar>
            </w:r>
            <w:r w:rsidRPr="005E04CC">
              <w:rPr>
                <w:rFonts w:cs="Arial"/>
                <w:color w:val="000000"/>
              </w:rPr>
              <w:instrText xml:space="preserve"> FORMTEXT </w:instrText>
            </w:r>
            <w:r w:rsidRPr="005E04CC">
              <w:rPr>
                <w:rFonts w:cs="Arial"/>
                <w:color w:val="000000"/>
              </w:rPr>
            </w:r>
            <w:r w:rsidRPr="005E04CC">
              <w:rPr>
                <w:rFonts w:cs="Arial"/>
                <w:color w:val="000000"/>
              </w:rPr>
              <w:fldChar w:fldCharType="separate"/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noProof/>
                <w:color w:val="000000"/>
              </w:rPr>
              <w:t> </w:t>
            </w:r>
            <w:r w:rsidRPr="005E04CC">
              <w:rPr>
                <w:rFonts w:cs="Arial"/>
                <w:color w:val="000000"/>
              </w:rPr>
              <w:fldChar w:fldCharType="end"/>
            </w:r>
            <w:bookmarkEnd w:id="10"/>
          </w:p>
        </w:tc>
      </w:tr>
    </w:tbl>
    <w:tbl>
      <w:tblPr>
        <w:tblW w:w="0" w:type="auto"/>
        <w:tblInd w:w="963" w:type="dxa"/>
        <w:tblLayout w:type="fixed"/>
        <w:tblLook w:val="0000" w:firstRow="0" w:lastRow="0" w:firstColumn="0" w:lastColumn="0" w:noHBand="0" w:noVBand="0"/>
      </w:tblPr>
      <w:tblGrid>
        <w:gridCol w:w="8217"/>
      </w:tblGrid>
      <w:tr w:rsidR="00E00640" w:rsidRPr="005E04CC" w14:paraId="7504E468" w14:textId="77777777" w:rsidTr="009E47BC">
        <w:trPr>
          <w:trHeight w:val="325"/>
        </w:trPr>
        <w:tc>
          <w:tcPr>
            <w:tcW w:w="8217" w:type="dxa"/>
          </w:tcPr>
          <w:bookmarkStart w:id="11" w:name="TxtCity"/>
          <w:p w14:paraId="64539195" w14:textId="4CFB9EC2" w:rsidR="00E00640" w:rsidRPr="005E04CC" w:rsidRDefault="00E00640" w:rsidP="009E47BC">
            <w:pPr>
              <w:pStyle w:val="FPPlaceDate"/>
              <w:jc w:val="left"/>
              <w:rPr>
                <w:rFonts w:cs="Arial"/>
                <w:sz w:val="36"/>
                <w:szCs w:val="36"/>
                <w:lang w:val="en-US"/>
              </w:rPr>
            </w:pP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begin">
                <w:ffData>
                  <w:name w:val="TxtCity"/>
                  <w:enabled/>
                  <w:calcOnExit w:val="0"/>
                  <w:textInput>
                    <w:default w:val="Plaats"/>
                  </w:textInput>
                </w:ffData>
              </w:fldChar>
            </w:r>
            <w:r w:rsidRPr="005E04CC">
              <w:rPr>
                <w:rFonts w:cs="Arial"/>
                <w:sz w:val="36"/>
                <w:szCs w:val="36"/>
                <w:lang w:val="en-US"/>
              </w:rPr>
              <w:instrText xml:space="preserve"> FORMTEXT </w:instrText>
            </w:r>
            <w:r w:rsidRPr="005E04CC">
              <w:rPr>
                <w:rFonts w:cs="Arial"/>
                <w:sz w:val="36"/>
                <w:szCs w:val="36"/>
                <w:lang w:val="en-US"/>
              </w:rPr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separate"/>
            </w:r>
            <w:r w:rsidR="00375E35" w:rsidRPr="005E04CC">
              <w:rPr>
                <w:rFonts w:cs="Arial"/>
                <w:sz w:val="36"/>
                <w:szCs w:val="36"/>
                <w:lang w:val="en-US"/>
              </w:rPr>
              <w:t>Eindhoven</w:t>
            </w:r>
            <w:r w:rsidRPr="005E04CC">
              <w:rPr>
                <w:rFonts w:cs="Arial"/>
                <w:sz w:val="36"/>
                <w:szCs w:val="36"/>
                <w:lang w:val="en-US"/>
              </w:rPr>
              <w:fldChar w:fldCharType="end"/>
            </w:r>
            <w:bookmarkEnd w:id="11"/>
            <w:r w:rsidRPr="005E04CC">
              <w:rPr>
                <w:rFonts w:cs="Arial"/>
                <w:sz w:val="36"/>
                <w:szCs w:val="36"/>
                <w:lang w:val="en-US"/>
              </w:rPr>
              <w:t xml:space="preserve">, </w:t>
            </w:r>
            <w:r w:rsidR="00540A26">
              <w:rPr>
                <w:rFonts w:cs="Arial"/>
                <w:sz w:val="36"/>
                <w:szCs w:val="36"/>
                <w:lang w:val="en-US"/>
              </w:rPr>
              <w:t>December</w:t>
            </w:r>
            <w:r w:rsidR="00732C0F">
              <w:rPr>
                <w:rFonts w:cs="Arial"/>
                <w:sz w:val="36"/>
                <w:szCs w:val="36"/>
                <w:lang w:val="en-US"/>
              </w:rPr>
              <w:t>, 2021</w:t>
            </w:r>
          </w:p>
        </w:tc>
      </w:tr>
    </w:tbl>
    <w:p w14:paraId="52446700" w14:textId="77777777" w:rsidR="00E00640" w:rsidRDefault="00E00640" w:rsidP="00B50FDB">
      <w:pPr>
        <w:spacing w:line="240" w:lineRule="auto"/>
        <w:rPr>
          <w:rFonts w:cs="Arial"/>
        </w:rPr>
      </w:pPr>
    </w:p>
    <w:p w14:paraId="34573AAD" w14:textId="25304571" w:rsidR="00A10E2E" w:rsidRDefault="00A10E2E">
      <w:pPr>
        <w:rPr>
          <w:rFonts w:cs="Arial"/>
        </w:rPr>
      </w:pPr>
      <w:r>
        <w:rPr>
          <w:rFonts w:cs="Arial"/>
        </w:rPr>
        <w:br w:type="page"/>
      </w:r>
    </w:p>
    <w:bookmarkStart w:id="12" w:name="BmrkInhoudsopgave" w:displacedByCustomXml="next"/>
    <w:bookmarkEnd w:id="12" w:displacedByCustomXml="next"/>
    <w:bookmarkStart w:id="13" w:name="ContentPlace" w:displacedByCustomXml="next"/>
    <w:bookmarkEnd w:id="13" w:displacedByCustomXml="next"/>
    <w:bookmarkStart w:id="14" w:name="BmrkPagina2" w:displacedByCustomXml="next"/>
    <w:bookmarkEnd w:id="14" w:displacedByCustomXml="next"/>
    <w:bookmarkStart w:id="15" w:name="_Toc90974038" w:displacedByCustomXml="next"/>
    <w:bookmarkStart w:id="16" w:name="_Toc32314545" w:displacedByCustomXml="next"/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1405467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141EA" w14:textId="2E22B2C0" w:rsidR="00626A60" w:rsidRDefault="00626A60">
          <w:pPr>
            <w:pStyle w:val="TOCHeading"/>
          </w:pPr>
          <w:r>
            <w:t>Contents</w:t>
          </w:r>
        </w:p>
        <w:p w14:paraId="6918401C" w14:textId="4FDD3688" w:rsidR="003602E0" w:rsidRDefault="00626A60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59806" w:history="1">
            <w:r w:rsidR="003602E0" w:rsidRPr="009457C1">
              <w:rPr>
                <w:rStyle w:val="Hyperlink"/>
                <w:lang w:val="en-US"/>
              </w:rPr>
              <w:t>Introduction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_Toc93259806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5</w:t>
            </w:r>
            <w:r w:rsidR="003602E0">
              <w:rPr>
                <w:webHidden/>
              </w:rPr>
              <w:fldChar w:fldCharType="end"/>
            </w:r>
          </w:hyperlink>
        </w:p>
        <w:p w14:paraId="626068B5" w14:textId="5D05B71B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07" w:history="1">
            <w:r w:rsidR="003602E0" w:rsidRPr="009457C1">
              <w:rPr>
                <w:rStyle w:val="Hyperlink"/>
                <w:lang w:val="en-US"/>
              </w:rPr>
              <w:t>Parse &amp; Check DFA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_Toc93259807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6</w:t>
            </w:r>
            <w:r w:rsidR="003602E0">
              <w:rPr>
                <w:webHidden/>
              </w:rPr>
              <w:fldChar w:fldCharType="end"/>
            </w:r>
          </w:hyperlink>
        </w:p>
        <w:p w14:paraId="279DCF3B" w14:textId="67F68E4E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08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_Toc93259808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6</w:t>
            </w:r>
            <w:r w:rsidR="003602E0">
              <w:rPr>
                <w:webHidden/>
              </w:rPr>
              <w:fldChar w:fldCharType="end"/>
            </w:r>
          </w:hyperlink>
        </w:p>
        <w:p w14:paraId="6C23DE5A" w14:textId="2FE7F4E0" w:rsidR="003602E0" w:rsidRDefault="008B11A6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09" w:history="1">
            <w:r w:rsidR="003602E0" w:rsidRPr="009457C1">
              <w:rPr>
                <w:rStyle w:val="Hyperlink"/>
                <w:noProof/>
                <w:lang w:val="en-US"/>
              </w:rPr>
              <w:t>parse</w:t>
            </w:r>
            <w:r w:rsidR="003602E0">
              <w:rPr>
                <w:noProof/>
                <w:webHidden/>
              </w:rPr>
              <w:tab/>
            </w:r>
            <w:r w:rsidR="003602E0">
              <w:rPr>
                <w:noProof/>
                <w:webHidden/>
              </w:rPr>
              <w:fldChar w:fldCharType="begin"/>
            </w:r>
            <w:r w:rsidR="003602E0">
              <w:rPr>
                <w:noProof/>
                <w:webHidden/>
              </w:rPr>
              <w:instrText xml:space="preserve"> PAGEREF _Toc93259809 \h </w:instrText>
            </w:r>
            <w:r w:rsidR="003602E0">
              <w:rPr>
                <w:noProof/>
                <w:webHidden/>
              </w:rPr>
            </w:r>
            <w:r w:rsidR="003602E0">
              <w:rPr>
                <w:noProof/>
                <w:webHidden/>
              </w:rPr>
              <w:fldChar w:fldCharType="separate"/>
            </w:r>
            <w:r w:rsidR="003602E0">
              <w:rPr>
                <w:noProof/>
                <w:webHidden/>
              </w:rPr>
              <w:t>6</w:t>
            </w:r>
            <w:r w:rsidR="003602E0">
              <w:rPr>
                <w:noProof/>
                <w:webHidden/>
              </w:rPr>
              <w:fldChar w:fldCharType="end"/>
            </w:r>
          </w:hyperlink>
        </w:p>
        <w:p w14:paraId="37160D52" w14:textId="73767106" w:rsidR="003602E0" w:rsidRDefault="008B11A6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0" w:history="1">
            <w:r w:rsidR="003602E0" w:rsidRPr="009457C1">
              <w:rPr>
                <w:rStyle w:val="Hyperlink"/>
                <w:noProof/>
                <w:lang w:val="en-US"/>
              </w:rPr>
              <w:t>Check DFA</w:t>
            </w:r>
            <w:r w:rsidR="003602E0">
              <w:rPr>
                <w:noProof/>
                <w:webHidden/>
              </w:rPr>
              <w:tab/>
            </w:r>
            <w:r w:rsidR="003602E0">
              <w:rPr>
                <w:noProof/>
                <w:webHidden/>
              </w:rPr>
              <w:fldChar w:fldCharType="begin"/>
            </w:r>
            <w:r w:rsidR="003602E0">
              <w:rPr>
                <w:noProof/>
                <w:webHidden/>
              </w:rPr>
              <w:instrText xml:space="preserve"> PAGEREF _Toc93259810 \h </w:instrText>
            </w:r>
            <w:r w:rsidR="003602E0">
              <w:rPr>
                <w:noProof/>
                <w:webHidden/>
              </w:rPr>
            </w:r>
            <w:r w:rsidR="003602E0">
              <w:rPr>
                <w:noProof/>
                <w:webHidden/>
              </w:rPr>
              <w:fldChar w:fldCharType="separate"/>
            </w:r>
            <w:r w:rsidR="003602E0">
              <w:rPr>
                <w:noProof/>
                <w:webHidden/>
              </w:rPr>
              <w:t>10</w:t>
            </w:r>
            <w:r w:rsidR="003602E0">
              <w:rPr>
                <w:noProof/>
                <w:webHidden/>
              </w:rPr>
              <w:fldChar w:fldCharType="end"/>
            </w:r>
          </w:hyperlink>
        </w:p>
        <w:p w14:paraId="6409C88C" w14:textId="6FA1AA68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1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_Toc93259811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11</w:t>
            </w:r>
            <w:r w:rsidR="003602E0">
              <w:rPr>
                <w:webHidden/>
              </w:rPr>
              <w:fldChar w:fldCharType="end"/>
            </w:r>
          </w:hyperlink>
        </w:p>
        <w:p w14:paraId="665F80D1" w14:textId="2B5F4D8A" w:rsidR="003602E0" w:rsidRDefault="008B11A6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2" w:history="1">
            <w:r w:rsidR="003602E0" w:rsidRPr="009457C1">
              <w:rPr>
                <w:rStyle w:val="Hyperlink"/>
                <w:noProof/>
                <w:lang w:val="en-US"/>
              </w:rPr>
              <w:t>Parse</w:t>
            </w:r>
            <w:r w:rsidR="003602E0">
              <w:rPr>
                <w:noProof/>
                <w:webHidden/>
              </w:rPr>
              <w:tab/>
            </w:r>
            <w:r w:rsidR="003602E0">
              <w:rPr>
                <w:noProof/>
                <w:webHidden/>
              </w:rPr>
              <w:fldChar w:fldCharType="begin"/>
            </w:r>
            <w:r w:rsidR="003602E0">
              <w:rPr>
                <w:noProof/>
                <w:webHidden/>
              </w:rPr>
              <w:instrText xml:space="preserve"> PAGEREF _Toc93259812 \h </w:instrText>
            </w:r>
            <w:r w:rsidR="003602E0">
              <w:rPr>
                <w:noProof/>
                <w:webHidden/>
              </w:rPr>
            </w:r>
            <w:r w:rsidR="003602E0">
              <w:rPr>
                <w:noProof/>
                <w:webHidden/>
              </w:rPr>
              <w:fldChar w:fldCharType="separate"/>
            </w:r>
            <w:r w:rsidR="003602E0">
              <w:rPr>
                <w:noProof/>
                <w:webHidden/>
              </w:rPr>
              <w:t>11</w:t>
            </w:r>
            <w:r w:rsidR="003602E0">
              <w:rPr>
                <w:noProof/>
                <w:webHidden/>
              </w:rPr>
              <w:fldChar w:fldCharType="end"/>
            </w:r>
          </w:hyperlink>
        </w:p>
        <w:p w14:paraId="78DDC995" w14:textId="762E106C" w:rsidR="003602E0" w:rsidRDefault="008B11A6">
          <w:pPr>
            <w:pStyle w:val="TOC3"/>
            <w:tabs>
              <w:tab w:val="right" w:leader="dot" w:pos="9065"/>
            </w:tabs>
            <w:rPr>
              <w:noProof/>
              <w:sz w:val="22"/>
              <w:szCs w:val="22"/>
              <w:lang w:val="en-NL" w:eastAsia="en-NL"/>
            </w:rPr>
          </w:pPr>
          <w:hyperlink w:anchor="_Toc93259813" w:history="1">
            <w:r w:rsidR="003602E0" w:rsidRPr="009457C1">
              <w:rPr>
                <w:rStyle w:val="Hyperlink"/>
                <w:noProof/>
                <w:lang w:val="en-US"/>
              </w:rPr>
              <w:t>Check DFA</w:t>
            </w:r>
            <w:r w:rsidR="003602E0">
              <w:rPr>
                <w:noProof/>
                <w:webHidden/>
              </w:rPr>
              <w:tab/>
            </w:r>
            <w:r w:rsidR="003602E0">
              <w:rPr>
                <w:noProof/>
                <w:webHidden/>
              </w:rPr>
              <w:fldChar w:fldCharType="begin"/>
            </w:r>
            <w:r w:rsidR="003602E0">
              <w:rPr>
                <w:noProof/>
                <w:webHidden/>
              </w:rPr>
              <w:instrText xml:space="preserve"> PAGEREF _Toc93259813 \h </w:instrText>
            </w:r>
            <w:r w:rsidR="003602E0">
              <w:rPr>
                <w:noProof/>
                <w:webHidden/>
              </w:rPr>
            </w:r>
            <w:r w:rsidR="003602E0">
              <w:rPr>
                <w:noProof/>
                <w:webHidden/>
              </w:rPr>
              <w:fldChar w:fldCharType="separate"/>
            </w:r>
            <w:r w:rsidR="003602E0">
              <w:rPr>
                <w:noProof/>
                <w:webHidden/>
              </w:rPr>
              <w:t>12</w:t>
            </w:r>
            <w:r w:rsidR="003602E0">
              <w:rPr>
                <w:noProof/>
                <w:webHidden/>
              </w:rPr>
              <w:fldChar w:fldCharType="end"/>
            </w:r>
          </w:hyperlink>
        </w:p>
        <w:p w14:paraId="6F8B5C67" w14:textId="526DD179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4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_Toc93259814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13</w:t>
            </w:r>
            <w:r w:rsidR="003602E0">
              <w:rPr>
                <w:webHidden/>
              </w:rPr>
              <w:fldChar w:fldCharType="end"/>
            </w:r>
          </w:hyperlink>
        </w:p>
        <w:p w14:paraId="5064BE3F" w14:textId="3993D29D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5" w:history="1">
            <w:r w:rsidR="003602E0" w:rsidRPr="009457C1">
              <w:rPr>
                <w:rStyle w:val="Hyperlink"/>
                <w:lang w:val="en-US"/>
              </w:rPr>
              <w:t>Accept String – Word Check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_Toc93259815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14</w:t>
            </w:r>
            <w:r w:rsidR="003602E0">
              <w:rPr>
                <w:webHidden/>
              </w:rPr>
              <w:fldChar w:fldCharType="end"/>
            </w:r>
          </w:hyperlink>
        </w:p>
        <w:p w14:paraId="43E36734" w14:textId="1F0CC2E9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6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_Toc93259816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14</w:t>
            </w:r>
            <w:r w:rsidR="003602E0">
              <w:rPr>
                <w:webHidden/>
              </w:rPr>
              <w:fldChar w:fldCharType="end"/>
            </w:r>
          </w:hyperlink>
        </w:p>
        <w:p w14:paraId="05FB1A73" w14:textId="368C1BC7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7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_Toc93259817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15</w:t>
            </w:r>
            <w:r w:rsidR="003602E0">
              <w:rPr>
                <w:webHidden/>
              </w:rPr>
              <w:fldChar w:fldCharType="end"/>
            </w:r>
          </w:hyperlink>
        </w:p>
        <w:p w14:paraId="0D32581E" w14:textId="4FDFA3DC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8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_Toc93259818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17</w:t>
            </w:r>
            <w:r w:rsidR="003602E0">
              <w:rPr>
                <w:webHidden/>
              </w:rPr>
              <w:fldChar w:fldCharType="end"/>
            </w:r>
          </w:hyperlink>
        </w:p>
        <w:p w14:paraId="5F6B1C10" w14:textId="19E3DFEB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19" w:history="1">
            <w:r w:rsidR="003602E0" w:rsidRPr="009457C1">
              <w:rPr>
                <w:rStyle w:val="Hyperlink"/>
                <w:lang w:val="en-US"/>
              </w:rPr>
              <w:t>Regular Expression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_Toc93259819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18</w:t>
            </w:r>
            <w:r w:rsidR="003602E0">
              <w:rPr>
                <w:webHidden/>
              </w:rPr>
              <w:fldChar w:fldCharType="end"/>
            </w:r>
          </w:hyperlink>
        </w:p>
        <w:p w14:paraId="2B206F40" w14:textId="036B32CC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0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_Toc93259820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18</w:t>
            </w:r>
            <w:r w:rsidR="003602E0">
              <w:rPr>
                <w:webHidden/>
              </w:rPr>
              <w:fldChar w:fldCharType="end"/>
            </w:r>
          </w:hyperlink>
        </w:p>
        <w:p w14:paraId="1658B123" w14:textId="7586133F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1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_Toc93259821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25</w:t>
            </w:r>
            <w:r w:rsidR="003602E0">
              <w:rPr>
                <w:webHidden/>
              </w:rPr>
              <w:fldChar w:fldCharType="end"/>
            </w:r>
          </w:hyperlink>
        </w:p>
        <w:p w14:paraId="639038BF" w14:textId="431FD954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2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_Toc93259822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26</w:t>
            </w:r>
            <w:r w:rsidR="003602E0">
              <w:rPr>
                <w:webHidden/>
              </w:rPr>
              <w:fldChar w:fldCharType="end"/>
            </w:r>
          </w:hyperlink>
        </w:p>
        <w:p w14:paraId="2EDDD799" w14:textId="47965E5F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3" w:history="1">
            <w:r w:rsidR="003602E0" w:rsidRPr="009457C1">
              <w:rPr>
                <w:rStyle w:val="Hyperlink"/>
                <w:lang w:val="en-US"/>
              </w:rPr>
              <w:t>Finite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_Toc93259823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27</w:t>
            </w:r>
            <w:r w:rsidR="003602E0">
              <w:rPr>
                <w:webHidden/>
              </w:rPr>
              <w:fldChar w:fldCharType="end"/>
            </w:r>
          </w:hyperlink>
        </w:p>
        <w:p w14:paraId="0FA4C4C1" w14:textId="35E69D82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4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_Toc93259824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27</w:t>
            </w:r>
            <w:r w:rsidR="003602E0">
              <w:rPr>
                <w:webHidden/>
              </w:rPr>
              <w:fldChar w:fldCharType="end"/>
            </w:r>
          </w:hyperlink>
        </w:p>
        <w:p w14:paraId="3F1CCE1F" w14:textId="77B9DE1B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5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_Toc93259825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29</w:t>
            </w:r>
            <w:r w:rsidR="003602E0">
              <w:rPr>
                <w:webHidden/>
              </w:rPr>
              <w:fldChar w:fldCharType="end"/>
            </w:r>
          </w:hyperlink>
        </w:p>
        <w:p w14:paraId="4F1C42F8" w14:textId="249B3862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6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_Toc93259826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30</w:t>
            </w:r>
            <w:r w:rsidR="003602E0">
              <w:rPr>
                <w:webHidden/>
              </w:rPr>
              <w:fldChar w:fldCharType="end"/>
            </w:r>
          </w:hyperlink>
        </w:p>
        <w:p w14:paraId="0A41F76B" w14:textId="510D5415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7" w:history="1">
            <w:r w:rsidR="003602E0" w:rsidRPr="009457C1">
              <w:rPr>
                <w:rStyle w:val="Hyperlink"/>
                <w:lang w:val="en-US"/>
              </w:rPr>
              <w:t>NDFA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_Toc93259827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31</w:t>
            </w:r>
            <w:r w:rsidR="003602E0">
              <w:rPr>
                <w:webHidden/>
              </w:rPr>
              <w:fldChar w:fldCharType="end"/>
            </w:r>
          </w:hyperlink>
        </w:p>
        <w:p w14:paraId="1FBD76C0" w14:textId="4C248B40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8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_Toc93259828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31</w:t>
            </w:r>
            <w:r w:rsidR="003602E0">
              <w:rPr>
                <w:webHidden/>
              </w:rPr>
              <w:fldChar w:fldCharType="end"/>
            </w:r>
          </w:hyperlink>
        </w:p>
        <w:p w14:paraId="4281640A" w14:textId="638C5CE3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29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_Toc93259829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31</w:t>
            </w:r>
            <w:r w:rsidR="003602E0">
              <w:rPr>
                <w:webHidden/>
              </w:rPr>
              <w:fldChar w:fldCharType="end"/>
            </w:r>
          </w:hyperlink>
        </w:p>
        <w:p w14:paraId="78E7A7A0" w14:textId="54741B0B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0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_Toc93259830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31</w:t>
            </w:r>
            <w:r w:rsidR="003602E0">
              <w:rPr>
                <w:webHidden/>
              </w:rPr>
              <w:fldChar w:fldCharType="end"/>
            </w:r>
          </w:hyperlink>
        </w:p>
        <w:p w14:paraId="6A1696B7" w14:textId="58F06130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1" w:history="1">
            <w:r w:rsidR="003602E0" w:rsidRPr="009457C1">
              <w:rPr>
                <w:rStyle w:val="Hyperlink"/>
                <w:lang w:val="en-US"/>
              </w:rPr>
              <w:t>PDA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_Toc93259831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32</w:t>
            </w:r>
            <w:r w:rsidR="003602E0">
              <w:rPr>
                <w:webHidden/>
              </w:rPr>
              <w:fldChar w:fldCharType="end"/>
            </w:r>
          </w:hyperlink>
        </w:p>
        <w:p w14:paraId="7FA0D267" w14:textId="48B1A516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2" w:history="1">
            <w:r w:rsidR="003602E0" w:rsidRPr="009457C1">
              <w:rPr>
                <w:rStyle w:val="Hyperlink"/>
                <w:lang w:val="en-US"/>
              </w:rPr>
              <w:t>Process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_Toc93259832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32</w:t>
            </w:r>
            <w:r w:rsidR="003602E0">
              <w:rPr>
                <w:webHidden/>
              </w:rPr>
              <w:fldChar w:fldCharType="end"/>
            </w:r>
          </w:hyperlink>
        </w:p>
        <w:p w14:paraId="57B4B726" w14:textId="3EFE74FC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3" w:history="1">
            <w:r w:rsidR="003602E0" w:rsidRPr="009457C1">
              <w:rPr>
                <w:rStyle w:val="Hyperlink"/>
                <w:lang w:val="en-US"/>
              </w:rPr>
              <w:t>Working Results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_Toc93259833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32</w:t>
            </w:r>
            <w:r w:rsidR="003602E0">
              <w:rPr>
                <w:webHidden/>
              </w:rPr>
              <w:fldChar w:fldCharType="end"/>
            </w:r>
          </w:hyperlink>
        </w:p>
        <w:p w14:paraId="4AE2FEDA" w14:textId="4756195F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4" w:history="1">
            <w:r w:rsidR="003602E0" w:rsidRPr="009457C1">
              <w:rPr>
                <w:rStyle w:val="Hyperlink"/>
                <w:lang w:val="en-US"/>
              </w:rPr>
              <w:t>Conclusions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_Toc93259834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32</w:t>
            </w:r>
            <w:r w:rsidR="003602E0">
              <w:rPr>
                <w:webHidden/>
              </w:rPr>
              <w:fldChar w:fldCharType="end"/>
            </w:r>
          </w:hyperlink>
        </w:p>
        <w:p w14:paraId="0157C711" w14:textId="0966DCB8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5" w:history="1">
            <w:r w:rsidR="003602E0" w:rsidRPr="009457C1">
              <w:rPr>
                <w:rStyle w:val="Hyperlink"/>
                <w:lang w:val="en-US"/>
              </w:rPr>
              <w:t>Software Design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_Toc93259835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33</w:t>
            </w:r>
            <w:r w:rsidR="003602E0">
              <w:rPr>
                <w:webHidden/>
              </w:rPr>
              <w:fldChar w:fldCharType="end"/>
            </w:r>
          </w:hyperlink>
        </w:p>
        <w:p w14:paraId="1F7C90CC" w14:textId="6CC8D2F7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6" w:history="1">
            <w:r w:rsidR="003602E0" w:rsidRPr="009457C1">
              <w:rPr>
                <w:rStyle w:val="Hyperlink"/>
                <w:lang w:val="en-US"/>
              </w:rPr>
              <w:t>System Overview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_Toc93259836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33</w:t>
            </w:r>
            <w:r w:rsidR="003602E0">
              <w:rPr>
                <w:webHidden/>
              </w:rPr>
              <w:fldChar w:fldCharType="end"/>
            </w:r>
          </w:hyperlink>
        </w:p>
        <w:p w14:paraId="08CBAFBD" w14:textId="7106259C" w:rsidR="003602E0" w:rsidRDefault="008B11A6">
          <w:pPr>
            <w:pStyle w:val="TOC2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7" w:history="1">
            <w:r w:rsidR="003602E0" w:rsidRPr="009457C1">
              <w:rPr>
                <w:rStyle w:val="Hyperlink"/>
                <w:lang w:val="en-US"/>
              </w:rPr>
              <w:t>System Architecture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_Toc93259837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34</w:t>
            </w:r>
            <w:r w:rsidR="003602E0">
              <w:rPr>
                <w:webHidden/>
              </w:rPr>
              <w:fldChar w:fldCharType="end"/>
            </w:r>
          </w:hyperlink>
        </w:p>
        <w:p w14:paraId="0921AB89" w14:textId="1763F1F6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8" w:history="1">
            <w:r w:rsidR="003602E0" w:rsidRPr="009457C1">
              <w:rPr>
                <w:rStyle w:val="Hyperlink"/>
                <w:lang w:val="en-US"/>
              </w:rPr>
              <w:t>GUI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_Toc93259838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35</w:t>
            </w:r>
            <w:r w:rsidR="003602E0">
              <w:rPr>
                <w:webHidden/>
              </w:rPr>
              <w:fldChar w:fldCharType="end"/>
            </w:r>
          </w:hyperlink>
        </w:p>
        <w:p w14:paraId="6BBE55A3" w14:textId="52970F92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39" w:history="1">
            <w:r w:rsidR="003602E0" w:rsidRPr="009457C1">
              <w:rPr>
                <w:rStyle w:val="Hyperlink"/>
                <w:lang w:val="en-US"/>
              </w:rPr>
              <w:t>Testing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_Toc93259839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36</w:t>
            </w:r>
            <w:r w:rsidR="003602E0">
              <w:rPr>
                <w:webHidden/>
              </w:rPr>
              <w:fldChar w:fldCharType="end"/>
            </w:r>
          </w:hyperlink>
        </w:p>
        <w:p w14:paraId="7FE82C82" w14:textId="612FBBCF" w:rsidR="003602E0" w:rsidRDefault="008B11A6">
          <w:pPr>
            <w:pStyle w:val="TOC1"/>
            <w:rPr>
              <w:rFonts w:asciiTheme="minorHAnsi" w:hAnsiTheme="minorHAnsi"/>
              <w:b w:val="0"/>
              <w:sz w:val="22"/>
              <w:szCs w:val="22"/>
              <w:lang w:val="en-NL" w:eastAsia="en-NL"/>
            </w:rPr>
          </w:pPr>
          <w:hyperlink w:anchor="_Toc93259840" w:history="1">
            <w:r w:rsidR="003602E0" w:rsidRPr="009457C1">
              <w:rPr>
                <w:rStyle w:val="Hyperlink"/>
                <w:lang w:val="en-US"/>
              </w:rPr>
              <w:t>Conclusions and recommendations</w:t>
            </w:r>
            <w:r w:rsidR="003602E0">
              <w:rPr>
                <w:webHidden/>
              </w:rPr>
              <w:tab/>
            </w:r>
            <w:r w:rsidR="003602E0">
              <w:rPr>
                <w:webHidden/>
              </w:rPr>
              <w:fldChar w:fldCharType="begin"/>
            </w:r>
            <w:r w:rsidR="003602E0">
              <w:rPr>
                <w:webHidden/>
              </w:rPr>
              <w:instrText xml:space="preserve"> PAGEREF _Toc93259840 \h </w:instrText>
            </w:r>
            <w:r w:rsidR="003602E0">
              <w:rPr>
                <w:webHidden/>
              </w:rPr>
            </w:r>
            <w:r w:rsidR="003602E0">
              <w:rPr>
                <w:webHidden/>
              </w:rPr>
              <w:fldChar w:fldCharType="separate"/>
            </w:r>
            <w:r w:rsidR="003602E0">
              <w:rPr>
                <w:webHidden/>
              </w:rPr>
              <w:t>37</w:t>
            </w:r>
            <w:r w:rsidR="003602E0">
              <w:rPr>
                <w:webHidden/>
              </w:rPr>
              <w:fldChar w:fldCharType="end"/>
            </w:r>
          </w:hyperlink>
        </w:p>
        <w:p w14:paraId="475A6468" w14:textId="09007B2E" w:rsidR="00626A60" w:rsidRDefault="00626A60">
          <w:r>
            <w:rPr>
              <w:b/>
              <w:bCs/>
              <w:noProof/>
            </w:rPr>
            <w:fldChar w:fldCharType="end"/>
          </w:r>
        </w:p>
      </w:sdtContent>
    </w:sdt>
    <w:p w14:paraId="1B8D3736" w14:textId="77777777" w:rsidR="00626A60" w:rsidRDefault="00626A60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47AC56A1" w14:textId="2A65B994" w:rsidR="00E00640" w:rsidRDefault="00375E35" w:rsidP="003B728D">
      <w:pPr>
        <w:pStyle w:val="Heading1"/>
        <w:rPr>
          <w:lang w:val="en-US"/>
        </w:rPr>
      </w:pPr>
      <w:bookmarkStart w:id="17" w:name="_Toc93259806"/>
      <w:r w:rsidRPr="005E04CC">
        <w:rPr>
          <w:lang w:val="en-US"/>
        </w:rPr>
        <w:lastRenderedPageBreak/>
        <w:t>Introduction</w:t>
      </w:r>
      <w:bookmarkEnd w:id="17"/>
      <w:bookmarkEnd w:id="16"/>
      <w:bookmarkEnd w:id="15"/>
    </w:p>
    <w:p w14:paraId="2BEB02B5" w14:textId="7CA91AF1" w:rsidR="00833C51" w:rsidRPr="00C175B7" w:rsidRDefault="00833C51" w:rsidP="00833C51">
      <w:pPr>
        <w:rPr>
          <w:lang w:val="en-US"/>
        </w:rPr>
      </w:pPr>
    </w:p>
    <w:p w14:paraId="5A490AC9" w14:textId="1B6BA586" w:rsidR="00375E35" w:rsidRPr="00C175B7" w:rsidRDefault="00833C51">
      <w:pPr>
        <w:spacing w:line="240" w:lineRule="auto"/>
        <w:rPr>
          <w:szCs w:val="32"/>
          <w:lang w:val="en-US"/>
        </w:rPr>
      </w:pPr>
      <w:r w:rsidRPr="00C175B7">
        <w:rPr>
          <w:szCs w:val="32"/>
          <w:lang w:val="en-US"/>
        </w:rPr>
        <w:t xml:space="preserve">I chose to work with C#, since I </w:t>
      </w:r>
      <w:r w:rsidR="00C37A0E">
        <w:rPr>
          <w:szCs w:val="32"/>
          <w:lang w:val="en-US"/>
        </w:rPr>
        <w:t>used it for my previous project for ALE1 and so I can follow similar principles for my code structure</w:t>
      </w:r>
      <w:r w:rsidRPr="00C175B7">
        <w:rPr>
          <w:szCs w:val="32"/>
          <w:lang w:val="en-US"/>
        </w:rPr>
        <w:t xml:space="preserve">. I also feel the most comfortable using Visual Studio and building a Windows Forms application as I’m familiar with the GUI </w:t>
      </w:r>
      <w:r w:rsidR="00995232" w:rsidRPr="00C175B7">
        <w:rPr>
          <w:szCs w:val="32"/>
          <w:lang w:val="en-US"/>
        </w:rPr>
        <w:t xml:space="preserve">toolset </w:t>
      </w:r>
      <w:r w:rsidRPr="00C175B7">
        <w:rPr>
          <w:szCs w:val="32"/>
          <w:lang w:val="en-US"/>
        </w:rPr>
        <w:t>and IDE</w:t>
      </w:r>
      <w:r w:rsidR="00995232" w:rsidRPr="00C175B7">
        <w:rPr>
          <w:szCs w:val="32"/>
          <w:lang w:val="en-US"/>
        </w:rPr>
        <w:t>.</w:t>
      </w:r>
    </w:p>
    <w:p w14:paraId="3E22693A" w14:textId="77777777" w:rsidR="0019217E" w:rsidRPr="00C175B7" w:rsidRDefault="0019217E">
      <w:pPr>
        <w:spacing w:line="240" w:lineRule="auto"/>
        <w:rPr>
          <w:rFonts w:cs="Arial"/>
          <w:lang w:val="en-US"/>
        </w:rPr>
      </w:pPr>
    </w:p>
    <w:p w14:paraId="6B58AD63" w14:textId="77777777" w:rsidR="006557B7" w:rsidRDefault="006557B7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18" w:name="_Toc32314546"/>
      <w:r>
        <w:rPr>
          <w:lang w:val="en-US"/>
        </w:rPr>
        <w:br w:type="page"/>
      </w:r>
    </w:p>
    <w:p w14:paraId="3F2FA6B3" w14:textId="48AEECD8" w:rsidR="00375E35" w:rsidRDefault="00375E35" w:rsidP="00683C28">
      <w:pPr>
        <w:pStyle w:val="Heading1"/>
        <w:rPr>
          <w:lang w:val="en-US"/>
        </w:rPr>
      </w:pPr>
      <w:bookmarkStart w:id="19" w:name="_Toc90974039"/>
      <w:bookmarkStart w:id="20" w:name="_Toc93259807"/>
      <w:r w:rsidRPr="005E04CC">
        <w:rPr>
          <w:lang w:val="en-US"/>
        </w:rPr>
        <w:lastRenderedPageBreak/>
        <w:t xml:space="preserve">Parse &amp; </w:t>
      </w:r>
      <w:bookmarkEnd w:id="18"/>
      <w:r w:rsidR="00006A3C">
        <w:rPr>
          <w:lang w:val="en-US"/>
        </w:rPr>
        <w:t xml:space="preserve">Check </w:t>
      </w:r>
      <w:r w:rsidR="005F495A">
        <w:rPr>
          <w:lang w:val="en-US"/>
        </w:rPr>
        <w:t>DFA</w:t>
      </w:r>
      <w:bookmarkEnd w:id="19"/>
      <w:bookmarkEnd w:id="20"/>
    </w:p>
    <w:p w14:paraId="79E98542" w14:textId="77777777" w:rsidR="0011648B" w:rsidRPr="0011648B" w:rsidRDefault="0011648B" w:rsidP="0011648B">
      <w:pPr>
        <w:rPr>
          <w:lang w:val="en-US"/>
        </w:rPr>
      </w:pPr>
    </w:p>
    <w:p w14:paraId="5215A73C" w14:textId="06D0079F" w:rsidR="00833C51" w:rsidRDefault="00A3529D" w:rsidP="00DB3DA9">
      <w:pPr>
        <w:pStyle w:val="Heading2"/>
        <w:rPr>
          <w:lang w:val="en-US"/>
        </w:rPr>
      </w:pPr>
      <w:bookmarkStart w:id="21" w:name="_Toc90974040"/>
      <w:bookmarkStart w:id="22" w:name="_Toc93259808"/>
      <w:r w:rsidRPr="00C175B7">
        <w:rPr>
          <w:lang w:val="en-US"/>
        </w:rPr>
        <w:t>Process</w:t>
      </w:r>
      <w:bookmarkEnd w:id="21"/>
      <w:bookmarkEnd w:id="22"/>
    </w:p>
    <w:p w14:paraId="75C10F63" w14:textId="0A7844C0" w:rsidR="00330392" w:rsidRDefault="00330392" w:rsidP="00330392">
      <w:pPr>
        <w:rPr>
          <w:lang w:val="en-US"/>
        </w:rPr>
      </w:pPr>
    </w:p>
    <w:p w14:paraId="42F22FEC" w14:textId="210F884D" w:rsidR="00330392" w:rsidRDefault="00330392" w:rsidP="00330392">
      <w:pPr>
        <w:pStyle w:val="Heading3"/>
        <w:rPr>
          <w:lang w:val="en-US"/>
        </w:rPr>
      </w:pPr>
      <w:bookmarkStart w:id="23" w:name="_Toc90974041"/>
      <w:bookmarkStart w:id="24" w:name="_Toc93259809"/>
      <w:r>
        <w:rPr>
          <w:lang w:val="en-US"/>
        </w:rPr>
        <w:t>parse</w:t>
      </w:r>
      <w:bookmarkEnd w:id="23"/>
      <w:bookmarkEnd w:id="24"/>
    </w:p>
    <w:p w14:paraId="5622F45C" w14:textId="78777EEF" w:rsidR="00526F46" w:rsidRDefault="00B271B8" w:rsidP="008A507C">
      <w:pPr>
        <w:rPr>
          <w:lang w:val="en-US"/>
        </w:rPr>
      </w:pPr>
      <w:r>
        <w:rPr>
          <w:lang w:val="en-US"/>
        </w:rPr>
        <w:br/>
      </w:r>
      <w:r w:rsidR="001C6DA5">
        <w:rPr>
          <w:lang w:val="en-US"/>
        </w:rPr>
        <w:t xml:space="preserve">First, I needed to parse </w:t>
      </w:r>
      <w:r w:rsidR="00D922DF">
        <w:rPr>
          <w:lang w:val="en-US"/>
        </w:rPr>
        <w:t xml:space="preserve">the values given from a text file, </w:t>
      </w:r>
      <w:r w:rsidR="00895B5D">
        <w:rPr>
          <w:lang w:val="en-US"/>
        </w:rPr>
        <w:t>by creating objects to hold them to follow</w:t>
      </w:r>
      <w:r w:rsidR="00D922DF">
        <w:rPr>
          <w:lang w:val="en-US"/>
        </w:rPr>
        <w:t xml:space="preserve"> an object-oriented structure.</w:t>
      </w:r>
    </w:p>
    <w:p w14:paraId="1B4D7F94" w14:textId="51ECC3E6" w:rsidR="00592823" w:rsidRDefault="00592823" w:rsidP="008A507C">
      <w:pPr>
        <w:rPr>
          <w:lang w:val="en-US"/>
        </w:rPr>
      </w:pPr>
      <w:r>
        <w:rPr>
          <w:lang w:val="en-US"/>
        </w:rPr>
        <w:t>The simple type of text files look</w:t>
      </w:r>
      <w:r w:rsidR="003029DE">
        <w:rPr>
          <w:lang w:val="en-US"/>
        </w:rPr>
        <w:t>s</w:t>
      </w:r>
      <w:r>
        <w:rPr>
          <w:lang w:val="en-US"/>
        </w:rPr>
        <w:t xml:space="preserve"> like this:</w:t>
      </w:r>
    </w:p>
    <w:p w14:paraId="7E27DB40" w14:textId="57911024" w:rsidR="00B77B9E" w:rsidRDefault="003029DE" w:rsidP="00F358BE">
      <w:pPr>
        <w:ind w:firstLine="720"/>
        <w:rPr>
          <w:lang w:val="en-US"/>
        </w:rPr>
      </w:pPr>
      <w:r w:rsidRPr="003029DE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36FE9CAF" wp14:editId="277E5169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1882303" cy="2370025"/>
            <wp:effectExtent l="0" t="0" r="3810" b="0"/>
            <wp:wrapSquare wrapText="bothSides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7891">
        <w:rPr>
          <w:b/>
          <w:bCs/>
          <w:lang w:val="en-US"/>
        </w:rPr>
        <w:t>Alphabet</w:t>
      </w:r>
      <w:r>
        <w:rPr>
          <w:lang w:val="en-US"/>
        </w:rPr>
        <w:t>:</w:t>
      </w:r>
      <w:r w:rsidR="00AE06BC">
        <w:rPr>
          <w:lang w:val="en-US"/>
        </w:rPr>
        <w:tab/>
        <w:t xml:space="preserve">The ‘language’ indicating the letters </w:t>
      </w:r>
      <w:r w:rsidR="00C77891">
        <w:rPr>
          <w:lang w:val="en-US"/>
        </w:rPr>
        <w:t>within it</w:t>
      </w:r>
    </w:p>
    <w:p w14:paraId="24F63B13" w14:textId="5BD2C7CD" w:rsidR="00C77891" w:rsidRDefault="00C77891" w:rsidP="003029DE">
      <w:pPr>
        <w:ind w:firstLine="720"/>
        <w:rPr>
          <w:lang w:val="en-US"/>
        </w:rPr>
      </w:pPr>
      <w:r w:rsidRPr="00C77891">
        <w:rPr>
          <w:b/>
          <w:bCs/>
          <w:lang w:val="en-US"/>
        </w:rPr>
        <w:t>States</w:t>
      </w:r>
      <w:r>
        <w:rPr>
          <w:lang w:val="en-US"/>
        </w:rPr>
        <w:t>:</w:t>
      </w:r>
      <w:r>
        <w:rPr>
          <w:lang w:val="en-US"/>
        </w:rPr>
        <w:tab/>
      </w:r>
      <w:r w:rsidR="009746EE">
        <w:rPr>
          <w:lang w:val="en-US"/>
        </w:rPr>
        <w:t>All the states involved in the graph</w:t>
      </w:r>
    </w:p>
    <w:p w14:paraId="2DB3FBF1" w14:textId="1A4C6140" w:rsidR="003029DE" w:rsidRDefault="009746EE" w:rsidP="00705DD2">
      <w:pPr>
        <w:ind w:firstLine="720"/>
        <w:rPr>
          <w:lang w:val="en-US"/>
        </w:rPr>
      </w:pPr>
      <w:r w:rsidRPr="009746EE">
        <w:rPr>
          <w:b/>
          <w:bCs/>
          <w:lang w:val="en-US"/>
        </w:rPr>
        <w:t>Final:</w:t>
      </w:r>
      <w:r>
        <w:rPr>
          <w:b/>
          <w:bCs/>
          <w:lang w:val="en-US"/>
        </w:rPr>
        <w:tab/>
      </w:r>
      <w:r w:rsidR="00705DD2">
        <w:rPr>
          <w:lang w:val="en-US"/>
        </w:rPr>
        <w:t>All the states that are final/accepting states</w:t>
      </w:r>
    </w:p>
    <w:p w14:paraId="7F3B827A" w14:textId="4BBBC1A1" w:rsidR="00705DD2" w:rsidRDefault="00DF077D" w:rsidP="00705DD2">
      <w:pPr>
        <w:ind w:firstLine="720"/>
        <w:rPr>
          <w:lang w:val="en-US"/>
        </w:rPr>
      </w:pPr>
      <w:r w:rsidRPr="00DF077D">
        <w:rPr>
          <w:b/>
          <w:bCs/>
          <w:lang w:val="en-US"/>
        </w:rPr>
        <w:t>Transitions:</w:t>
      </w:r>
      <w:r w:rsidRPr="00DF077D">
        <w:rPr>
          <w:b/>
          <w:bCs/>
          <w:lang w:val="en-US"/>
        </w:rPr>
        <w:tab/>
      </w:r>
      <w:r w:rsidR="00832EFA">
        <w:rPr>
          <w:lang w:val="en-US"/>
        </w:rPr>
        <w:t>All the transitions involved in the graph</w:t>
      </w:r>
    </w:p>
    <w:p w14:paraId="7D0008F0" w14:textId="6933F37E" w:rsidR="00832EFA" w:rsidRPr="00AA22B1" w:rsidRDefault="00832EFA" w:rsidP="00832EFA">
      <w:pPr>
        <w:rPr>
          <w:b/>
          <w:bCs/>
          <w:sz w:val="24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1E76A5">
        <w:rPr>
          <w:lang w:val="en-US"/>
        </w:rPr>
        <w:tab/>
        <w:t>Example:</w:t>
      </w:r>
      <w:r w:rsidR="00F84163">
        <w:rPr>
          <w:lang w:val="en-US"/>
        </w:rPr>
        <w:tab/>
      </w:r>
      <w:r w:rsidR="001E76A5" w:rsidRPr="00AA22B1">
        <w:rPr>
          <w:b/>
          <w:bCs/>
          <w:sz w:val="24"/>
          <w:szCs w:val="24"/>
          <w:lang w:val="en-US"/>
        </w:rPr>
        <w:t>q0,</w:t>
      </w:r>
      <w:r w:rsidR="00BB7AFC">
        <w:rPr>
          <w:b/>
          <w:bCs/>
          <w:sz w:val="24"/>
          <w:szCs w:val="24"/>
          <w:lang w:val="en-US"/>
        </w:rPr>
        <w:t xml:space="preserve"> </w:t>
      </w:r>
      <w:r w:rsidR="001E76A5" w:rsidRPr="00AA22B1">
        <w:rPr>
          <w:b/>
          <w:bCs/>
          <w:sz w:val="24"/>
          <w:szCs w:val="24"/>
          <w:lang w:val="en-US"/>
        </w:rPr>
        <w:t>a --&gt; q</w:t>
      </w:r>
      <w:r w:rsidR="00540A4F" w:rsidRPr="00AA22B1">
        <w:rPr>
          <w:b/>
          <w:bCs/>
          <w:sz w:val="24"/>
          <w:szCs w:val="24"/>
          <w:lang w:val="en-US"/>
        </w:rPr>
        <w:t>1</w:t>
      </w:r>
    </w:p>
    <w:p w14:paraId="1AE9A607" w14:textId="4A363FD2" w:rsidR="00F84163" w:rsidRDefault="00F84163" w:rsidP="00540A4F">
      <w:pPr>
        <w:ind w:left="2880"/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540A4F" w:rsidRPr="006E5D9D">
        <w:rPr>
          <w:b/>
          <w:bCs/>
          <w:sz w:val="24"/>
          <w:szCs w:val="24"/>
          <w:lang w:val="en-US"/>
        </w:rPr>
        <w:t>q0</w:t>
      </w:r>
      <w:r w:rsidR="00A36C30">
        <w:rPr>
          <w:lang w:val="en-US"/>
        </w:rPr>
        <w:t xml:space="preserve"> </w:t>
      </w:r>
      <w:r w:rsidR="00540A4F" w:rsidRPr="00540A4F">
        <w:rPr>
          <w:lang w:val="en-US"/>
        </w:rPr>
        <w:sym w:font="Wingdings" w:char="F0E0"/>
      </w:r>
      <w:r w:rsidR="00540A4F">
        <w:rPr>
          <w:lang w:val="en-US"/>
        </w:rPr>
        <w:t xml:space="preserve"> State </w:t>
      </w:r>
      <w:r w:rsidR="00540A4F" w:rsidRPr="00540A4F">
        <w:rPr>
          <w:b/>
          <w:bCs/>
          <w:lang w:val="en-US"/>
        </w:rPr>
        <w:t>from</w:t>
      </w:r>
      <w:r w:rsidR="00540A4F">
        <w:rPr>
          <w:lang w:val="en-US"/>
        </w:rPr>
        <w:t xml:space="preserve"> where the transition </w:t>
      </w:r>
      <w:r w:rsidR="00540A4F" w:rsidRPr="00540A4F">
        <w:rPr>
          <w:b/>
          <w:bCs/>
          <w:lang w:val="en-US"/>
        </w:rPr>
        <w:t>starts</w:t>
      </w:r>
    </w:p>
    <w:p w14:paraId="70831A29" w14:textId="60D3C043" w:rsidR="00540A4F" w:rsidRDefault="00540A4F" w:rsidP="00540A4F">
      <w:pPr>
        <w:ind w:left="2880"/>
        <w:rPr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 xml:space="preserve">- </w:t>
      </w:r>
      <w:r w:rsidR="00F04C46" w:rsidRPr="006E5D9D">
        <w:rPr>
          <w:b/>
          <w:bCs/>
          <w:sz w:val="24"/>
          <w:szCs w:val="24"/>
          <w:lang w:val="en-US"/>
        </w:rPr>
        <w:t>a</w:t>
      </w:r>
      <w:r w:rsidR="00F04C46" w:rsidRPr="006E5D9D">
        <w:rPr>
          <w:sz w:val="24"/>
          <w:szCs w:val="24"/>
          <w:lang w:val="en-US"/>
        </w:rPr>
        <w:t xml:space="preserve"> </w:t>
      </w:r>
      <w:r w:rsidR="00A36C30">
        <w:rPr>
          <w:lang w:val="en-US"/>
        </w:rPr>
        <w:t xml:space="preserve">  </w:t>
      </w:r>
      <w:r w:rsidR="00F04C46" w:rsidRPr="00F04C46">
        <w:rPr>
          <w:lang w:val="en-US"/>
        </w:rPr>
        <w:sym w:font="Wingdings" w:char="F0E0"/>
      </w:r>
      <w:r w:rsidR="00F04C46">
        <w:rPr>
          <w:lang w:val="en-US"/>
        </w:rPr>
        <w:t xml:space="preserve"> </w:t>
      </w:r>
      <w:r w:rsidR="00F04C46" w:rsidRPr="00F04C46">
        <w:rPr>
          <w:b/>
          <w:bCs/>
          <w:lang w:val="en-US"/>
        </w:rPr>
        <w:t>label/value</w:t>
      </w:r>
      <w:r w:rsidR="00F04C46">
        <w:rPr>
          <w:lang w:val="en-US"/>
        </w:rPr>
        <w:t xml:space="preserve"> of the transition</w:t>
      </w:r>
    </w:p>
    <w:p w14:paraId="575123D5" w14:textId="6F3D6F89" w:rsidR="00F04C46" w:rsidRPr="006A274D" w:rsidRDefault="00F04C46" w:rsidP="00540A4F">
      <w:pPr>
        <w:ind w:left="28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6E5D9D">
        <w:rPr>
          <w:b/>
          <w:bCs/>
          <w:sz w:val="24"/>
          <w:szCs w:val="24"/>
          <w:lang w:val="en-US"/>
        </w:rPr>
        <w:t>- q1</w:t>
      </w:r>
      <w:r>
        <w:rPr>
          <w:lang w:val="en-US"/>
        </w:rPr>
        <w:t xml:space="preserve"> </w:t>
      </w:r>
      <w:r w:rsidRPr="00F04C46">
        <w:rPr>
          <w:lang w:val="en-US"/>
        </w:rPr>
        <w:sym w:font="Wingdings" w:char="F0E0"/>
      </w:r>
      <w:r>
        <w:rPr>
          <w:lang w:val="en-US"/>
        </w:rPr>
        <w:t xml:space="preserve"> State </w:t>
      </w:r>
      <w:r w:rsidRPr="00F04C46">
        <w:rPr>
          <w:b/>
          <w:bCs/>
          <w:lang w:val="en-US"/>
        </w:rPr>
        <w:t>to</w:t>
      </w:r>
      <w:r w:rsidR="006A274D">
        <w:rPr>
          <w:b/>
          <w:bCs/>
          <w:lang w:val="en-US"/>
        </w:rPr>
        <w:t xml:space="preserve"> </w:t>
      </w:r>
      <w:r w:rsidR="000D0163">
        <w:rPr>
          <w:lang w:val="en-US"/>
        </w:rPr>
        <w:t>where the transition goes</w:t>
      </w:r>
    </w:p>
    <w:p w14:paraId="4C820D1E" w14:textId="77777777" w:rsidR="001E76A5" w:rsidRPr="00832EFA" w:rsidRDefault="001E76A5" w:rsidP="00832EFA">
      <w:pPr>
        <w:rPr>
          <w:lang w:val="en-US"/>
        </w:rPr>
      </w:pPr>
    </w:p>
    <w:p w14:paraId="0A0047F5" w14:textId="74A2DCC1" w:rsidR="00AA50E4" w:rsidRDefault="00B14472" w:rsidP="009A5BAF">
      <w:pPr>
        <w:rPr>
          <w:lang w:val="en-US"/>
        </w:rPr>
      </w:pPr>
      <w:r w:rsidRPr="00B14472">
        <w:rPr>
          <w:b/>
          <w:bCs/>
          <w:lang w:val="en-US"/>
        </w:rPr>
        <w:t>DFA:</w:t>
      </w:r>
      <w:r>
        <w:rPr>
          <w:b/>
          <w:bCs/>
          <w:lang w:val="en-US"/>
        </w:rPr>
        <w:tab/>
      </w:r>
      <w:r w:rsidR="00420AA4">
        <w:rPr>
          <w:lang w:val="en-US"/>
        </w:rPr>
        <w:t xml:space="preserve">Indicates </w:t>
      </w:r>
      <w:r w:rsidR="00F82B47">
        <w:rPr>
          <w:lang w:val="en-US"/>
        </w:rPr>
        <w:t>whether</w:t>
      </w:r>
      <w:r w:rsidR="00420AA4">
        <w:rPr>
          <w:lang w:val="en-US"/>
        </w:rPr>
        <w:t xml:space="preserve"> the graph is a DFA (y = yes, n = no)</w:t>
      </w:r>
    </w:p>
    <w:p w14:paraId="7DF37A4B" w14:textId="5CDA9E62" w:rsidR="00A5319F" w:rsidRDefault="00A5319F" w:rsidP="009A5BAF">
      <w:pPr>
        <w:rPr>
          <w:lang w:val="en-US"/>
        </w:rPr>
      </w:pPr>
      <w:r w:rsidRPr="00A5319F">
        <w:rPr>
          <w:b/>
          <w:bCs/>
          <w:lang w:val="en-US"/>
        </w:rPr>
        <w:t>Finite:</w:t>
      </w:r>
      <w:r w:rsidR="00F82B47">
        <w:rPr>
          <w:b/>
          <w:bCs/>
          <w:lang w:val="en-US"/>
        </w:rPr>
        <w:tab/>
      </w:r>
      <w:r w:rsidR="00F82B47">
        <w:rPr>
          <w:lang w:val="en-US"/>
        </w:rPr>
        <w:t>Indicates whether the</w:t>
      </w:r>
      <w:r w:rsidR="00A02D61">
        <w:rPr>
          <w:lang w:val="en-US"/>
        </w:rPr>
        <w:t xml:space="preserve"> graph is finite (y = yes, n = no)</w:t>
      </w:r>
    </w:p>
    <w:p w14:paraId="76A0ABC7" w14:textId="77777777" w:rsidR="00BD4F07" w:rsidRDefault="003215CC">
      <w:pPr>
        <w:rPr>
          <w:lang w:val="en-US"/>
        </w:rPr>
      </w:pPr>
      <w:r w:rsidRPr="003215CC">
        <w:rPr>
          <w:b/>
          <w:bCs/>
          <w:lang w:val="en-US"/>
        </w:rPr>
        <w:t>Words:</w:t>
      </w:r>
      <w:r>
        <w:rPr>
          <w:b/>
          <w:bCs/>
          <w:lang w:val="en-US"/>
        </w:rPr>
        <w:tab/>
      </w:r>
      <w:r w:rsidR="00994815">
        <w:rPr>
          <w:lang w:val="en-US"/>
        </w:rPr>
        <w:t>Lists words to run through the system</w:t>
      </w:r>
      <w:r w:rsidR="001E516A">
        <w:rPr>
          <w:lang w:val="en-US"/>
        </w:rPr>
        <w:t xml:space="preserve"> along with whether they are accepted</w:t>
      </w:r>
      <w:r w:rsidR="00ED3F94">
        <w:rPr>
          <w:lang w:val="en-US"/>
        </w:rPr>
        <w:t xml:space="preserve"> </w:t>
      </w:r>
      <w:r w:rsidR="006367D3">
        <w:rPr>
          <w:lang w:val="en-US"/>
        </w:rPr>
        <w:t>(y = yes, n = no)</w:t>
      </w:r>
    </w:p>
    <w:p w14:paraId="30245669" w14:textId="77777777" w:rsidR="008557B0" w:rsidRDefault="008557B0">
      <w:pPr>
        <w:rPr>
          <w:lang w:val="en-US"/>
        </w:rPr>
      </w:pPr>
    </w:p>
    <w:p w14:paraId="443C900F" w14:textId="77777777" w:rsidR="00D367CF" w:rsidRDefault="00D367CF">
      <w:pPr>
        <w:rPr>
          <w:lang w:val="en-US"/>
        </w:rPr>
      </w:pPr>
      <w:r>
        <w:rPr>
          <w:lang w:val="en-US"/>
        </w:rPr>
        <w:br w:type="page"/>
      </w:r>
    </w:p>
    <w:p w14:paraId="0A649EF9" w14:textId="62BC522A" w:rsidR="00C36210" w:rsidRDefault="008557B0">
      <w:pPr>
        <w:rPr>
          <w:lang w:val="en-US"/>
        </w:rPr>
      </w:pPr>
      <w:r>
        <w:rPr>
          <w:lang w:val="en-US"/>
        </w:rPr>
        <w:lastRenderedPageBreak/>
        <w:t xml:space="preserve">Therefore, I created the following object classes to represent the </w:t>
      </w:r>
      <w:r w:rsidRPr="00A16FCB">
        <w:rPr>
          <w:b/>
          <w:bCs/>
          <w:lang w:val="en-US"/>
        </w:rPr>
        <w:t>Graph</w:t>
      </w:r>
      <w:r>
        <w:rPr>
          <w:lang w:val="en-US"/>
        </w:rPr>
        <w:t xml:space="preserve">, </w:t>
      </w:r>
      <w:r w:rsidR="005E66B0">
        <w:rPr>
          <w:lang w:val="en-US"/>
        </w:rPr>
        <w:t xml:space="preserve">its </w:t>
      </w:r>
      <w:proofErr w:type="gramStart"/>
      <w:r w:rsidR="005E66B0" w:rsidRPr="00A16FCB">
        <w:rPr>
          <w:b/>
          <w:bCs/>
          <w:lang w:val="en-US"/>
        </w:rPr>
        <w:t>states</w:t>
      </w:r>
      <w:proofErr w:type="gramEnd"/>
      <w:r w:rsidR="005E66B0">
        <w:rPr>
          <w:lang w:val="en-US"/>
        </w:rPr>
        <w:t xml:space="preserve"> and </w:t>
      </w:r>
      <w:r w:rsidR="005E66B0" w:rsidRPr="00A16FCB">
        <w:rPr>
          <w:b/>
          <w:bCs/>
          <w:lang w:val="en-US"/>
        </w:rPr>
        <w:t>transitions</w:t>
      </w:r>
      <w:r w:rsidR="00D367CF">
        <w:rPr>
          <w:b/>
          <w:bCs/>
          <w:lang w:val="en-US"/>
        </w:rPr>
        <w:t xml:space="preserve">, </w:t>
      </w:r>
      <w:r w:rsidR="00D367CF" w:rsidRPr="00D367CF">
        <w:rPr>
          <w:lang w:val="en-US"/>
        </w:rPr>
        <w:t>shown</w:t>
      </w:r>
      <w:r w:rsidR="00D367CF">
        <w:rPr>
          <w:lang w:val="en-US"/>
        </w:rPr>
        <w:t xml:space="preserve"> in the figures below</w:t>
      </w:r>
      <w:r w:rsidR="00B304F3">
        <w:rPr>
          <w:lang w:val="en-US"/>
        </w:rPr>
        <w:t>.</w:t>
      </w:r>
    </w:p>
    <w:p w14:paraId="51DE16CE" w14:textId="77777777" w:rsidR="00D367CF" w:rsidRDefault="00A352FD" w:rsidP="00D367CF">
      <w:pPr>
        <w:keepNext/>
      </w:pPr>
      <w:r w:rsidRPr="00A352FD">
        <w:rPr>
          <w:noProof/>
          <w:lang w:val="en-US"/>
        </w:rPr>
        <w:drawing>
          <wp:inline distT="0" distB="0" distL="0" distR="0" wp14:anchorId="7A963852" wp14:editId="34060216">
            <wp:extent cx="4640982" cy="2987299"/>
            <wp:effectExtent l="0" t="0" r="762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9415" w14:textId="2B485789" w:rsidR="00516C59" w:rsidRDefault="00D367CF" w:rsidP="00D367C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</w:t>
      </w:r>
      <w:r>
        <w:fldChar w:fldCharType="end"/>
      </w:r>
      <w:r>
        <w:t>. Source code of Graph object and its properties</w:t>
      </w:r>
    </w:p>
    <w:p w14:paraId="77E7BD9A" w14:textId="77777777" w:rsidR="00D367CF" w:rsidRPr="00D367CF" w:rsidRDefault="00D367CF" w:rsidP="00D367CF"/>
    <w:p w14:paraId="39498E62" w14:textId="53C2E31A" w:rsidR="009A2B16" w:rsidRDefault="00FB0EB3" w:rsidP="00E102E9">
      <w:pPr>
        <w:keepNext/>
      </w:pPr>
      <w:r w:rsidRPr="00FB0EB3">
        <w:rPr>
          <w:noProof/>
        </w:rPr>
        <w:drawing>
          <wp:inline distT="0" distB="0" distL="0" distR="0" wp14:anchorId="5A2C1FEE" wp14:editId="658AD0C5">
            <wp:extent cx="2849880" cy="940013"/>
            <wp:effectExtent l="0" t="0" r="762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5187" cy="9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E9" w:rsidRPr="009D1564">
        <w:rPr>
          <w:noProof/>
        </w:rPr>
        <w:drawing>
          <wp:inline distT="0" distB="0" distL="0" distR="0" wp14:anchorId="768F49B0" wp14:editId="1977FA0C">
            <wp:extent cx="2362200" cy="93376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1DD" w14:textId="3F96CEAA" w:rsidR="0054020C" w:rsidRDefault="009A2B16" w:rsidP="0054020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</w:t>
      </w:r>
      <w:r>
        <w:fldChar w:fldCharType="end"/>
      </w:r>
      <w:r>
        <w:t xml:space="preserve">. Source code of State </w:t>
      </w:r>
      <w:r w:rsidR="009B2CFB">
        <w:t xml:space="preserve">and Transition </w:t>
      </w:r>
      <w:r>
        <w:t>object</w:t>
      </w:r>
      <w:r w:rsidR="009B2CFB">
        <w:t>s</w:t>
      </w:r>
      <w:r>
        <w:t xml:space="preserve"> and </w:t>
      </w:r>
      <w:r w:rsidR="009B2CFB">
        <w:t>their</w:t>
      </w:r>
      <w:r>
        <w:t xml:space="preserve"> properties</w:t>
      </w:r>
    </w:p>
    <w:p w14:paraId="74A1AF5B" w14:textId="762A409E" w:rsidR="00455273" w:rsidRPr="0054020C" w:rsidRDefault="00945243" w:rsidP="0054020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FDE954" wp14:editId="2AC06817">
                <wp:simplePos x="0" y="0"/>
                <wp:positionH relativeFrom="column">
                  <wp:posOffset>1675765</wp:posOffset>
                </wp:positionH>
                <wp:positionV relativeFrom="paragraph">
                  <wp:posOffset>1428115</wp:posOffset>
                </wp:positionV>
                <wp:extent cx="594360" cy="129540"/>
                <wp:effectExtent l="19050" t="76200" r="0" b="2286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129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F479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131.95pt;margin-top:112.45pt;width:46.8pt;height:10.2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" strokecolor="black [3213]" strokeweight="3pt">
                <v:stroke endarrow="block"/>
              </v:shape>
            </w:pict>
          </mc:Fallback>
        </mc:AlternateContent>
      </w:r>
      <w:r w:rsidR="003803A5">
        <w:rPr>
          <w:lang w:val="en-US"/>
        </w:rPr>
        <w:t>Before parsing</w:t>
      </w:r>
      <w:r w:rsidR="00455273">
        <w:rPr>
          <w:lang w:val="en-US"/>
        </w:rPr>
        <w:t>,</w:t>
      </w:r>
      <w:r w:rsidR="003803A5">
        <w:rPr>
          <w:lang w:val="en-US"/>
        </w:rPr>
        <w:t xml:space="preserve"> the file needs to be read</w:t>
      </w:r>
      <w:r w:rsidR="00EB70A1">
        <w:rPr>
          <w:lang w:val="en-US"/>
        </w:rPr>
        <w:t xml:space="preserve">, </w:t>
      </w:r>
      <w:r w:rsidR="006024A7">
        <w:rPr>
          <w:lang w:val="en-US"/>
        </w:rPr>
        <w:t>preferably</w:t>
      </w:r>
      <w:r w:rsidR="003803A5">
        <w:rPr>
          <w:lang w:val="en-US"/>
        </w:rPr>
        <w:t xml:space="preserve"> </w:t>
      </w:r>
      <w:r w:rsidR="00EB70A1">
        <w:rPr>
          <w:lang w:val="en-US"/>
        </w:rPr>
        <w:t>by letting t</w:t>
      </w:r>
      <w:r w:rsidR="006024A7">
        <w:rPr>
          <w:lang w:val="en-US"/>
        </w:rPr>
        <w:t xml:space="preserve">he user browse a file from a file explorer dialog to get the path, and then use </w:t>
      </w:r>
      <w:r w:rsidR="000B33FC">
        <w:rPr>
          <w:lang w:val="en-US"/>
        </w:rPr>
        <w:t xml:space="preserve">the IO library to </w:t>
      </w:r>
      <w:r w:rsidR="00D95EB0">
        <w:rPr>
          <w:lang w:val="en-US"/>
        </w:rPr>
        <w:t>read all the lines of the text file</w:t>
      </w:r>
      <w:r w:rsidR="003803A5">
        <w:rPr>
          <w:lang w:val="en-US"/>
        </w:rPr>
        <w:t>:</w:t>
      </w:r>
    </w:p>
    <w:p w14:paraId="4B43EAB9" w14:textId="6C6973F2" w:rsidR="00513F45" w:rsidRDefault="00417238" w:rsidP="0030335D">
      <w:pPr>
        <w:keepNext/>
        <w:jc w:val="center"/>
      </w:pPr>
      <w:r w:rsidRPr="0030335D">
        <w:rPr>
          <w:noProof/>
        </w:rPr>
        <w:drawing>
          <wp:anchor distT="0" distB="0" distL="114300" distR="114300" simplePos="0" relativeHeight="251686912" behindDoc="1" locked="0" layoutInCell="1" allowOverlap="1" wp14:anchorId="1F0E084B" wp14:editId="32660A01">
            <wp:simplePos x="0" y="0"/>
            <wp:positionH relativeFrom="column">
              <wp:posOffset>883285</wp:posOffset>
            </wp:positionH>
            <wp:positionV relativeFrom="paragraph">
              <wp:posOffset>857250</wp:posOffset>
            </wp:positionV>
            <wp:extent cx="784860" cy="342900"/>
            <wp:effectExtent l="0" t="0" r="0" b="0"/>
            <wp:wrapTight wrapText="bothSides">
              <wp:wrapPolygon edited="0">
                <wp:start x="0" y="0"/>
                <wp:lineTo x="0" y="20400"/>
                <wp:lineTo x="20971" y="20400"/>
                <wp:lineTo x="2097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243" w:rsidRPr="00945243">
        <w:rPr>
          <w:noProof/>
        </w:rPr>
        <w:t xml:space="preserve"> </w:t>
      </w:r>
      <w:r w:rsidR="00945243" w:rsidRPr="00945243">
        <w:rPr>
          <w:noProof/>
        </w:rPr>
        <w:drawing>
          <wp:inline distT="0" distB="0" distL="0" distR="0" wp14:anchorId="277D2704" wp14:editId="0F9AA56D">
            <wp:extent cx="2964180" cy="1837236"/>
            <wp:effectExtent l="0" t="0" r="762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4102" cy="18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5FBB" w14:textId="353FD2D1" w:rsidR="00D95EB0" w:rsidRDefault="00513F45" w:rsidP="0054020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</w:t>
      </w:r>
      <w:r>
        <w:fldChar w:fldCharType="end"/>
      </w:r>
      <w:r>
        <w:t xml:space="preserve">. </w:t>
      </w:r>
      <w:r w:rsidR="00A4200E">
        <w:t xml:space="preserve">Button which opens a </w:t>
      </w:r>
      <w:r>
        <w:t>File Explorer dialog box</w:t>
      </w:r>
      <w:r>
        <w:rPr>
          <w:noProof/>
        </w:rPr>
        <w:t xml:space="preserve"> to access </w:t>
      </w:r>
      <w:r w:rsidR="008E4270">
        <w:rPr>
          <w:noProof/>
        </w:rPr>
        <w:t xml:space="preserve">a </w:t>
      </w:r>
      <w:r>
        <w:rPr>
          <w:noProof/>
        </w:rPr>
        <w:t>file</w:t>
      </w:r>
      <w:r w:rsidR="008E4270">
        <w:rPr>
          <w:noProof/>
        </w:rPr>
        <w:t xml:space="preserve"> to parse</w:t>
      </w:r>
    </w:p>
    <w:p w14:paraId="6682CA67" w14:textId="4BF9099E" w:rsidR="00C1251D" w:rsidRDefault="00C1251D">
      <w:pPr>
        <w:rPr>
          <w:lang w:val="en-US"/>
        </w:rPr>
      </w:pPr>
      <w:r>
        <w:rPr>
          <w:lang w:val="en-US"/>
        </w:rPr>
        <w:lastRenderedPageBreak/>
        <w:t>Next, the graph would host the operations for parsing the file into the objects with the following method</w:t>
      </w:r>
      <w:r w:rsidR="004B701B">
        <w:rPr>
          <w:lang w:val="en-US"/>
        </w:rPr>
        <w:t xml:space="preserve"> in pseudo</w:t>
      </w:r>
      <w:r>
        <w:rPr>
          <w:lang w:val="en-US"/>
        </w:rPr>
        <w:t>:</w:t>
      </w:r>
    </w:p>
    <w:p w14:paraId="51CABEB9" w14:textId="77777777" w:rsidR="0000431C" w:rsidRDefault="00DD0625" w:rsidP="0000431C">
      <w:pPr>
        <w:keepNext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2640C61C" wp14:editId="3AC91101">
                <wp:extent cx="5760720" cy="6888480"/>
                <wp:effectExtent l="0" t="0" r="11430" b="26670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888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F1793" w14:textId="2B2A32A4" w:rsidR="006C2D05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ParseDefaultFile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Start"/>
                            <w:r w:rsidRPr="00D864A0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 contents)</w:t>
                            </w:r>
                            <w:r w:rsidR="00017CB5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3975B7DF" w14:textId="77777777" w:rsidR="00017CB5" w:rsidRPr="00D864A0" w:rsidRDefault="00017CB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25A9E13" w14:textId="03965634" w:rsidR="00E624B7" w:rsidRPr="00D864A0" w:rsidRDefault="00D20190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foreach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line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 </w:t>
                            </w:r>
                            <w:r w:rsidR="007C38B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the text file</w:t>
                            </w:r>
                          </w:p>
                          <w:p w14:paraId="3AE86485" w14:textId="16C8967A" w:rsidR="00E624B7" w:rsidRPr="00D864A0" w:rsidRDefault="007C38B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 ‘#’, ignore it (it’s a comment)</w:t>
                            </w:r>
                          </w:p>
                          <w:p w14:paraId="006514E4" w14:textId="77777777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40DF28BF" w14:textId="654D4F2B" w:rsidR="00E624B7" w:rsidRPr="00D864A0" w:rsidRDefault="00E624B7" w:rsidP="00E624B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80251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alphabet</w:t>
                            </w:r>
                          </w:p>
                          <w:p w14:paraId="4E733B68" w14:textId="4CA7AEBF" w:rsidR="00802513" w:rsidRPr="00D864A0" w:rsidRDefault="00802513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save the alphabet string to the corresponding string property of the Graph object (GO)</w:t>
                            </w:r>
                          </w:p>
                          <w:p w14:paraId="54257D11" w14:textId="77777777" w:rsidR="00017CB5" w:rsidRPr="00D864A0" w:rsidRDefault="00017CB5" w:rsidP="00521D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8C2CDBD" w14:textId="3159913C" w:rsidR="00521D61" w:rsidRPr="00D864A0" w:rsidRDefault="00521D6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states</w:t>
                            </w:r>
                          </w:p>
                          <w:p w14:paraId="4FF46BB6" w14:textId="218E5FF2" w:rsidR="00984B8E" w:rsidRPr="00D864A0" w:rsidRDefault="00984B8E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initialize a string array and store each state </w:t>
                            </w:r>
                            <w:r w:rsidR="00B94A57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separating the line based on the ‘,’ char</w:t>
                            </w:r>
                          </w:p>
                          <w:p w14:paraId="5DAD3478" w14:textId="6ED4F49D" w:rsidR="00521D61" w:rsidRPr="00D864A0" w:rsidRDefault="00521D61" w:rsidP="0080251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7DBA9F57" w14:textId="6E483330" w:rsidR="00E624B7" w:rsidRPr="00D864A0" w:rsidRDefault="00E624B7" w:rsidP="007D748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7D748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state name in the string array</w:t>
                            </w:r>
                          </w:p>
                          <w:p w14:paraId="61F84FA0" w14:textId="323CAC4A" w:rsidR="007D7481" w:rsidRPr="00D864A0" w:rsidRDefault="007D7481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a State object (SO)</w:t>
                            </w:r>
                            <w:r w:rsidR="00C61AF3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with the state name as the label, that it is not a final state, and pass null for transitions</w:t>
                            </w:r>
                            <w:r w:rsidR="00757F98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which will automatically initialize a new list of transitions</w:t>
                            </w:r>
                          </w:p>
                          <w:p w14:paraId="31808A9A" w14:textId="289AB61E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Add the SO to the GO’s list of states</w:t>
                            </w:r>
                          </w:p>
                          <w:p w14:paraId="52496BA6" w14:textId="77777777" w:rsidR="00281F69" w:rsidRPr="00D864A0" w:rsidRDefault="00281F69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360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975770" w14:textId="61A99257" w:rsidR="008C207A" w:rsidRPr="00D864A0" w:rsidRDefault="008C207A" w:rsidP="008C20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final</w:t>
                            </w:r>
                          </w:p>
                          <w:p w14:paraId="6F027767" w14:textId="1A9D4DA3" w:rsidR="008C207A" w:rsidRPr="00D864A0" w:rsidRDefault="008C207A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="00542395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initialize a string array and store each </w:t>
                            </w:r>
                            <w:r w:rsidR="00582BE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 separating the line based on the ‘,’ char</w:t>
                            </w:r>
                          </w:p>
                          <w:p w14:paraId="6872F3CC" w14:textId="79865C07" w:rsidR="00582BE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state name in the string array</w:t>
                            </w:r>
                          </w:p>
                          <w:p w14:paraId="29282F88" w14:textId="09443378" w:rsidR="00604914" w:rsidRPr="00D864A0" w:rsidRDefault="00F92115" w:rsidP="00017CB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7D732B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the name matches 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a state label in the state list, set that state’s </w:t>
                            </w:r>
                            <w:proofErr w:type="spellStart"/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is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</w:t>
                            </w:r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inal</w:t>
                            </w:r>
                            <w:proofErr w:type="spellEnd"/>
                            <w:r w:rsidR="009B41AA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property </w:t>
                            </w:r>
                            <w:r w:rsidR="00604914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 true</w:t>
                            </w:r>
                          </w:p>
                          <w:p w14:paraId="458D161B" w14:textId="0E3D4D74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4DDA443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transitions</w:t>
                            </w:r>
                          </w:p>
                          <w:p w14:paraId="497747B8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 every line in the file’s lines starting from the next line</w:t>
                            </w:r>
                          </w:p>
                          <w:p w14:paraId="00074CF7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it is equal to ‘end’, break the loop</w:t>
                            </w:r>
                          </w:p>
                          <w:p w14:paraId="332061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split the line’s contents:</w:t>
                            </w:r>
                          </w:p>
                          <w:p w14:paraId="7C49F13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= Gets FROM state</w:t>
                            </w:r>
                          </w:p>
                          <w:p w14:paraId="3BB8113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VALUE</w:t>
                            </w:r>
                          </w:p>
                          <w:p w14:paraId="1F7A42FB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Based on ‘,’ and ‘--&gt;’ = Gets TO state</w:t>
                            </w:r>
                          </w:p>
                          <w:p w14:paraId="3068474A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Create SOs for the from/to states to create a Transition object (TO)</w:t>
                            </w:r>
                          </w:p>
                          <w:p w14:paraId="2B83ACE3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Add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the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TO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to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the Transition list of the GO</w:t>
                            </w:r>
                          </w:p>
                          <w:p w14:paraId="60D105D9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ABF8FA2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if line starts with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dfa</w:t>
                            </w:r>
                            <w:proofErr w:type="spellEnd"/>
                          </w:p>
                          <w:p w14:paraId="61F5FC9C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Store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 based on the line split by ‘:’, true for ‘y’ and false for ‘n’ for the file</w:t>
                            </w:r>
                          </w:p>
                          <w:p w14:paraId="34E8E6CE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Call to method that will check from parsed values if graph is a DFA and store the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</w:t>
                            </w:r>
                          </w:p>
                          <w:p w14:paraId="65EB4985" w14:textId="77777777" w:rsidR="009366D5" w:rsidRPr="00D864A0" w:rsidRDefault="009366D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2856E4EC" w14:textId="77777777" w:rsidR="00B26F20" w:rsidRPr="00D864A0" w:rsidRDefault="00B26F20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62ADA16B" w14:textId="77777777" w:rsidR="00387BA4" w:rsidRPr="00D864A0" w:rsidRDefault="00387BA4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57A1874" w14:textId="16EE868B" w:rsidR="00281F69" w:rsidRPr="00D864A0" w:rsidRDefault="00C21585" w:rsidP="00387B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</w:t>
                            </w:r>
                            <w:r w:rsidR="00B26F20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continue in next page</w:t>
                            </w:r>
                            <w:r w:rsidR="007A26E2"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…</w:t>
                            </w: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]</w:t>
                            </w:r>
                          </w:p>
                          <w:p w14:paraId="6848ED7F" w14:textId="33C5F18A" w:rsidR="00DD0625" w:rsidRPr="00D864A0" w:rsidRDefault="00604914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3FA968B9" w14:textId="55B75923" w:rsidR="001800FB" w:rsidRPr="00D864A0" w:rsidRDefault="001800FB" w:rsidP="00E624B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40C61C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width:453.6pt;height:5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" fillcolor="#f2f2f2 [3052]" strokeweight=".5pt">
                <v:textbox>
                  <w:txbxContent>
                    <w:p w14:paraId="3EDF1793" w14:textId="2B2A32A4" w:rsidR="006C2D05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ParseDefaultFile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Start"/>
                      <w:r w:rsidRPr="00D864A0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] contents)</w:t>
                      </w:r>
                      <w:r w:rsidR="00017CB5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3975B7DF" w14:textId="77777777" w:rsidR="00017CB5" w:rsidRPr="00D864A0" w:rsidRDefault="00017CB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625A9E13" w14:textId="03965634" w:rsidR="00E624B7" w:rsidRPr="00D864A0" w:rsidRDefault="00D20190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foreach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line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 </w:t>
                      </w:r>
                      <w:r w:rsidR="007C38B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the text file</w:t>
                      </w:r>
                    </w:p>
                    <w:p w14:paraId="3AE86485" w14:textId="16C8967A" w:rsidR="00E624B7" w:rsidRPr="00D864A0" w:rsidRDefault="007C38B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 ‘#’, ignore it (it’s a comment)</w:t>
                      </w:r>
                    </w:p>
                    <w:p w14:paraId="006514E4" w14:textId="77777777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40DF28BF" w14:textId="654D4F2B" w:rsidR="00E624B7" w:rsidRPr="00D864A0" w:rsidRDefault="00E624B7" w:rsidP="00E624B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80251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NL"/>
                        </w:rPr>
                        <w:t>alphabet</w:t>
                      </w:r>
                    </w:p>
                    <w:p w14:paraId="4E733B68" w14:textId="4CA7AEBF" w:rsidR="00802513" w:rsidRPr="00D864A0" w:rsidRDefault="00802513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save the alphabet string to the corresponding string property of the Graph object (GO)</w:t>
                      </w:r>
                    </w:p>
                    <w:p w14:paraId="54257D11" w14:textId="77777777" w:rsidR="00017CB5" w:rsidRPr="00D864A0" w:rsidRDefault="00017CB5" w:rsidP="00521D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14:paraId="58C2CDBD" w14:textId="3159913C" w:rsidR="00521D61" w:rsidRPr="00D864A0" w:rsidRDefault="00521D6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states</w:t>
                      </w:r>
                    </w:p>
                    <w:p w14:paraId="4FF46BB6" w14:textId="218E5FF2" w:rsidR="00984B8E" w:rsidRPr="00D864A0" w:rsidRDefault="00984B8E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initialize a string array and store each state </w:t>
                      </w:r>
                      <w:r w:rsidR="00B94A57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separating the line based on the ‘,’ char</w:t>
                      </w:r>
                    </w:p>
                    <w:p w14:paraId="5DAD3478" w14:textId="6ED4F49D" w:rsidR="00521D61" w:rsidRPr="00D864A0" w:rsidRDefault="00521D61" w:rsidP="0080251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7DBA9F57" w14:textId="6E483330" w:rsidR="00E624B7" w:rsidRPr="00D864A0" w:rsidRDefault="00E624B7" w:rsidP="007D748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7D748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state name in the string array</w:t>
                      </w:r>
                    </w:p>
                    <w:p w14:paraId="61F84FA0" w14:textId="323CAC4A" w:rsidR="007D7481" w:rsidRPr="00D864A0" w:rsidRDefault="007D7481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a State object (SO)</w:t>
                      </w:r>
                      <w:r w:rsidR="00C61AF3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with the state name as the label, that it is not a final state, and pass null for transitions</w:t>
                      </w:r>
                      <w:r w:rsidR="00757F98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which will automatically initialize a new list of transitions</w:t>
                      </w:r>
                    </w:p>
                    <w:p w14:paraId="31808A9A" w14:textId="289AB61E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Add the SO to the GO’s list of states</w:t>
                      </w:r>
                    </w:p>
                    <w:p w14:paraId="52496BA6" w14:textId="77777777" w:rsidR="00281F69" w:rsidRPr="00D864A0" w:rsidRDefault="00281F69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360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975770" w14:textId="61A99257" w:rsidR="008C207A" w:rsidRPr="00D864A0" w:rsidRDefault="008C207A" w:rsidP="008C20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final</w:t>
                      </w:r>
                    </w:p>
                    <w:p w14:paraId="6F027767" w14:textId="1A9D4DA3" w:rsidR="008C207A" w:rsidRPr="00D864A0" w:rsidRDefault="008C207A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="00542395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initialize a string array and store each </w:t>
                      </w:r>
                      <w:r w:rsidR="00582BE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state separating the line based on the ‘,’ char</w:t>
                      </w:r>
                    </w:p>
                    <w:p w14:paraId="6872F3CC" w14:textId="79865C07" w:rsidR="00582BE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state name in the string array</w:t>
                      </w:r>
                    </w:p>
                    <w:p w14:paraId="29282F88" w14:textId="09443378" w:rsidR="00604914" w:rsidRPr="00D864A0" w:rsidRDefault="00F92115" w:rsidP="00017CB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7D732B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the name matches 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a state label in the state list, set that state’s </w:t>
                      </w:r>
                      <w:proofErr w:type="spellStart"/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is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</w:t>
                      </w:r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inal</w:t>
                      </w:r>
                      <w:proofErr w:type="spellEnd"/>
                      <w:r w:rsidR="009B41AA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property </w:t>
                      </w:r>
                      <w:r w:rsidR="00604914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 true</w:t>
                      </w:r>
                    </w:p>
                    <w:p w14:paraId="458D161B" w14:textId="0E3D4D74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4DDA443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transitions</w:t>
                      </w:r>
                    </w:p>
                    <w:p w14:paraId="497747B8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 every line in the file’s lines starting from the next line</w:t>
                      </w:r>
                    </w:p>
                    <w:p w14:paraId="00074CF7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it is equal to ‘end’, break the loop</w:t>
                      </w:r>
                    </w:p>
                    <w:p w14:paraId="332061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split the line’s contents:</w:t>
                      </w:r>
                    </w:p>
                    <w:p w14:paraId="7C49F13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= Gets FROM state</w:t>
                      </w:r>
                    </w:p>
                    <w:p w14:paraId="3BB8113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VALUE</w:t>
                      </w:r>
                    </w:p>
                    <w:p w14:paraId="1F7A42FB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Based on ‘,’ and ‘--&gt;’ = Gets TO state</w:t>
                      </w:r>
                    </w:p>
                    <w:p w14:paraId="3068474A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Create SOs for the from/to states to create a Transition object (TO)</w:t>
                      </w:r>
                    </w:p>
                    <w:p w14:paraId="2B83ACE3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Add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the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TO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to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the Transition list of the GO</w:t>
                      </w:r>
                    </w:p>
                    <w:p w14:paraId="60D105D9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3ABF8FA2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if line starts with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dfa</w:t>
                      </w:r>
                      <w:proofErr w:type="spellEnd"/>
                    </w:p>
                    <w:p w14:paraId="61F5FC9C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Store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 based on the line split by ‘:’, true for ‘y’ and false for ‘n’ for the file</w:t>
                      </w:r>
                    </w:p>
                    <w:p w14:paraId="34E8E6CE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Call to method that will check from parsed values if graph is a DFA and store the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</w:t>
                      </w:r>
                    </w:p>
                    <w:p w14:paraId="65EB4985" w14:textId="77777777" w:rsidR="009366D5" w:rsidRPr="00D864A0" w:rsidRDefault="009366D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2856E4EC" w14:textId="77777777" w:rsidR="00B26F20" w:rsidRPr="00D864A0" w:rsidRDefault="00B26F20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62ADA16B" w14:textId="77777777" w:rsidR="00387BA4" w:rsidRPr="00D864A0" w:rsidRDefault="00387BA4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</w:p>
                    <w:p w14:paraId="357A1874" w14:textId="16EE868B" w:rsidR="00281F69" w:rsidRPr="00D864A0" w:rsidRDefault="00C21585" w:rsidP="00387B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</w:t>
                      </w:r>
                      <w:r w:rsidR="00B26F20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continue in next page</w:t>
                      </w:r>
                      <w:r w:rsidR="007A26E2"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…</w:t>
                      </w: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]</w:t>
                      </w:r>
                    </w:p>
                    <w:p w14:paraId="6848ED7F" w14:textId="33C5F18A" w:rsidR="00DD0625" w:rsidRPr="00D864A0" w:rsidRDefault="00604914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3FA968B9" w14:textId="55B75923" w:rsidR="001800FB" w:rsidRPr="00D864A0" w:rsidRDefault="001800FB" w:rsidP="00E624B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F53BB5" w14:textId="3D153443" w:rsidR="00C1251D" w:rsidRDefault="0000431C" w:rsidP="0000431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</w:t>
      </w:r>
      <w:r>
        <w:fldChar w:fldCharType="end"/>
      </w:r>
      <w:r>
        <w:t xml:space="preserve">. </w:t>
      </w:r>
      <w:r w:rsidR="00F26C77">
        <w:t>Pseudo-</w:t>
      </w:r>
      <w:r>
        <w:t>code for Parsing a default text file (Part 1)</w:t>
      </w:r>
    </w:p>
    <w:p w14:paraId="36255206" w14:textId="77777777" w:rsidR="0000431C" w:rsidRDefault="00DD0625" w:rsidP="0000431C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51CAC2C4" wp14:editId="4E9E1500">
                <wp:extent cx="5760720" cy="3108960"/>
                <wp:effectExtent l="0" t="0" r="11430" b="1524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3108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050453" w14:textId="64FC867C" w:rsidR="007A26E2" w:rsidRPr="00D864A0" w:rsidRDefault="007A26E2" w:rsidP="007A26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[…continued]</w:t>
                            </w:r>
                          </w:p>
                          <w:p w14:paraId="7DB316A4" w14:textId="4225FFFF" w:rsidR="00DD0625" w:rsidRPr="00D864A0" w:rsidRDefault="00DD0625" w:rsidP="00936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5A7892FA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EAB7555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finite</w:t>
                            </w:r>
                          </w:p>
                          <w:p w14:paraId="72C12906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Store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 based on the line split by ‘:’, true for ‘y’ and false for ‘n’ for the file</w:t>
                            </w:r>
                          </w:p>
                          <w:p w14:paraId="774FC1A3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Call to method that will check from parsed values if graph is Finite and store the </w:t>
                            </w:r>
                            <w:proofErr w:type="spellStart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value</w:t>
                            </w:r>
                          </w:p>
                          <w:p w14:paraId="49C49129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the file and the method have the same truth value, indicate it on the GUI</w:t>
                            </w:r>
                          </w:p>
                          <w:p w14:paraId="1501B0FB" w14:textId="77777777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7CEF53EA" w14:textId="020374D8" w:rsidR="00DD0625" w:rsidRPr="00D864A0" w:rsidRDefault="00DD0625" w:rsidP="00DD06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if line starts with </w:t>
                            </w:r>
                            <w:r w:rsidR="00CD7EB4" w:rsidRPr="00D864A0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</w:p>
                          <w:p w14:paraId="59D08ABA" w14:textId="77777777" w:rsidR="00424B06" w:rsidRPr="00D864A0" w:rsidRDefault="00CD7EB4" w:rsidP="00CD7E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</w:t>
                            </w:r>
                            <w:r w:rsidR="00424B06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for every line in the file’s lines starting from the next line</w:t>
                            </w:r>
                          </w:p>
                          <w:p w14:paraId="50AB7820" w14:textId="6B839726" w:rsidR="00424B06" w:rsidRPr="00D864A0" w:rsidRDefault="00424B06" w:rsidP="00424B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it is equal to ‘end’, break the loop</w:t>
                            </w:r>
                          </w:p>
                          <w:p w14:paraId="6A266299" w14:textId="77777777" w:rsidR="00A6053D" w:rsidRPr="00D864A0" w:rsidRDefault="00424B06" w:rsidP="00A605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99046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Split the line based on ‘,’ and store the word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as a key</w:t>
                            </w:r>
                          </w:p>
                          <w:p w14:paraId="166BD812" w14:textId="3298E84C" w:rsidR="00DD0625" w:rsidRPr="00D864A0" w:rsidRDefault="00990461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in the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GO’s string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dictionary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of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words</w:t>
                            </w:r>
                            <w:r w:rsidR="00A6053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along with </w:t>
                            </w:r>
                            <w:r w:rsidR="0045523E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its truth value</w:t>
                            </w:r>
                          </w:p>
                          <w:p w14:paraId="2F146FB8" w14:textId="77777777" w:rsidR="0045523E" w:rsidRPr="00D864A0" w:rsidRDefault="0045523E" w:rsidP="004552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FBCD55" w14:textId="3EAD3DAA" w:rsidR="00DD0625" w:rsidRPr="00D864A0" w:rsidRDefault="0045523E" w:rsidP="006B33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Return a 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method which returns a </w:t>
                            </w:r>
                            <w:r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string</w:t>
                            </w:r>
                            <w:r w:rsidR="000867DF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in DOT format (for </w:t>
                            </w:r>
                            <w:proofErr w:type="spellStart"/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Graphviz</w:t>
                            </w:r>
                            <w:proofErr w:type="spellEnd"/>
                            <w:r w:rsidR="00896CCD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)</w:t>
                            </w:r>
                            <w:r w:rsidR="006D5211" w:rsidRPr="00D864A0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based on the parsed states and transitions</w:t>
                            </w:r>
                          </w:p>
                          <w:p w14:paraId="17238956" w14:textId="49587545" w:rsidR="004B06D5" w:rsidRPr="00D864A0" w:rsidRDefault="004B06D5" w:rsidP="004B06D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D864A0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AC2C4" id="Text Box 60" o:spid="_x0000_s1027" type="#_x0000_t202" style="width:453.6pt;height:24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" fillcolor="#f2f2f2 [3052]" strokeweight=".5pt">
                <v:textbox>
                  <w:txbxContent>
                    <w:p w14:paraId="24050453" w14:textId="64FC867C" w:rsidR="007A26E2" w:rsidRPr="00D864A0" w:rsidRDefault="007A26E2" w:rsidP="007A26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[…continued]</w:t>
                      </w:r>
                    </w:p>
                    <w:p w14:paraId="7DB316A4" w14:textId="4225FFFF" w:rsidR="00DD0625" w:rsidRPr="00D864A0" w:rsidRDefault="00DD0625" w:rsidP="00936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5A7892FA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EAB7555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if line starts with </w:t>
                      </w:r>
                      <w:r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finite</w:t>
                      </w:r>
                    </w:p>
                    <w:p w14:paraId="72C12906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Store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 based on the line split by ‘:’, true for ‘y’ and false for ‘n’ for the file</w:t>
                      </w:r>
                    </w:p>
                    <w:p w14:paraId="774FC1A3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Call to method that will check from parsed values if graph is Finite and store the </w:t>
                      </w:r>
                      <w:proofErr w:type="spellStart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bool</w:t>
                      </w:r>
                      <w:proofErr w:type="spellEnd"/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value</w:t>
                      </w:r>
                    </w:p>
                    <w:p w14:paraId="49C49129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the file and the method have the same truth value, indicate it on the GUI</w:t>
                      </w:r>
                    </w:p>
                    <w:p w14:paraId="1501B0FB" w14:textId="77777777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7CEF53EA" w14:textId="020374D8" w:rsidR="00DD0625" w:rsidRPr="00D864A0" w:rsidRDefault="00DD0625" w:rsidP="00DD06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if line starts with </w:t>
                      </w:r>
                      <w:r w:rsidR="00CD7EB4" w:rsidRPr="00D864A0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</w:p>
                    <w:p w14:paraId="59D08ABA" w14:textId="77777777" w:rsidR="00424B06" w:rsidRPr="00D864A0" w:rsidRDefault="00CD7EB4" w:rsidP="00CD7E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</w:t>
                      </w:r>
                      <w:r w:rsidR="00424B06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for every line in the file’s lines starting from the next line</w:t>
                      </w:r>
                    </w:p>
                    <w:p w14:paraId="50AB7820" w14:textId="6B839726" w:rsidR="00424B06" w:rsidRPr="00D864A0" w:rsidRDefault="00424B06" w:rsidP="00424B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it is equal to ‘end’, break the loop</w:t>
                      </w:r>
                    </w:p>
                    <w:p w14:paraId="6A266299" w14:textId="77777777" w:rsidR="00A6053D" w:rsidRPr="00D864A0" w:rsidRDefault="00424B06" w:rsidP="00A605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99046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Split the line based on ‘,’ and store the word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as a key</w:t>
                      </w:r>
                    </w:p>
                    <w:p w14:paraId="166BD812" w14:textId="3298E84C" w:rsidR="00DD0625" w:rsidRPr="00D864A0" w:rsidRDefault="00990461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in the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GO’s string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dictionary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of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words</w:t>
                      </w:r>
                      <w:r w:rsidR="00A6053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along with </w:t>
                      </w:r>
                      <w:r w:rsidR="0045523E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its truth value</w:t>
                      </w:r>
                    </w:p>
                    <w:p w14:paraId="2F146FB8" w14:textId="77777777" w:rsidR="0045523E" w:rsidRPr="00D864A0" w:rsidRDefault="0045523E" w:rsidP="004552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FBCD55" w14:textId="3EAD3DAA" w:rsidR="00DD0625" w:rsidRPr="00D864A0" w:rsidRDefault="0045523E" w:rsidP="006B33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Return a 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method which returns a </w:t>
                      </w:r>
                      <w:r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string</w:t>
                      </w:r>
                      <w:r w:rsidR="000867DF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in DOT format (for </w:t>
                      </w:r>
                      <w:proofErr w:type="spellStart"/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Graphviz</w:t>
                      </w:r>
                      <w:proofErr w:type="spellEnd"/>
                      <w:r w:rsidR="00896CCD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)</w:t>
                      </w:r>
                      <w:r w:rsidR="006D5211" w:rsidRPr="00D864A0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based on the parsed states and transitions</w:t>
                      </w:r>
                    </w:p>
                    <w:p w14:paraId="17238956" w14:textId="49587545" w:rsidR="004B06D5" w:rsidRPr="00D864A0" w:rsidRDefault="004B06D5" w:rsidP="004B06D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</w:pPr>
                      <w:r w:rsidRPr="00D864A0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6FC133" w14:textId="5C224C21" w:rsidR="00C1251D" w:rsidRDefault="0000431C" w:rsidP="000043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5</w:t>
      </w:r>
      <w:r>
        <w:fldChar w:fldCharType="end"/>
      </w:r>
      <w:r>
        <w:t xml:space="preserve">. </w:t>
      </w:r>
      <w:r w:rsidR="00F26C77">
        <w:t>Pseudo-code</w:t>
      </w:r>
      <w:r w:rsidRPr="00355A9C">
        <w:t xml:space="preserve"> for Parsing a default text file (Part </w:t>
      </w:r>
      <w:r>
        <w:t>2</w:t>
      </w:r>
      <w:r w:rsidRPr="00355A9C">
        <w:t>)</w:t>
      </w:r>
    </w:p>
    <w:p w14:paraId="22BEECF8" w14:textId="5D837A46" w:rsidR="000A687C" w:rsidRDefault="00C43ED7" w:rsidP="0000431C">
      <w:r>
        <w:br/>
      </w:r>
      <w:r w:rsidR="000A687C">
        <w:t xml:space="preserve">And this is the method that creats a DOT string </w:t>
      </w:r>
      <w:r w:rsidR="00D26DF0">
        <w:t>for the parsed values:</w:t>
      </w:r>
    </w:p>
    <w:p w14:paraId="7E4611F8" w14:textId="77777777" w:rsidR="003A2221" w:rsidRDefault="005555DB" w:rsidP="00C43ED7">
      <w:pPr>
        <w:keepNext/>
        <w:jc w:val="center"/>
      </w:pPr>
      <w:r w:rsidRPr="005555DB">
        <w:rPr>
          <w:noProof/>
        </w:rPr>
        <w:drawing>
          <wp:inline distT="0" distB="0" distL="0" distR="0" wp14:anchorId="3FFEEFCC" wp14:editId="21987F56">
            <wp:extent cx="5052060" cy="4209215"/>
            <wp:effectExtent l="0" t="0" r="0" b="127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1624" cy="421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8092" w14:textId="50CA4C24" w:rsidR="00D26DF0" w:rsidRDefault="003A2221" w:rsidP="00C43ED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6</w:t>
      </w:r>
      <w:r>
        <w:fldChar w:fldCharType="end"/>
      </w:r>
      <w:r>
        <w:t>. Method that returns a string in Graphviz DOT format, based on the parsed values.</w:t>
      </w:r>
    </w:p>
    <w:p w14:paraId="63FF7255" w14:textId="315BF4BC" w:rsidR="004D2020" w:rsidRDefault="00B77B9E" w:rsidP="004C2520">
      <w:pPr>
        <w:pStyle w:val="Heading3"/>
        <w:rPr>
          <w:lang w:val="en-US"/>
        </w:rPr>
      </w:pPr>
      <w:bookmarkStart w:id="25" w:name="_Toc93259810"/>
      <w:r>
        <w:rPr>
          <w:lang w:val="en-US"/>
        </w:rPr>
        <w:lastRenderedPageBreak/>
        <w:t>Check DFA</w:t>
      </w:r>
      <w:bookmarkEnd w:id="25"/>
    </w:p>
    <w:p w14:paraId="0A72E718" w14:textId="6B26A01D" w:rsidR="005F3F8A" w:rsidRDefault="005F3F8A" w:rsidP="005F3F8A">
      <w:pPr>
        <w:rPr>
          <w:lang w:val="en-US"/>
        </w:rPr>
      </w:pPr>
    </w:p>
    <w:p w14:paraId="43D95765" w14:textId="5D9C66CB" w:rsidR="00132078" w:rsidRDefault="00132078" w:rsidP="005F3F8A">
      <w:pPr>
        <w:rPr>
          <w:lang w:val="en-US"/>
        </w:rPr>
      </w:pPr>
      <w:r>
        <w:rPr>
          <w:lang w:val="en-US"/>
        </w:rPr>
        <w:t>To check whether a graph is a DFA, it needs to follow these conditions:</w:t>
      </w:r>
    </w:p>
    <w:p w14:paraId="542057EE" w14:textId="0F8ACF96" w:rsidR="00132078" w:rsidRDefault="00DF2524" w:rsidP="00DF2524">
      <w:pPr>
        <w:pStyle w:val="ListParagraph"/>
        <w:numPr>
          <w:ilvl w:val="0"/>
          <w:numId w:val="14"/>
        </w:numPr>
        <w:rPr>
          <w:lang w:val="en-US"/>
        </w:rPr>
      </w:pPr>
      <w:r w:rsidRPr="00DF2524">
        <w:rPr>
          <w:lang w:val="en-US"/>
        </w:rPr>
        <w:t>No empty characters</w:t>
      </w:r>
    </w:p>
    <w:p w14:paraId="0923C3F8" w14:textId="7074B311" w:rsidR="00F51781" w:rsidRDefault="008C69DF" w:rsidP="00F5178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Has an outgoing transition with </w:t>
      </w:r>
      <w:r w:rsidR="00B42B39">
        <w:rPr>
          <w:lang w:val="en-US"/>
        </w:rPr>
        <w:t xml:space="preserve">every letter in the </w:t>
      </w:r>
      <w:r w:rsidR="00C25AD2">
        <w:rPr>
          <w:lang w:val="en-US"/>
        </w:rPr>
        <w:t>alphabet</w:t>
      </w:r>
    </w:p>
    <w:p w14:paraId="347BA1B0" w14:textId="77777777" w:rsidR="00F51781" w:rsidRPr="00F51781" w:rsidRDefault="00F51781" w:rsidP="00F51781">
      <w:pPr>
        <w:rPr>
          <w:lang w:val="en-US"/>
        </w:rPr>
      </w:pPr>
    </w:p>
    <w:p w14:paraId="06F6C74B" w14:textId="77777777" w:rsidR="00F51781" w:rsidRDefault="00132078" w:rsidP="00F51781">
      <w:pPr>
        <w:keepNext/>
        <w:jc w:val="center"/>
      </w:pPr>
      <w:bookmarkStart w:id="26" w:name="_Toc90974042"/>
      <w:r w:rsidRPr="00132078">
        <w:rPr>
          <w:noProof/>
          <w:lang w:val="en-US"/>
        </w:rPr>
        <w:drawing>
          <wp:inline distT="0" distB="0" distL="0" distR="0" wp14:anchorId="461F8A6B" wp14:editId="7259D404">
            <wp:extent cx="5762625" cy="2273935"/>
            <wp:effectExtent l="0" t="0" r="9525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BA6" w14:textId="42C21793" w:rsidR="00F51781" w:rsidRDefault="00F51781" w:rsidP="00F5178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7</w:t>
      </w:r>
      <w:r>
        <w:fldChar w:fldCharType="end"/>
      </w:r>
      <w:r>
        <w:t>. Source code for checking DFA.</w:t>
      </w:r>
    </w:p>
    <w:p w14:paraId="2556D2AC" w14:textId="77777777" w:rsidR="00E16A4C" w:rsidRDefault="00132078">
      <w:pPr>
        <w:rPr>
          <w:lang w:val="en-US"/>
        </w:rPr>
      </w:pPr>
      <w:r w:rsidRPr="00132078">
        <w:rPr>
          <w:lang w:val="en-US"/>
        </w:rPr>
        <w:t xml:space="preserve"> </w:t>
      </w:r>
    </w:p>
    <w:p w14:paraId="113B9A0F" w14:textId="77777777" w:rsidR="0068085C" w:rsidRDefault="007E4FFF">
      <w:pPr>
        <w:rPr>
          <w:lang w:val="en-US"/>
        </w:rPr>
      </w:pPr>
      <w:r>
        <w:rPr>
          <w:lang w:val="en-US"/>
        </w:rPr>
        <w:t>First, we check if any transitions have an empty label.</w:t>
      </w:r>
      <w:r w:rsidR="00C8078F">
        <w:rPr>
          <w:lang w:val="en-US"/>
        </w:rPr>
        <w:t xml:space="preserve"> Then</w:t>
      </w:r>
      <w:r w:rsidR="00407B92">
        <w:rPr>
          <w:lang w:val="en-US"/>
        </w:rPr>
        <w:t xml:space="preserve"> we get each letter from the alphabet</w:t>
      </w:r>
      <w:r w:rsidR="002132DA">
        <w:rPr>
          <w:lang w:val="en-US"/>
        </w:rPr>
        <w:t xml:space="preserve"> uniquely and then check if there are any states with </w:t>
      </w:r>
      <w:proofErr w:type="gramStart"/>
      <w:r w:rsidR="00BC1D00">
        <w:rPr>
          <w:lang w:val="en-US"/>
        </w:rPr>
        <w:t>a number of</w:t>
      </w:r>
      <w:proofErr w:type="gramEnd"/>
      <w:r w:rsidR="00BC1D00">
        <w:rPr>
          <w:lang w:val="en-US"/>
        </w:rPr>
        <w:t xml:space="preserve"> outgoing </w:t>
      </w:r>
      <w:r w:rsidR="002132DA">
        <w:rPr>
          <w:lang w:val="en-US"/>
        </w:rPr>
        <w:t xml:space="preserve">transitions </w:t>
      </w:r>
      <w:r w:rsidR="00AD7DCE">
        <w:rPr>
          <w:lang w:val="en-US"/>
        </w:rPr>
        <w:t xml:space="preserve">that is </w:t>
      </w:r>
      <w:r w:rsidR="004804F0" w:rsidRPr="004804F0">
        <w:rPr>
          <w:b/>
          <w:bCs/>
          <w:lang w:val="en-US"/>
        </w:rPr>
        <w:t>not equals</w:t>
      </w:r>
      <w:r w:rsidR="00787D62">
        <w:rPr>
          <w:lang w:val="en-US"/>
        </w:rPr>
        <w:t xml:space="preserve"> to the number of unique letters.</w:t>
      </w:r>
    </w:p>
    <w:p w14:paraId="625EB422" w14:textId="728E6F02" w:rsidR="00BD4D05" w:rsidRDefault="0068085C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t>If either of these conditions is true, then the graph is NOT a DFA.</w:t>
      </w:r>
      <w:r w:rsidR="00BD4D05">
        <w:rPr>
          <w:lang w:val="en-US"/>
        </w:rPr>
        <w:br w:type="page"/>
      </w:r>
    </w:p>
    <w:p w14:paraId="0DB60A50" w14:textId="79F5B647" w:rsidR="00095D6D" w:rsidRPr="00C175B7" w:rsidRDefault="00B35711" w:rsidP="00A3529D">
      <w:pPr>
        <w:pStyle w:val="Heading2"/>
        <w:rPr>
          <w:lang w:val="en-US"/>
        </w:rPr>
      </w:pPr>
      <w:bookmarkStart w:id="27" w:name="_Toc93259811"/>
      <w:r w:rsidRPr="00C175B7">
        <w:rPr>
          <w:lang w:val="en-US"/>
        </w:rPr>
        <w:lastRenderedPageBreak/>
        <w:t xml:space="preserve">Working </w:t>
      </w:r>
      <w:r w:rsidR="00095D6D" w:rsidRPr="00C175B7">
        <w:rPr>
          <w:lang w:val="en-US"/>
        </w:rPr>
        <w:t>Results</w:t>
      </w:r>
      <w:bookmarkEnd w:id="26"/>
      <w:bookmarkEnd w:id="27"/>
    </w:p>
    <w:p w14:paraId="6EA8E991" w14:textId="0319000C" w:rsidR="0092403D" w:rsidRPr="00C175B7" w:rsidRDefault="0092403D" w:rsidP="0092403D">
      <w:pPr>
        <w:rPr>
          <w:lang w:val="en-US"/>
        </w:rPr>
      </w:pPr>
    </w:p>
    <w:p w14:paraId="72505692" w14:textId="49B76641" w:rsidR="0092403D" w:rsidRDefault="00EF35DF" w:rsidP="001B22AB">
      <w:pPr>
        <w:pStyle w:val="Heading3"/>
        <w:rPr>
          <w:lang w:val="en-US"/>
        </w:rPr>
      </w:pPr>
      <w:bookmarkStart w:id="28" w:name="_Toc90974043"/>
      <w:bookmarkStart w:id="29" w:name="_Toc93259812"/>
      <w:r w:rsidRPr="00E47420">
        <w:rPr>
          <w:lang w:val="en-US"/>
        </w:rPr>
        <w:t>Parse</w:t>
      </w:r>
      <w:bookmarkEnd w:id="28"/>
      <w:bookmarkEnd w:id="29"/>
    </w:p>
    <w:p w14:paraId="1BDAB796" w14:textId="30C1C584" w:rsidR="00AD33DA" w:rsidRDefault="00AD33DA" w:rsidP="00AD33DA">
      <w:pPr>
        <w:rPr>
          <w:lang w:val="en-US"/>
        </w:rPr>
      </w:pPr>
    </w:p>
    <w:p w14:paraId="14C3327F" w14:textId="6349BB6D" w:rsidR="00AD33DA" w:rsidRDefault="00AD33DA" w:rsidP="00AD33DA">
      <w:pPr>
        <w:rPr>
          <w:lang w:val="en-US"/>
        </w:rPr>
      </w:pPr>
      <w:r>
        <w:rPr>
          <w:lang w:val="en-US"/>
        </w:rPr>
        <w:t xml:space="preserve">Using </w:t>
      </w:r>
      <w:r w:rsidR="007D50A0">
        <w:rPr>
          <w:lang w:val="en-US"/>
        </w:rPr>
        <w:t xml:space="preserve">the debug output from </w:t>
      </w:r>
      <w:r w:rsidR="000174EB">
        <w:rPr>
          <w:lang w:val="en-US"/>
        </w:rPr>
        <w:t>C</w:t>
      </w:r>
      <w:r w:rsidR="007D50A0">
        <w:rPr>
          <w:lang w:val="en-US"/>
        </w:rPr>
        <w:t># diagnostics library, I was able to display and check the parsed values:</w:t>
      </w:r>
    </w:p>
    <w:p w14:paraId="7BAC75AA" w14:textId="19A87738" w:rsidR="0062388D" w:rsidRDefault="00F90D34" w:rsidP="00A23318">
      <w:r w:rsidRPr="00F90D34">
        <w:rPr>
          <w:noProof/>
          <w:lang w:val="en-US"/>
        </w:rPr>
        <w:drawing>
          <wp:inline distT="0" distB="0" distL="0" distR="0" wp14:anchorId="72D2FFE2" wp14:editId="7B278C1E">
            <wp:extent cx="2027096" cy="3779848"/>
            <wp:effectExtent l="0" t="0" r="0" b="762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976" w:rsidRPr="007D50A0">
        <w:rPr>
          <w:noProof/>
          <w:lang w:val="en-US"/>
        </w:rPr>
        <w:drawing>
          <wp:inline distT="0" distB="0" distL="0" distR="0" wp14:anchorId="6EF24F98" wp14:editId="3737660B">
            <wp:extent cx="1702721" cy="2141189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3831" cy="214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88D" w:rsidRPr="0062388D">
        <w:rPr>
          <w:noProof/>
          <w:lang w:val="en-US"/>
        </w:rPr>
        <w:drawing>
          <wp:inline distT="0" distB="0" distL="0" distR="0" wp14:anchorId="040E9572" wp14:editId="6352734F">
            <wp:extent cx="2004234" cy="3779848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3E45" w14:textId="6B1D8631" w:rsidR="0062388D" w:rsidRDefault="0062388D" w:rsidP="00577854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8</w:t>
      </w:r>
      <w:r>
        <w:fldChar w:fldCharType="end"/>
      </w:r>
      <w:r>
        <w:t xml:space="preserve">. </w:t>
      </w:r>
      <w:r w:rsidR="00A23318">
        <w:t>Debugging parsed values, showing textf</w:t>
      </w:r>
      <w:r w:rsidRPr="00525EB3">
        <w:t>ile contents and the DOT format equivalent</w:t>
      </w:r>
      <w:r>
        <w:t>.</w:t>
      </w:r>
      <w:r w:rsidR="00577854">
        <w:br/>
      </w:r>
    </w:p>
    <w:p w14:paraId="01CC2B44" w14:textId="77777777" w:rsidR="00620D1F" w:rsidRDefault="0062388D" w:rsidP="00620D1F">
      <w:pPr>
        <w:keepNext/>
        <w:jc w:val="center"/>
      </w:pPr>
      <w:r w:rsidRPr="0062388D">
        <w:rPr>
          <w:noProof/>
          <w:lang w:val="en-US"/>
        </w:rPr>
        <w:drawing>
          <wp:inline distT="0" distB="0" distL="0" distR="0" wp14:anchorId="2B9CC1F6" wp14:editId="6D1E8A31">
            <wp:extent cx="1356478" cy="1341236"/>
            <wp:effectExtent l="0" t="0" r="0" b="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295" w14:textId="38A60CDE" w:rsidR="00811916" w:rsidRPr="00811916" w:rsidRDefault="00620D1F" w:rsidP="00620D1F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9</w:t>
      </w:r>
      <w:r>
        <w:fldChar w:fldCharType="end"/>
      </w:r>
      <w:r>
        <w:t>. Successfully displaying graph using Graphviz.</w:t>
      </w:r>
    </w:p>
    <w:p w14:paraId="0ED85B10" w14:textId="77777777" w:rsidR="00BD4D05" w:rsidRDefault="00BD4D05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398DE13" w14:textId="55ADBFD6" w:rsidR="00EF35DF" w:rsidRDefault="00B77B9E" w:rsidP="00C933F8">
      <w:pPr>
        <w:pStyle w:val="Heading3"/>
        <w:rPr>
          <w:lang w:val="en-US"/>
        </w:rPr>
      </w:pPr>
      <w:bookmarkStart w:id="30" w:name="_Toc93259813"/>
      <w:r>
        <w:rPr>
          <w:lang w:val="en-US"/>
        </w:rPr>
        <w:lastRenderedPageBreak/>
        <w:t>Check DFA</w:t>
      </w:r>
      <w:bookmarkEnd w:id="30"/>
    </w:p>
    <w:p w14:paraId="16CF2889" w14:textId="2452D2AF" w:rsidR="00FD0964" w:rsidRDefault="00FD0964" w:rsidP="002367A8">
      <w:pPr>
        <w:rPr>
          <w:lang w:val="en-US"/>
        </w:rPr>
      </w:pPr>
    </w:p>
    <w:p w14:paraId="18694C93" w14:textId="7AE4BB43" w:rsidR="00FD0964" w:rsidRDefault="00FD0964" w:rsidP="002367A8">
      <w:pPr>
        <w:rPr>
          <w:lang w:val="en-US"/>
        </w:rPr>
      </w:pPr>
      <w:r>
        <w:rPr>
          <w:lang w:val="en-US"/>
        </w:rPr>
        <w:t>The figure</w:t>
      </w:r>
      <w:r w:rsidR="00340477">
        <w:rPr>
          <w:lang w:val="en-US"/>
        </w:rPr>
        <w:t>s</w:t>
      </w:r>
      <w:r>
        <w:rPr>
          <w:lang w:val="en-US"/>
        </w:rPr>
        <w:t xml:space="preserve"> below show the GUI showing a ‘tick’ or an ‘x’ when </w:t>
      </w:r>
      <w:r w:rsidR="0088277C">
        <w:rPr>
          <w:lang w:val="en-US"/>
        </w:rPr>
        <w:t xml:space="preserve">a graph is a DFA or not </w:t>
      </w:r>
      <w:proofErr w:type="gramStart"/>
      <w:r w:rsidR="0088277C">
        <w:rPr>
          <w:lang w:val="en-US"/>
        </w:rPr>
        <w:t>respectively, and</w:t>
      </w:r>
      <w:proofErr w:type="gramEnd"/>
      <w:r w:rsidR="0088277C">
        <w:rPr>
          <w:lang w:val="en-US"/>
        </w:rPr>
        <w:t xml:space="preserve"> have a gray background if the file</w:t>
      </w:r>
      <w:r w:rsidR="00326638">
        <w:rPr>
          <w:lang w:val="en-US"/>
        </w:rPr>
        <w:t xml:space="preserve"> </w:t>
      </w:r>
      <w:r w:rsidR="00D168FE">
        <w:rPr>
          <w:lang w:val="en-US"/>
        </w:rPr>
        <w:t>is wrong.</w:t>
      </w:r>
    </w:p>
    <w:p w14:paraId="4DB79A7D" w14:textId="5BA5BF1A" w:rsidR="00890896" w:rsidRDefault="00FD0964" w:rsidP="00FD0964">
      <w:pPr>
        <w:rPr>
          <w:b/>
          <w:bCs/>
          <w:color w:val="C0504D" w:themeColor="accent2"/>
          <w:spacing w:val="10"/>
          <w:sz w:val="16"/>
          <w:szCs w:val="16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2F4BBC7" wp14:editId="47A87A9A">
                <wp:extent cx="5762625" cy="3087370"/>
                <wp:effectExtent l="0" t="0" r="9525" b="0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4" name="Group 84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75" name="Group 75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1" name="Picture 71" descr="A picture containing 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3" name="Rectangle: Rounded Corners 73"/>
                            <wps:cNvSpPr/>
                            <wps:spPr>
                              <a:xfrm>
                                <a:off x="4290060" y="183642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" name="Rectangle 83"/>
                          <wps:cNvSpPr/>
                          <wps:spPr>
                            <a:xfrm>
                              <a:off x="175260" y="54102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Rectangle: Rounded Corners 85"/>
                        <wps:cNvSpPr/>
                        <wps:spPr>
                          <a:xfrm>
                            <a:off x="175260" y="252222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ACFFEF" id="Group 86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">
                <v:group id="Group 84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group id="Group 75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<v:shape id="Picture 71" o:spid="_x0000_s1029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">
                      <v:imagedata r:id="rId26" o:title="A picture containing diagram&#10;&#10;Description automatically generated"/>
                    </v:shape>
                    <v:roundrect id="Rectangle: Rounded Corners 73" o:spid="_x0000_s1030" style="position:absolute;left:42900;top:18364;width:3658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" filled="f" strokecolor="red" strokeweight="2pt"/>
                  </v:group>
                  <v:rect id="Rectangle 83" o:spid="_x0000_s1031" style="position:absolute;left:1752;top:5410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" fillcolor="white [3212]" stroked="f" strokeweight="2pt"/>
                </v:group>
                <v:roundrect id="Rectangle: Rounded Corners 85" o:spid="_x0000_s1032" style="position:absolute;left:1752;top:25222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="00EB7D3E">
        <w:rPr>
          <w:lang w:val="en-US"/>
        </w:rPr>
        <w:br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 xml:space="preserve">Figure 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begin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instrText xml:space="preserve"> SEQ Figure \* ARABIC </w:instrTex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separate"/>
      </w:r>
      <w:r w:rsidR="008B11A6">
        <w:rPr>
          <w:b/>
          <w:bCs/>
          <w:noProof/>
          <w:color w:val="C0504D" w:themeColor="accent2"/>
          <w:spacing w:val="10"/>
          <w:sz w:val="16"/>
          <w:szCs w:val="16"/>
        </w:rPr>
        <w:t>10</w:t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fldChar w:fldCharType="end"/>
      </w:r>
      <w:r w:rsidR="001C398D" w:rsidRPr="00FD0964">
        <w:rPr>
          <w:b/>
          <w:bCs/>
          <w:color w:val="C0504D" w:themeColor="accent2"/>
          <w:spacing w:val="10"/>
          <w:sz w:val="16"/>
          <w:szCs w:val="16"/>
        </w:rPr>
        <w:t>. a DFA graph and showing whether it is one in the GUI.</w:t>
      </w:r>
    </w:p>
    <w:p w14:paraId="681FDC71" w14:textId="77777777" w:rsidR="00FD0964" w:rsidRPr="00FD0964" w:rsidRDefault="00FD0964" w:rsidP="00FD0964"/>
    <w:p w14:paraId="66E67C43" w14:textId="748F6794" w:rsidR="00E13D9D" w:rsidRPr="00E13D9D" w:rsidRDefault="00FD0964" w:rsidP="00E13D9D">
      <w:r>
        <w:rPr>
          <w:noProof/>
        </w:rPr>
        <mc:AlternateContent>
          <mc:Choice Requires="wpg">
            <w:drawing>
              <wp:inline distT="0" distB="0" distL="0" distR="0" wp14:anchorId="3E82C086" wp14:editId="25744914">
                <wp:extent cx="5762625" cy="3087370"/>
                <wp:effectExtent l="0" t="0" r="9525" b="0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087370"/>
                          <a:chOff x="0" y="0"/>
                          <a:chExt cx="5762625" cy="3087370"/>
                        </a:xfrm>
                      </wpg:grpSpPr>
                      <wpg:grpSp>
                        <wpg:cNvPr id="82" name="Group 82"/>
                        <wpg:cNvGrpSpPr/>
                        <wpg:grpSpPr>
                          <a:xfrm>
                            <a:off x="0" y="0"/>
                            <a:ext cx="5762625" cy="3087370"/>
                            <a:chOff x="0" y="0"/>
                            <a:chExt cx="5762625" cy="3087370"/>
                          </a:xfrm>
                        </wpg:grpSpPr>
                        <wpg:grpSp>
                          <wpg:cNvPr id="80" name="Group 80"/>
                          <wpg:cNvGrpSpPr/>
                          <wpg:grpSpPr>
                            <a:xfrm>
                              <a:off x="0" y="0"/>
                              <a:ext cx="5762625" cy="3087370"/>
                              <a:chOff x="0" y="0"/>
                              <a:chExt cx="5762625" cy="3087370"/>
                            </a:xfrm>
                          </wpg:grpSpPr>
                          <pic:pic xmlns:pic="http://schemas.openxmlformats.org/drawingml/2006/picture">
                            <pic:nvPicPr>
                              <pic:cNvPr id="78" name="Picture 78" descr="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62625" cy="30873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" name="Rectangle: Rounded Corners 79"/>
                            <wps:cNvSpPr/>
                            <wps:spPr>
                              <a:xfrm>
                                <a:off x="4305300" y="1524000"/>
                                <a:ext cx="365760" cy="1600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1" name="Rectangle 81"/>
                          <wps:cNvSpPr/>
                          <wps:spPr>
                            <a:xfrm>
                              <a:off x="175260" y="525780"/>
                              <a:ext cx="541020" cy="9067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2" name="Rectangle: Rounded Corners 92"/>
                        <wps:cNvSpPr/>
                        <wps:spPr>
                          <a:xfrm>
                            <a:off x="175260" y="2537460"/>
                            <a:ext cx="365760" cy="48768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99361" id="Group 93" o:spid="_x0000_s1026" style="width:453.75pt;height:243.1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">
                <v:group id="Group 82" o:spid="_x0000_s1027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group id="Group 80" o:spid="_x0000_s1028" style="position:absolute;width:57626;height:30873" coordsize="57626,30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v:shape id="Picture 78" o:spid="_x0000_s1029" type="#_x0000_t75" alt="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">
                      <v:imagedata r:id="rId28" o:title="Diagram&#10;&#10;Description automatically generated"/>
                    </v:shape>
                    <v:roundrect id="Rectangle: Rounded Corners 79" o:spid="_x0000_s1030" style="position:absolute;left:43053;top:15240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" filled="f" strokecolor="red" strokeweight="2pt"/>
                  </v:group>
                  <v:rect id="Rectangle 81" o:spid="_x0000_s1031" style="position:absolute;left:1752;top:5257;width:5410;height:9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" fillcolor="white [3212]" stroked="f" strokeweight="2pt"/>
                </v:group>
                <v:roundrect id="Rectangle: Rounded Corners 92" o:spid="_x0000_s1032" style="position:absolute;left:1752;top:25374;width:3658;height:4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" filled="f" strokecolor="red" strokeweight="2pt"/>
                <w10:anchorlock/>
              </v:group>
            </w:pict>
          </mc:Fallback>
        </mc:AlternateContent>
      </w:r>
    </w:p>
    <w:p w14:paraId="4DE25BD6" w14:textId="69A6C294" w:rsidR="00B33866" w:rsidRDefault="00AF019B" w:rsidP="00AF019B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11</w:t>
      </w:r>
      <w:r>
        <w:fldChar w:fldCharType="end"/>
      </w:r>
      <w:r>
        <w:t xml:space="preserve">. a </w:t>
      </w:r>
      <w:r w:rsidR="00DC18E2">
        <w:t>N</w:t>
      </w:r>
      <w:r>
        <w:t xml:space="preserve">DFA graph with the file wrongly saying it </w:t>
      </w:r>
      <w:r w:rsidR="00DC18E2">
        <w:t xml:space="preserve">is </w:t>
      </w:r>
      <w:r>
        <w:t>a DFA</w:t>
      </w:r>
    </w:p>
    <w:p w14:paraId="065739B4" w14:textId="1265B182" w:rsidR="00EF4059" w:rsidRDefault="00EF4059" w:rsidP="00C933F8">
      <w:pPr>
        <w:rPr>
          <w:lang w:val="en-US"/>
        </w:rPr>
      </w:pPr>
    </w:p>
    <w:p w14:paraId="5E31EF21" w14:textId="440B764B" w:rsidR="002C1210" w:rsidRDefault="004F256A" w:rsidP="00F12825">
      <w:pPr>
        <w:pStyle w:val="Heading2"/>
        <w:rPr>
          <w:lang w:val="en-US"/>
        </w:rPr>
      </w:pPr>
      <w:bookmarkStart w:id="31" w:name="_Toc90974045"/>
      <w:bookmarkStart w:id="32" w:name="_Toc93259814"/>
      <w:r w:rsidRPr="0092403D">
        <w:rPr>
          <w:lang w:val="en-US"/>
        </w:rPr>
        <w:lastRenderedPageBreak/>
        <w:t>Conclusions</w:t>
      </w:r>
      <w:bookmarkEnd w:id="31"/>
      <w:bookmarkEnd w:id="32"/>
    </w:p>
    <w:p w14:paraId="1312043C" w14:textId="3C9B7E5F" w:rsidR="00865FED" w:rsidRDefault="00865FED" w:rsidP="00865FED">
      <w:pPr>
        <w:rPr>
          <w:rFonts w:eastAsiaTheme="majorEastAsia"/>
          <w:lang w:val="en-US"/>
        </w:rPr>
      </w:pPr>
    </w:p>
    <w:p w14:paraId="344BC619" w14:textId="77777777" w:rsidR="00022247" w:rsidRDefault="00022247" w:rsidP="00865FED">
      <w:pPr>
        <w:rPr>
          <w:rFonts w:eastAsiaTheme="majorEastAsia"/>
          <w:lang w:val="en-US"/>
        </w:rPr>
      </w:pPr>
    </w:p>
    <w:p w14:paraId="4886E96B" w14:textId="77777777" w:rsidR="00865FED" w:rsidRDefault="00865FED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33" w:name="_Toc90974046"/>
      <w:r>
        <w:rPr>
          <w:lang w:val="en-US"/>
        </w:rPr>
        <w:br w:type="page"/>
      </w:r>
    </w:p>
    <w:p w14:paraId="328338A9" w14:textId="7908252B" w:rsidR="00B654F2" w:rsidRDefault="001B22AB" w:rsidP="002C1210">
      <w:pPr>
        <w:pStyle w:val="Heading1"/>
        <w:rPr>
          <w:lang w:val="en-US"/>
        </w:rPr>
      </w:pPr>
      <w:bookmarkStart w:id="34" w:name="_Toc93259815"/>
      <w:r>
        <w:rPr>
          <w:lang w:val="en-US"/>
        </w:rPr>
        <w:lastRenderedPageBreak/>
        <w:t>Accept String – Word Check</w:t>
      </w:r>
      <w:bookmarkEnd w:id="33"/>
      <w:bookmarkEnd w:id="34"/>
    </w:p>
    <w:p w14:paraId="7EBE79CF" w14:textId="77777777" w:rsidR="00E74188" w:rsidRPr="00E74188" w:rsidRDefault="00E74188" w:rsidP="00E74188">
      <w:pPr>
        <w:rPr>
          <w:lang w:val="en-US"/>
        </w:rPr>
      </w:pPr>
    </w:p>
    <w:p w14:paraId="1FD36549" w14:textId="543733E5" w:rsidR="00E83610" w:rsidRDefault="00154F9F" w:rsidP="00E74188">
      <w:pPr>
        <w:pStyle w:val="Heading2"/>
        <w:rPr>
          <w:lang w:val="en-US"/>
        </w:rPr>
      </w:pPr>
      <w:bookmarkStart w:id="35" w:name="_Toc90974047"/>
      <w:bookmarkStart w:id="36" w:name="_Toc93259816"/>
      <w:r w:rsidRPr="00E74188">
        <w:rPr>
          <w:lang w:val="en-US"/>
        </w:rPr>
        <w:t>Process</w:t>
      </w:r>
      <w:bookmarkEnd w:id="35"/>
      <w:bookmarkEnd w:id="36"/>
    </w:p>
    <w:p w14:paraId="7CF3141E" w14:textId="10E7A51F" w:rsidR="00853DE7" w:rsidRDefault="006548DC" w:rsidP="00743CD7">
      <w:pPr>
        <w:rPr>
          <w:lang w:val="en-US"/>
        </w:rPr>
      </w:pPr>
      <w:r>
        <w:rPr>
          <w:lang w:val="en-US"/>
        </w:rPr>
        <w:br/>
      </w:r>
      <w:r w:rsidR="00215520">
        <w:rPr>
          <w:lang w:val="en-US"/>
        </w:rPr>
        <w:t>A</w:t>
      </w:r>
      <w:r w:rsidR="00D5797E">
        <w:rPr>
          <w:lang w:val="en-US"/>
        </w:rPr>
        <w:t xml:space="preserve">ll the words that have been </w:t>
      </w:r>
      <w:r w:rsidR="00853DE7">
        <w:rPr>
          <w:lang w:val="en-US"/>
        </w:rPr>
        <w:t xml:space="preserve">parsed need to </w:t>
      </w:r>
      <w:r w:rsidR="00215520">
        <w:rPr>
          <w:lang w:val="en-US"/>
        </w:rPr>
        <w:t xml:space="preserve">be </w:t>
      </w:r>
      <w:r w:rsidR="00D5797E">
        <w:rPr>
          <w:lang w:val="en-US"/>
        </w:rPr>
        <w:t>iterated</w:t>
      </w:r>
      <w:r w:rsidR="00853DE7">
        <w:rPr>
          <w:lang w:val="en-US"/>
        </w:rPr>
        <w:t xml:space="preserve"> through and </w:t>
      </w:r>
      <w:r w:rsidR="00215520">
        <w:rPr>
          <w:lang w:val="en-US"/>
        </w:rPr>
        <w:t xml:space="preserve">call </w:t>
      </w:r>
      <w:r w:rsidR="00853DE7">
        <w:rPr>
          <w:lang w:val="en-US"/>
        </w:rPr>
        <w:t xml:space="preserve">a recursive method </w:t>
      </w:r>
      <w:r w:rsidR="00215520">
        <w:rPr>
          <w:lang w:val="en-US"/>
        </w:rPr>
        <w:t xml:space="preserve">to </w:t>
      </w:r>
      <w:r w:rsidR="00853DE7">
        <w:rPr>
          <w:lang w:val="en-US"/>
        </w:rPr>
        <w:t>check each word.</w:t>
      </w:r>
    </w:p>
    <w:p w14:paraId="0A586419" w14:textId="77777777" w:rsidR="00853DE7" w:rsidRDefault="00276B53" w:rsidP="009561FD">
      <w:pPr>
        <w:keepNext/>
        <w:jc w:val="center"/>
      </w:pPr>
      <w:r w:rsidRPr="00276B53">
        <w:rPr>
          <w:noProof/>
          <w:lang w:val="en-US"/>
        </w:rPr>
        <w:drawing>
          <wp:inline distT="0" distB="0" distL="0" distR="0" wp14:anchorId="35C619E3" wp14:editId="792443A7">
            <wp:extent cx="4739640" cy="3245935"/>
            <wp:effectExtent l="0" t="0" r="381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4462" cy="32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E94" w14:textId="6D7207CF" w:rsidR="00276B53" w:rsidRDefault="00020549" w:rsidP="001F55C2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4F62B2" wp14:editId="5670B46A">
                <wp:simplePos x="0" y="0"/>
                <wp:positionH relativeFrom="column">
                  <wp:posOffset>-8255</wp:posOffset>
                </wp:positionH>
                <wp:positionV relativeFrom="paragraph">
                  <wp:posOffset>270510</wp:posOffset>
                </wp:positionV>
                <wp:extent cx="5905500" cy="2987040"/>
                <wp:effectExtent l="0" t="0" r="19050" b="2286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29870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FB1B78" w14:textId="4E43892A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public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bool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CheckWord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(</w:t>
                            </w:r>
                            <w:proofErr w:type="gramEnd"/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string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word,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8"/>
                                <w:lang w:val="en-NL"/>
                              </w:rPr>
                              <w:t>int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letter_index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= 0)</w:t>
                            </w:r>
                          </w:p>
                          <w:p w14:paraId="55737F08" w14:textId="442BCA42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>{</w:t>
                            </w:r>
                          </w:p>
                          <w:p w14:paraId="4ADD4300" w14:textId="2578D751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// If starting new word, clear stack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and push first state</w:t>
                            </w:r>
                          </w:p>
                          <w:p w14:paraId="6C7C4C70" w14:textId="77777777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</w:p>
                          <w:p w14:paraId="4E87895E" w14:textId="1ED56469" w:rsidR="00706D50" w:rsidRPr="008C173F" w:rsidRDefault="00706D50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Check </w:t>
                            </w:r>
                            <w:r w:rsidR="00E95A8E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possible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transitions from current state (state on top of stack)</w:t>
                            </w:r>
                          </w:p>
                          <w:p w14:paraId="7B79E14A" w14:textId="31DB3678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there are possible transitions</w:t>
                            </w:r>
                          </w:p>
                          <w:p w14:paraId="41C579CD" w14:textId="00E5A574" w:rsidR="00E95A8E" w:rsidRPr="008C173F" w:rsidRDefault="00E95A8E" w:rsidP="000F52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10195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foreach transition in possible transitions</w:t>
                            </w:r>
                          </w:p>
                          <w:p w14:paraId="05090FC3" w14:textId="40975779" w:rsidR="00710195" w:rsidRPr="008C173F" w:rsidRDefault="00710195" w:rsidP="0071019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push the state the transition is point to, to the global state stack</w:t>
                            </w:r>
                          </w:p>
                          <w:p w14:paraId="6E2D76FC" w14:textId="7B74BC46" w:rsidR="00706D50" w:rsidRPr="008C173F" w:rsidRDefault="00706D50" w:rsidP="00706D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  <w:t xml:space="preserve">                   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if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letter is 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last </w:t>
                            </w:r>
                            <w:r w:rsidR="0060781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one in the word</w:t>
                            </w:r>
                          </w:p>
                          <w:p w14:paraId="613A8DD1" w14:textId="6275E96C" w:rsidR="00706D50" w:rsidRPr="008C173F" w:rsidRDefault="00706D50" w:rsidP="00E3341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//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if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 </w:t>
                            </w:r>
                            <w:r w:rsidR="00E33418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state </w:t>
                            </w:r>
                            <w:r w:rsidR="00EF36B1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from the stack 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>final?</w:t>
                            </w:r>
                          </w:p>
                          <w:p w14:paraId="6E2F08F8" w14:textId="0C16706D" w:rsidR="00EF36B1" w:rsidRPr="008C173F" w:rsidRDefault="00EF36B1" w:rsidP="00EF36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return true</w:t>
                            </w:r>
                          </w:p>
                          <w:p w14:paraId="53E3AEBB" w14:textId="56F15146" w:rsidR="00597E35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2FC19624" w14:textId="7CC93CBB" w:rsidR="008D7F7B" w:rsidRPr="008C173F" w:rsidRDefault="00597E35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="008D7F7B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</w:t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706D50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 xml:space="preserve">pop stack to previous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state</w:t>
                            </w:r>
                          </w:p>
                          <w:p w14:paraId="71E5E959" w14:textId="11C32A73" w:rsidR="00706D50" w:rsidRPr="008C173F" w:rsidRDefault="008D7F7B" w:rsidP="008D7F7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10AA9EA2" w14:textId="77777777" w:rsidR="009E0687" w:rsidRPr="008C173F" w:rsidRDefault="008D7F7B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Call 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CheckWord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() with next letter (</w:t>
                            </w:r>
                            <w:proofErr w:type="spellStart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++)</w:t>
                            </w:r>
                          </w:p>
                          <w:p w14:paraId="2C1334FB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NL"/>
                              </w:rPr>
                              <w:tab/>
                            </w: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if it returns true</w:t>
                            </w:r>
                          </w:p>
                          <w:p w14:paraId="024FDBC8" w14:textId="77777777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//return true</w:t>
                            </w:r>
                          </w:p>
                          <w:p w14:paraId="53A2AA0D" w14:textId="51F297A2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// else</w:t>
                            </w:r>
                          </w:p>
                          <w:p w14:paraId="62B01384" w14:textId="59DEDA6F" w:rsidR="009E0687" w:rsidRPr="008C173F" w:rsidRDefault="009E0687" w:rsidP="009E068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DA503C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pop stack to previous state</w:t>
                            </w:r>
                          </w:p>
                          <w:p w14:paraId="588C97DD" w14:textId="70861610" w:rsidR="00706D50" w:rsidRPr="008C173F" w:rsidRDefault="002A5446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// decrement </w:t>
                            </w:r>
                            <w:proofErr w:type="spellStart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letter_index</w:t>
                            </w:r>
                            <w:proofErr w:type="spellEnd"/>
                            <w:r w:rsidR="00B10184" w:rsidRPr="008C173F">
                              <w:rPr>
                                <w:rFonts w:ascii="Courier New" w:hAnsi="Courier New" w:cs="Courier New"/>
                                <w:color w:val="008000"/>
                                <w:sz w:val="18"/>
                                <w:szCs w:val="18"/>
                                <w:lang w:val="en-US"/>
                              </w:rPr>
                              <w:t>--)</w:t>
                            </w:r>
                          </w:p>
                          <w:p w14:paraId="63096596" w14:textId="7A8B1C68" w:rsidR="006548DC" w:rsidRPr="008C173F" w:rsidRDefault="006548DC" w:rsidP="006548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C173F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62B2" id="Text Box 98" o:spid="_x0000_s1028" type="#_x0000_t202" style="position:absolute;left:0;text-align:left;margin-left:-.65pt;margin-top:21.3pt;width:465pt;height:235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" fillcolor="#f2f2f2 [3052]" strokeweight=".5pt">
                <v:textbox>
                  <w:txbxContent>
                    <w:p w14:paraId="5EFB1B78" w14:textId="4E43892A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public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bool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CheckWord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(</w:t>
                      </w:r>
                      <w:proofErr w:type="gramEnd"/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string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word, </w:t>
                      </w:r>
                      <w:r w:rsidRPr="008C173F">
                        <w:rPr>
                          <w:rFonts w:ascii="Courier New" w:hAnsi="Courier New" w:cs="Courier New"/>
                          <w:color w:val="0000FF"/>
                          <w:sz w:val="18"/>
                          <w:szCs w:val="18"/>
                          <w:lang w:val="en-NL"/>
                        </w:rPr>
                        <w:t>int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letter_index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= 0)</w:t>
                      </w:r>
                    </w:p>
                    <w:p w14:paraId="55737F08" w14:textId="442BCA42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>{</w:t>
                      </w:r>
                    </w:p>
                    <w:p w14:paraId="4ADD4300" w14:textId="2578D751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// If starting new word, clear stack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and push first state</w:t>
                      </w:r>
                    </w:p>
                    <w:p w14:paraId="6C7C4C70" w14:textId="77777777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</w:p>
                    <w:p w14:paraId="4E87895E" w14:textId="1ED56469" w:rsidR="00706D50" w:rsidRPr="008C173F" w:rsidRDefault="00706D50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Check </w:t>
                      </w:r>
                      <w:r w:rsidR="00E95A8E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possible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transitions from current state (state on top of stack)</w:t>
                      </w:r>
                    </w:p>
                    <w:p w14:paraId="7B79E14A" w14:textId="31DB3678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there are possible transitions</w:t>
                      </w:r>
                    </w:p>
                    <w:p w14:paraId="41C579CD" w14:textId="00E5A574" w:rsidR="00E95A8E" w:rsidRPr="008C173F" w:rsidRDefault="00E95A8E" w:rsidP="000F52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710195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foreach transition in possible transitions</w:t>
                      </w:r>
                    </w:p>
                    <w:p w14:paraId="05090FC3" w14:textId="40975779" w:rsidR="00710195" w:rsidRPr="008C173F" w:rsidRDefault="00710195" w:rsidP="0071019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push the state the transition is point to, to the global state stack</w:t>
                      </w:r>
                    </w:p>
                    <w:p w14:paraId="6E2D76FC" w14:textId="7B74BC46" w:rsidR="00706D50" w:rsidRPr="008C173F" w:rsidRDefault="00706D50" w:rsidP="00706D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  <w:t xml:space="preserve">                   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if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letter is 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last </w:t>
                      </w:r>
                      <w:r w:rsidR="0060781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one in the word</w:t>
                      </w:r>
                    </w:p>
                    <w:p w14:paraId="613A8DD1" w14:textId="6275E96C" w:rsidR="00706D50" w:rsidRPr="008C173F" w:rsidRDefault="00706D50" w:rsidP="00E3341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//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if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 </w:t>
                      </w:r>
                      <w:r w:rsidR="00E33418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state </w:t>
                      </w:r>
                      <w:r w:rsidR="00EF36B1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from the stack </w:t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>final?</w:t>
                      </w:r>
                    </w:p>
                    <w:p w14:paraId="6E2F08F8" w14:textId="0C16706D" w:rsidR="00EF36B1" w:rsidRPr="008C173F" w:rsidRDefault="00EF36B1" w:rsidP="00EF36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return true</w:t>
                      </w:r>
                    </w:p>
                    <w:p w14:paraId="53E3AEBB" w14:textId="56F15146" w:rsidR="00597E35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2FC19624" w14:textId="7CC93CBB" w:rsidR="008D7F7B" w:rsidRPr="008C173F" w:rsidRDefault="00597E35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="008D7F7B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</w:t>
                      </w:r>
                      <w:r w:rsidRPr="008C173F">
                        <w:rPr>
                          <w:rFonts w:ascii="Courier New" w:hAnsi="Courier New" w:cs="Courier New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706D50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 xml:space="preserve">pop stack to previous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state</w:t>
                      </w:r>
                    </w:p>
                    <w:p w14:paraId="71E5E959" w14:textId="11C32A73" w:rsidR="00706D50" w:rsidRPr="008C173F" w:rsidRDefault="008D7F7B" w:rsidP="008D7F7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10AA9EA2" w14:textId="77777777" w:rsidR="009E0687" w:rsidRPr="008C173F" w:rsidRDefault="008D7F7B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Call 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CheckWord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() with next letter (</w:t>
                      </w:r>
                      <w:proofErr w:type="spellStart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++)</w:t>
                      </w:r>
                    </w:p>
                    <w:p w14:paraId="2C1334FB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NL"/>
                        </w:rPr>
                        <w:tab/>
                      </w: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if it returns true</w:t>
                      </w:r>
                    </w:p>
                    <w:p w14:paraId="024FDBC8" w14:textId="77777777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//return true</w:t>
                      </w:r>
                    </w:p>
                    <w:p w14:paraId="53A2AA0D" w14:textId="51F297A2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// else</w:t>
                      </w:r>
                    </w:p>
                    <w:p w14:paraId="62B01384" w14:textId="59DEDA6F" w:rsidR="009E0687" w:rsidRPr="008C173F" w:rsidRDefault="009E0687" w:rsidP="009E068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</w:t>
                      </w:r>
                      <w:r w:rsidR="00DA503C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pop stack to previous state</w:t>
                      </w:r>
                    </w:p>
                    <w:p w14:paraId="588C97DD" w14:textId="70861610" w:rsidR="00706D50" w:rsidRPr="008C173F" w:rsidRDefault="002A5446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ab/>
                        <w:t xml:space="preserve">// decrement </w:t>
                      </w:r>
                      <w:proofErr w:type="spellStart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 xml:space="preserve"> (</w:t>
                      </w:r>
                      <w:proofErr w:type="spellStart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letter_index</w:t>
                      </w:r>
                      <w:proofErr w:type="spellEnd"/>
                      <w:r w:rsidR="00B10184" w:rsidRPr="008C173F">
                        <w:rPr>
                          <w:rFonts w:ascii="Courier New" w:hAnsi="Courier New" w:cs="Courier New"/>
                          <w:color w:val="008000"/>
                          <w:sz w:val="18"/>
                          <w:szCs w:val="18"/>
                          <w:lang w:val="en-US"/>
                        </w:rPr>
                        <w:t>--)</w:t>
                      </w:r>
                    </w:p>
                    <w:p w14:paraId="63096596" w14:textId="7A8B1C68" w:rsidR="006548DC" w:rsidRPr="008C173F" w:rsidRDefault="006548DC" w:rsidP="006548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</w:pPr>
                      <w:r w:rsidRPr="008C173F">
                        <w:rPr>
                          <w:rFonts w:ascii="Courier New" w:hAnsi="Courier New" w:cs="Courier New"/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21552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EBF9E4" wp14:editId="096E82C4">
                <wp:simplePos x="0" y="0"/>
                <wp:positionH relativeFrom="column">
                  <wp:posOffset>-8255</wp:posOffset>
                </wp:positionH>
                <wp:positionV relativeFrom="paragraph">
                  <wp:posOffset>3314700</wp:posOffset>
                </wp:positionV>
                <wp:extent cx="5905500" cy="63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6CA7C" w14:textId="03928455" w:rsidR="00215520" w:rsidRPr="003F0E1B" w:rsidRDefault="00215520" w:rsidP="0021552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8B11A6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Pseudo-code of recursive method CheckWord().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BF9E4" id="Text Box 99" o:spid="_x0000_s1029" type="#_x0000_t202" style="position:absolute;left:0;text-align:left;margin-left:-.65pt;margin-top:261pt;width:46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" stroked="f">
                <v:textbox style="mso-fit-shape-to-text:t" inset="0,0,0,0">
                  <w:txbxContent>
                    <w:p w14:paraId="2CF6CA7C" w14:textId="03928455" w:rsidR="00215520" w:rsidRPr="003F0E1B" w:rsidRDefault="00215520" w:rsidP="0021552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8B11A6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Pseudo-code of recursive method CheckWord().</w:t>
                      </w:r>
                    </w:p>
                  </w:txbxContent>
                </v:textbox>
              </v:shape>
            </w:pict>
          </mc:Fallback>
        </mc:AlternateContent>
      </w:r>
      <w:r w:rsidR="00853DE7">
        <w:t xml:space="preserve">Figure </w:t>
      </w:r>
      <w:r w:rsidR="00853DE7">
        <w:fldChar w:fldCharType="begin"/>
      </w:r>
      <w:r w:rsidR="00853DE7">
        <w:instrText xml:space="preserve"> SEQ Figure \* ARABIC </w:instrText>
      </w:r>
      <w:r w:rsidR="00853DE7">
        <w:fldChar w:fldCharType="separate"/>
      </w:r>
      <w:r w:rsidR="008B11A6">
        <w:rPr>
          <w:noProof/>
        </w:rPr>
        <w:t>13</w:t>
      </w:r>
      <w:r w:rsidR="00853DE7">
        <w:fldChar w:fldCharType="end"/>
      </w:r>
      <w:r w:rsidR="00853DE7">
        <w:t xml:space="preserve">. </w:t>
      </w:r>
      <w:r w:rsidR="001F55C2">
        <w:t xml:space="preserve">Source code of </w:t>
      </w:r>
      <w:r w:rsidR="00853DE7">
        <w:t>CheckWords() method that calls the recursive method CheckWord().</w:t>
      </w:r>
      <w:r w:rsidR="000756EF">
        <w:br/>
      </w:r>
    </w:p>
    <w:p w14:paraId="2351B4C9" w14:textId="1C53FB3D" w:rsidR="00853DE7" w:rsidRPr="00853DE7" w:rsidRDefault="00853DE7" w:rsidP="00853DE7"/>
    <w:p w14:paraId="535EEA38" w14:textId="77777777" w:rsidR="00276B53" w:rsidRDefault="00276B53" w:rsidP="00743CD7">
      <w:pPr>
        <w:rPr>
          <w:lang w:val="en-US"/>
        </w:rPr>
      </w:pPr>
    </w:p>
    <w:p w14:paraId="2CC63604" w14:textId="3AAF568B" w:rsidR="00311186" w:rsidRPr="00743CD7" w:rsidRDefault="00311186" w:rsidP="00743CD7">
      <w:pPr>
        <w:rPr>
          <w:lang w:val="en-US"/>
        </w:rPr>
      </w:pPr>
    </w:p>
    <w:p w14:paraId="73A3BB34" w14:textId="77777777" w:rsidR="00E74188" w:rsidRPr="00E74188" w:rsidRDefault="00E74188" w:rsidP="00E74188">
      <w:pPr>
        <w:rPr>
          <w:lang w:val="en-US"/>
        </w:rPr>
      </w:pPr>
    </w:p>
    <w:p w14:paraId="46973FC6" w14:textId="77777777" w:rsidR="00276B53" w:rsidRDefault="00276B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7" w:name="_Toc90974048"/>
      <w:r>
        <w:rPr>
          <w:lang w:val="en-US"/>
        </w:rPr>
        <w:br w:type="page"/>
      </w:r>
    </w:p>
    <w:p w14:paraId="29CE7678" w14:textId="63B8E0DC" w:rsidR="00154F9F" w:rsidRPr="00C175B7" w:rsidRDefault="00154F9F" w:rsidP="00154F9F">
      <w:pPr>
        <w:pStyle w:val="Heading2"/>
        <w:rPr>
          <w:lang w:val="en-US"/>
        </w:rPr>
      </w:pPr>
      <w:bookmarkStart w:id="38" w:name="_Toc93259817"/>
      <w:r w:rsidRPr="00C175B7">
        <w:rPr>
          <w:lang w:val="en-US"/>
        </w:rPr>
        <w:lastRenderedPageBreak/>
        <w:t>Working Results</w:t>
      </w:r>
      <w:bookmarkEnd w:id="37"/>
      <w:bookmarkEnd w:id="38"/>
    </w:p>
    <w:p w14:paraId="0C685320" w14:textId="5F30E6F6" w:rsidR="007076C3" w:rsidRDefault="007076C3" w:rsidP="007076C3">
      <w:pPr>
        <w:rPr>
          <w:lang w:val="en-US"/>
        </w:rPr>
      </w:pPr>
    </w:p>
    <w:p w14:paraId="72194C79" w14:textId="29C7AF7C" w:rsidR="00ED36D2" w:rsidRDefault="00ED36D2" w:rsidP="007076C3">
      <w:pPr>
        <w:rPr>
          <w:lang w:val="en-US"/>
        </w:rPr>
      </w:pPr>
      <w:r>
        <w:rPr>
          <w:lang w:val="en-US"/>
        </w:rPr>
        <w:t>Displayed the process in debug diagnostics:</w:t>
      </w:r>
    </w:p>
    <w:p w14:paraId="09DA69AE" w14:textId="77777777" w:rsidR="00ED36D2" w:rsidRDefault="00276B53" w:rsidP="00ED36D2">
      <w:pPr>
        <w:keepNext/>
        <w:jc w:val="center"/>
      </w:pPr>
      <w:r w:rsidRPr="00AC0450">
        <w:rPr>
          <w:noProof/>
          <w:lang w:val="en-US"/>
        </w:rPr>
        <w:drawing>
          <wp:inline distT="0" distB="0" distL="0" distR="0" wp14:anchorId="42B65BD6" wp14:editId="6571727F">
            <wp:extent cx="2964437" cy="1684166"/>
            <wp:effectExtent l="0" t="0" r="762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F2B6" w14:textId="064FE75C" w:rsidR="00276B53" w:rsidRDefault="00ED36D2" w:rsidP="00ED36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14</w:t>
      </w:r>
      <w:r>
        <w:fldChar w:fldCharType="end"/>
      </w:r>
      <w:r>
        <w:t>. Debugging of word checking in output terminal.</w:t>
      </w:r>
    </w:p>
    <w:p w14:paraId="530012D2" w14:textId="742FD7ED" w:rsidR="00ED36D2" w:rsidRDefault="00ED36D2" w:rsidP="00ED36D2"/>
    <w:p w14:paraId="624EEA6A" w14:textId="77777777" w:rsidR="0093248D" w:rsidRDefault="002E1D06" w:rsidP="00B93043">
      <w:pPr>
        <w:keepNext/>
        <w:jc w:val="center"/>
      </w:pPr>
      <w:r>
        <w:rPr>
          <w:noProof/>
        </w:rPr>
        <w:drawing>
          <wp:inline distT="0" distB="0" distL="0" distR="0" wp14:anchorId="592C7AA6" wp14:editId="4C425052">
            <wp:extent cx="5762625" cy="3087370"/>
            <wp:effectExtent l="0" t="0" r="9525" b="0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975B" w14:textId="434AD03C" w:rsidR="002E1D06" w:rsidRPr="00ED36D2" w:rsidRDefault="0093248D" w:rsidP="00B9304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15</w:t>
      </w:r>
      <w:r>
        <w:fldChar w:fldCharType="end"/>
      </w:r>
      <w:r>
        <w:t>. Shows when a word is correct by</w:t>
      </w:r>
      <w:r w:rsidR="00B93043">
        <w:t xml:space="preserve"> the word’s</w:t>
      </w:r>
      <w:r>
        <w:t xml:space="preserve"> text color and </w:t>
      </w:r>
      <w:r w:rsidR="00B93043">
        <w:t xml:space="preserve">shows red </w:t>
      </w:r>
      <w:r>
        <w:t xml:space="preserve">color </w:t>
      </w:r>
      <w:r w:rsidR="0036354D">
        <w:t xml:space="preserve">on </w:t>
      </w:r>
      <w:r>
        <w:t>truth value when file is wrong.</w:t>
      </w:r>
    </w:p>
    <w:p w14:paraId="7EFF43F0" w14:textId="21DE57D5" w:rsidR="002E1D06" w:rsidRDefault="002E1D06" w:rsidP="00906B07">
      <w:pPr>
        <w:rPr>
          <w:lang w:val="en-US"/>
        </w:rPr>
      </w:pPr>
    </w:p>
    <w:p w14:paraId="69DC53C7" w14:textId="4486EB7C" w:rsidR="002E1D06" w:rsidRDefault="002E1D06" w:rsidP="00906B07">
      <w:pPr>
        <w:rPr>
          <w:lang w:val="en-US"/>
        </w:rPr>
      </w:pPr>
    </w:p>
    <w:p w14:paraId="0704C6FF" w14:textId="5D52DB08" w:rsidR="002E1D06" w:rsidRDefault="002E1D06" w:rsidP="00906B07">
      <w:pPr>
        <w:rPr>
          <w:lang w:val="en-US"/>
        </w:rPr>
      </w:pPr>
    </w:p>
    <w:p w14:paraId="4EA9BD2A" w14:textId="60CAC661" w:rsidR="002E1D06" w:rsidRDefault="002E1D06" w:rsidP="00906B07">
      <w:pPr>
        <w:rPr>
          <w:lang w:val="en-US"/>
        </w:rPr>
      </w:pPr>
    </w:p>
    <w:p w14:paraId="5E295413" w14:textId="728B38C3" w:rsidR="002E1D06" w:rsidRDefault="002E1D06" w:rsidP="00906B07">
      <w:pPr>
        <w:rPr>
          <w:lang w:val="en-US"/>
        </w:rPr>
      </w:pPr>
    </w:p>
    <w:p w14:paraId="620D8534" w14:textId="3BBBF92D" w:rsidR="002E1D06" w:rsidRDefault="002E1D06" w:rsidP="00906B07">
      <w:pPr>
        <w:rPr>
          <w:lang w:val="en-US"/>
        </w:rPr>
      </w:pPr>
    </w:p>
    <w:p w14:paraId="3DAA8995" w14:textId="67612CBC" w:rsidR="002E1D06" w:rsidRDefault="002E1D06" w:rsidP="00906B07">
      <w:pPr>
        <w:rPr>
          <w:lang w:val="en-US"/>
        </w:rPr>
      </w:pPr>
      <w:r>
        <w:rPr>
          <w:lang w:val="en-US"/>
        </w:rPr>
        <w:lastRenderedPageBreak/>
        <w:t>The user is also able to check a single word they input in a textbox below, which checks the string inputted every</w:t>
      </w:r>
      <w:r w:rsidR="00A10D0E">
        <w:rPr>
          <w:lang w:val="en-US"/>
        </w:rPr>
        <w:t xml:space="preserve"> </w:t>
      </w:r>
      <w:r>
        <w:rPr>
          <w:lang w:val="en-US"/>
        </w:rPr>
        <w:t xml:space="preserve">time the </w:t>
      </w:r>
      <w:r w:rsidR="00A10D0E">
        <w:rPr>
          <w:lang w:val="en-US"/>
        </w:rPr>
        <w:t>value in the box changes. It indicates whether it is accepted or not using a ‘tick’ and ‘x’ image next to it</w:t>
      </w:r>
      <w:r w:rsidR="00C0164A">
        <w:rPr>
          <w:lang w:val="en-US"/>
        </w:rPr>
        <w:t>:</w:t>
      </w:r>
      <w:r w:rsidR="000155DE">
        <w:rPr>
          <w:lang w:val="en-US"/>
        </w:rPr>
        <w:br/>
      </w:r>
    </w:p>
    <w:p w14:paraId="1F305952" w14:textId="77777777" w:rsidR="00F55B9C" w:rsidRDefault="00276B53" w:rsidP="00F55B9C">
      <w:pPr>
        <w:keepNext/>
        <w:jc w:val="center"/>
      </w:pPr>
      <w:r w:rsidRPr="001A6AA8">
        <w:rPr>
          <w:noProof/>
          <w:lang w:val="en-US"/>
        </w:rPr>
        <w:drawing>
          <wp:inline distT="0" distB="0" distL="0" distR="0" wp14:anchorId="1CD2C081" wp14:editId="27103FFE">
            <wp:extent cx="2724978" cy="3237243"/>
            <wp:effectExtent l="0" t="0" r="0" b="127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6512" cy="32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9C" w:rsidRPr="00F55B9C">
        <w:rPr>
          <w:noProof/>
          <w:lang w:val="en-US"/>
        </w:rPr>
        <w:drawing>
          <wp:inline distT="0" distB="0" distL="0" distR="0" wp14:anchorId="6FA7A8E5" wp14:editId="3573C3D3">
            <wp:extent cx="2733152" cy="3238500"/>
            <wp:effectExtent l="0" t="0" r="0" b="0"/>
            <wp:docPr id="101" name="Picture 10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4261" cy="3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C91" w14:textId="761DDB6C" w:rsidR="00743CD7" w:rsidRPr="00C175B7" w:rsidRDefault="00F55B9C" w:rsidP="00F55B9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16</w:t>
      </w:r>
      <w:r>
        <w:fldChar w:fldCharType="end"/>
      </w:r>
      <w:r>
        <w:t>. Checking if user input is an accepted word.</w:t>
      </w:r>
    </w:p>
    <w:p w14:paraId="79D91B94" w14:textId="59C73DDA" w:rsidR="00ED36D2" w:rsidRDefault="00ED36D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39" w:name="_Toc90974049"/>
    </w:p>
    <w:p w14:paraId="6941286E" w14:textId="6A9F3C4C" w:rsidR="00154F9F" w:rsidRPr="0033060B" w:rsidRDefault="00154F9F" w:rsidP="00154F9F">
      <w:pPr>
        <w:pStyle w:val="Heading2"/>
        <w:rPr>
          <w:lang w:val="en-US"/>
        </w:rPr>
      </w:pPr>
      <w:bookmarkStart w:id="40" w:name="_Toc93259818"/>
      <w:r w:rsidRPr="0033060B">
        <w:rPr>
          <w:lang w:val="en-US"/>
        </w:rPr>
        <w:t>Conclusion</w:t>
      </w:r>
      <w:bookmarkEnd w:id="39"/>
      <w:r w:rsidR="00ED36D2">
        <w:rPr>
          <w:lang w:val="en-US"/>
        </w:rPr>
        <w:t>s</w:t>
      </w:r>
      <w:bookmarkEnd w:id="40"/>
    </w:p>
    <w:p w14:paraId="2826675A" w14:textId="72EEAC14" w:rsidR="00B476AD" w:rsidRPr="0033060B" w:rsidRDefault="004C746A" w:rsidP="00B654F2">
      <w:pPr>
        <w:rPr>
          <w:lang w:val="en-US"/>
        </w:rPr>
      </w:pPr>
      <w:r>
        <w:rPr>
          <w:lang w:val="en-US"/>
        </w:rPr>
        <w:br/>
      </w:r>
      <w:r w:rsidR="003B476F">
        <w:rPr>
          <w:lang w:val="en-US"/>
        </w:rPr>
        <w:t xml:space="preserve">This was slightly tiring, as a lot of little things needed to be </w:t>
      </w:r>
      <w:proofErr w:type="gramStart"/>
      <w:r w:rsidR="003B476F">
        <w:rPr>
          <w:lang w:val="en-US"/>
        </w:rPr>
        <w:t>taken into account</w:t>
      </w:r>
      <w:proofErr w:type="gramEnd"/>
      <w:r w:rsidR="003B476F">
        <w:rPr>
          <w:lang w:val="en-US"/>
        </w:rPr>
        <w:t xml:space="preserve"> to make sure it covers as many </w:t>
      </w:r>
      <w:r w:rsidR="00E25988">
        <w:rPr>
          <w:lang w:val="en-US"/>
        </w:rPr>
        <w:t>cases as possible.</w:t>
      </w:r>
    </w:p>
    <w:p w14:paraId="6655A41F" w14:textId="77777777" w:rsidR="00AE442F" w:rsidRDefault="00AE442F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bookmarkStart w:id="41" w:name="_Toc90974050"/>
      <w:r>
        <w:rPr>
          <w:lang w:val="en-US"/>
        </w:rPr>
        <w:br w:type="page"/>
      </w:r>
    </w:p>
    <w:p w14:paraId="3598C57B" w14:textId="5E0E5166" w:rsidR="005E04CC" w:rsidRDefault="00743CD7" w:rsidP="005E04CC">
      <w:pPr>
        <w:pStyle w:val="Heading1"/>
        <w:rPr>
          <w:lang w:val="en-US"/>
        </w:rPr>
      </w:pPr>
      <w:bookmarkStart w:id="42" w:name="_Toc93259819"/>
      <w:r>
        <w:rPr>
          <w:lang w:val="en-US"/>
        </w:rPr>
        <w:lastRenderedPageBreak/>
        <w:t>Regular Expression</w:t>
      </w:r>
      <w:bookmarkEnd w:id="41"/>
      <w:bookmarkEnd w:id="42"/>
    </w:p>
    <w:p w14:paraId="69C61F1F" w14:textId="77777777" w:rsidR="00D50724" w:rsidRPr="00D50724" w:rsidRDefault="00D50724" w:rsidP="00D50724">
      <w:pPr>
        <w:rPr>
          <w:lang w:val="en-US"/>
        </w:rPr>
      </w:pPr>
    </w:p>
    <w:p w14:paraId="7CA1F623" w14:textId="07CF5607" w:rsidR="00432189" w:rsidRDefault="00561B09" w:rsidP="00432189">
      <w:pPr>
        <w:pStyle w:val="Heading2"/>
        <w:rPr>
          <w:lang w:val="en-US"/>
        </w:rPr>
      </w:pPr>
      <w:bookmarkStart w:id="43" w:name="_Toc90974051"/>
      <w:bookmarkStart w:id="44" w:name="_Toc93259820"/>
      <w:r w:rsidRPr="00C175B7">
        <w:rPr>
          <w:lang w:val="en-US"/>
        </w:rPr>
        <w:t>Process</w:t>
      </w:r>
      <w:bookmarkEnd w:id="43"/>
      <w:bookmarkEnd w:id="44"/>
    </w:p>
    <w:p w14:paraId="6558A91D" w14:textId="02D73073" w:rsidR="0017290B" w:rsidRDefault="00432189" w:rsidP="00432189">
      <w:pPr>
        <w:rPr>
          <w:lang w:val="en-US"/>
        </w:rPr>
      </w:pPr>
      <w:r>
        <w:rPr>
          <w:lang w:val="en-US"/>
        </w:rPr>
        <w:br/>
      </w:r>
      <w:r w:rsidR="0083676B">
        <w:rPr>
          <w:lang w:val="en-US"/>
        </w:rPr>
        <w:t xml:space="preserve">The operators used in these regular expressions </w:t>
      </w:r>
      <w:r w:rsidR="005759B1">
        <w:rPr>
          <w:lang w:val="en-US"/>
        </w:rPr>
        <w:t>are shown in the figure below:</w:t>
      </w:r>
    </w:p>
    <w:p w14:paraId="22031B6E" w14:textId="77777777" w:rsidR="005759B1" w:rsidRDefault="00960C61" w:rsidP="005759B1">
      <w:pPr>
        <w:keepNext/>
        <w:jc w:val="center"/>
      </w:pPr>
      <w:r w:rsidRPr="00960C61">
        <w:rPr>
          <w:noProof/>
          <w:lang w:val="en-US"/>
        </w:rPr>
        <w:drawing>
          <wp:inline distT="0" distB="0" distL="0" distR="0" wp14:anchorId="6FCDA73C" wp14:editId="352C333F">
            <wp:extent cx="3383280" cy="2082816"/>
            <wp:effectExtent l="0" t="0" r="762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331" cy="20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78E" w14:textId="723C5920" w:rsidR="002A4D2D" w:rsidRDefault="005759B1" w:rsidP="005759B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17</w:t>
      </w:r>
      <w:r>
        <w:fldChar w:fldCharType="end"/>
      </w:r>
      <w:r>
        <w:t>. Regular expression and their ASCII equivalent.</w:t>
      </w:r>
    </w:p>
    <w:p w14:paraId="5A491432" w14:textId="1BF17311" w:rsidR="00ED2141" w:rsidRDefault="00800E44" w:rsidP="00ED2141">
      <w:pPr>
        <w:rPr>
          <w:lang w:val="en-US"/>
        </w:rPr>
      </w:pPr>
      <w:r>
        <w:br/>
      </w:r>
      <w:r w:rsidR="00ED2141">
        <w:t xml:space="preserve">The </w:t>
      </w:r>
      <w:r w:rsidR="00ED2141">
        <w:rPr>
          <w:lang w:val="en-US"/>
        </w:rPr>
        <w:t>come with these equivalent state machine layouts:</w:t>
      </w:r>
    </w:p>
    <w:p w14:paraId="225437A0" w14:textId="3E182F62" w:rsidR="004D1DBC" w:rsidRPr="00ED2141" w:rsidRDefault="004D1DBC" w:rsidP="002B3F96">
      <w:r>
        <w:t xml:space="preserve"> </w:t>
      </w:r>
      <w:r w:rsidRPr="004D1DBC">
        <w:rPr>
          <w:noProof/>
        </w:rPr>
        <w:drawing>
          <wp:inline distT="0" distB="0" distL="0" distR="0" wp14:anchorId="4564A36E" wp14:editId="7BB6B733">
            <wp:extent cx="2708729" cy="1699260"/>
            <wp:effectExtent l="0" t="0" r="0" b="0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1202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DBC">
        <w:rPr>
          <w:noProof/>
        </w:rPr>
        <w:drawing>
          <wp:inline distT="0" distB="0" distL="0" distR="0" wp14:anchorId="4FB5059C" wp14:editId="2B9F0C06">
            <wp:extent cx="2712720" cy="1754376"/>
            <wp:effectExtent l="0" t="0" r="0" b="0"/>
            <wp:docPr id="109" name="Picture 1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schematic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700" cy="17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3B9" w14:textId="77777777" w:rsidR="00012B73" w:rsidRDefault="00800E44" w:rsidP="00012B73">
      <w:pPr>
        <w:keepNext/>
        <w:jc w:val="center"/>
      </w:pPr>
      <w:r w:rsidRPr="00800E44">
        <w:rPr>
          <w:noProof/>
          <w:lang w:val="en-US"/>
        </w:rPr>
        <w:drawing>
          <wp:inline distT="0" distB="0" distL="0" distR="0" wp14:anchorId="5688DCCF" wp14:editId="0F9D1C9F">
            <wp:extent cx="2446020" cy="1770837"/>
            <wp:effectExtent l="0" t="0" r="0" b="1270"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350" cy="17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9508" w14:textId="392A74A6" w:rsidR="00012B73" w:rsidRDefault="00012B73" w:rsidP="00012B7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18</w:t>
      </w:r>
      <w:r>
        <w:fldChar w:fldCharType="end"/>
      </w:r>
      <w:r>
        <w:t>. Regular Expression State Machine Layout examples.</w:t>
      </w:r>
    </w:p>
    <w:p w14:paraId="3823F255" w14:textId="7F68E85B" w:rsidR="00432189" w:rsidRDefault="00432189" w:rsidP="00432189">
      <w:pPr>
        <w:rPr>
          <w:lang w:val="en-US"/>
        </w:rPr>
      </w:pPr>
      <w:r>
        <w:rPr>
          <w:lang w:val="en-US"/>
        </w:rPr>
        <w:lastRenderedPageBreak/>
        <w:t>Due to my</w:t>
      </w:r>
      <w:r w:rsidR="00A65704">
        <w:rPr>
          <w:lang w:val="en-US"/>
        </w:rPr>
        <w:t xml:space="preserve"> previous</w:t>
      </w:r>
      <w:r>
        <w:rPr>
          <w:lang w:val="en-US"/>
        </w:rPr>
        <w:t xml:space="preserve"> work in ALE1, I use</w:t>
      </w:r>
      <w:r w:rsidR="006F57D5">
        <w:rPr>
          <w:lang w:val="en-US"/>
        </w:rPr>
        <w:t>d</w:t>
      </w:r>
      <w:r>
        <w:rPr>
          <w:lang w:val="en-US"/>
        </w:rPr>
        <w:t xml:space="preserve"> </w:t>
      </w:r>
      <w:r w:rsidR="006F57D5">
        <w:rPr>
          <w:lang w:val="en-US"/>
        </w:rPr>
        <w:t>a similar</w:t>
      </w:r>
      <w:r>
        <w:rPr>
          <w:lang w:val="en-US"/>
        </w:rPr>
        <w:t xml:space="preserve"> structure of a </w:t>
      </w:r>
      <w:proofErr w:type="spellStart"/>
      <w:r w:rsidRPr="00671F03">
        <w:rPr>
          <w:b/>
          <w:bCs/>
          <w:lang w:val="en-US"/>
        </w:rPr>
        <w:t>Node</w:t>
      </w:r>
      <w:r w:rsidR="00671F03">
        <w:rPr>
          <w:b/>
          <w:bCs/>
          <w:lang w:val="en-US"/>
        </w:rPr>
        <w:t>Regex</w:t>
      </w:r>
      <w:r w:rsidRPr="00671F03">
        <w:rPr>
          <w:b/>
          <w:bCs/>
          <w:lang w:val="en-US"/>
        </w:rPr>
        <w:t>Manager</w:t>
      </w:r>
      <w:proofErr w:type="spellEnd"/>
      <w:r w:rsidR="00C87DB6">
        <w:rPr>
          <w:lang w:val="en-US"/>
        </w:rPr>
        <w:t xml:space="preserve"> that controls the nodes</w:t>
      </w:r>
      <w:r w:rsidR="00702E3F">
        <w:rPr>
          <w:lang w:val="en-US"/>
        </w:rPr>
        <w:t>, with</w:t>
      </w:r>
      <w:r w:rsidR="002A680C">
        <w:rPr>
          <w:lang w:val="en-US"/>
        </w:rPr>
        <w:t xml:space="preserve"> node </w:t>
      </w:r>
      <w:proofErr w:type="spellStart"/>
      <w:r w:rsidR="00BB1BC3" w:rsidRPr="00671F03">
        <w:rPr>
          <w:b/>
          <w:bCs/>
          <w:lang w:val="en-US"/>
        </w:rPr>
        <w:t>Operant</w:t>
      </w:r>
      <w:r w:rsidR="00671F03" w:rsidRPr="00671F03">
        <w:rPr>
          <w:b/>
          <w:bCs/>
          <w:lang w:val="en-US"/>
        </w:rPr>
        <w:t>Regex</w:t>
      </w:r>
      <w:proofErr w:type="spellEnd"/>
      <w:r w:rsidR="00BB1BC3">
        <w:rPr>
          <w:lang w:val="en-US"/>
        </w:rPr>
        <w:t xml:space="preserve"> and </w:t>
      </w:r>
      <w:proofErr w:type="spellStart"/>
      <w:r w:rsidR="00BB1BC3" w:rsidRPr="00671F03">
        <w:rPr>
          <w:b/>
          <w:bCs/>
          <w:lang w:val="en-US"/>
        </w:rPr>
        <w:t>Operator</w:t>
      </w:r>
      <w:r w:rsidR="00671F03" w:rsidRPr="00671F03">
        <w:rPr>
          <w:b/>
          <w:bCs/>
          <w:lang w:val="en-US"/>
        </w:rPr>
        <w:t>Regex</w:t>
      </w:r>
      <w:proofErr w:type="spellEnd"/>
      <w:r w:rsidR="00BB1BC3">
        <w:rPr>
          <w:lang w:val="en-US"/>
        </w:rPr>
        <w:t xml:space="preserve"> </w:t>
      </w:r>
      <w:r w:rsidR="002A680C">
        <w:rPr>
          <w:lang w:val="en-US"/>
        </w:rPr>
        <w:t xml:space="preserve">classes </w:t>
      </w:r>
      <w:r w:rsidR="00F55016">
        <w:rPr>
          <w:lang w:val="en-US"/>
        </w:rPr>
        <w:t>implement</w:t>
      </w:r>
      <w:r w:rsidR="002A680C">
        <w:rPr>
          <w:lang w:val="en-US"/>
        </w:rPr>
        <w:t xml:space="preserve">ing an </w:t>
      </w:r>
      <w:proofErr w:type="spellStart"/>
      <w:r w:rsidR="002A680C" w:rsidRPr="00671F03">
        <w:rPr>
          <w:b/>
          <w:bCs/>
          <w:lang w:val="en-US"/>
        </w:rPr>
        <w:t>INode</w:t>
      </w:r>
      <w:r w:rsidR="00671F03" w:rsidRPr="00671F03">
        <w:rPr>
          <w:b/>
          <w:bCs/>
          <w:lang w:val="en-US"/>
        </w:rPr>
        <w:t>Regex</w:t>
      </w:r>
      <w:proofErr w:type="spellEnd"/>
      <w:r w:rsidR="002A680C">
        <w:rPr>
          <w:lang w:val="en-US"/>
        </w:rPr>
        <w:t xml:space="preserve"> interface</w:t>
      </w:r>
      <w:r w:rsidR="00DE10CA">
        <w:rPr>
          <w:lang w:val="en-US"/>
        </w:rPr>
        <w:t xml:space="preserve"> class</w:t>
      </w:r>
      <w:r w:rsidR="00F55016">
        <w:rPr>
          <w:lang w:val="en-US"/>
        </w:rPr>
        <w:t>.</w:t>
      </w:r>
    </w:p>
    <w:p w14:paraId="66CE577A" w14:textId="77777777" w:rsidR="0017290B" w:rsidRDefault="0017290B" w:rsidP="00432189">
      <w:pPr>
        <w:rPr>
          <w:lang w:val="en-US"/>
        </w:rPr>
      </w:pPr>
    </w:p>
    <w:p w14:paraId="6593C563" w14:textId="1F1C0500" w:rsidR="00326E4A" w:rsidRDefault="006F57D5" w:rsidP="0043218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F88707" wp14:editId="195FBC75">
                <wp:simplePos x="0" y="0"/>
                <wp:positionH relativeFrom="column">
                  <wp:posOffset>1699260</wp:posOffset>
                </wp:positionH>
                <wp:positionV relativeFrom="paragraph">
                  <wp:posOffset>1421130</wp:posOffset>
                </wp:positionV>
                <wp:extent cx="2118360" cy="635"/>
                <wp:effectExtent l="0" t="0" r="0" b="0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9CAF1" w14:textId="09B00806" w:rsidR="006F57D5" w:rsidRPr="00134C9A" w:rsidRDefault="006F57D5" w:rsidP="006F57D5">
                            <w:pPr>
                              <w:pStyle w:val="Caption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8B11A6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. INodeRegex interface properties.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88707" id="Text Box 106" o:spid="_x0000_s1030" type="#_x0000_t202" style="position:absolute;margin-left:133.8pt;margin-top:111.9pt;width:166.8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WXGgIAAD8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" stroked="f">
                <v:textbox style="mso-fit-shape-to-text:t" inset="0,0,0,0">
                  <w:txbxContent>
                    <w:p w14:paraId="5329CAF1" w14:textId="09B00806" w:rsidR="006F57D5" w:rsidRPr="00134C9A" w:rsidRDefault="006F57D5" w:rsidP="006F57D5">
                      <w:pPr>
                        <w:pStyle w:val="Caption"/>
                        <w:rPr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8B11A6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. INodeRegex interface properties.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6E4A" w:rsidRPr="00976B14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15FA96E" wp14:editId="08CD8CEE">
            <wp:simplePos x="0" y="0"/>
            <wp:positionH relativeFrom="column">
              <wp:posOffset>1699260</wp:posOffset>
            </wp:positionH>
            <wp:positionV relativeFrom="paragraph">
              <wp:posOffset>7620</wp:posOffset>
            </wp:positionV>
            <wp:extent cx="2118544" cy="1356478"/>
            <wp:effectExtent l="0" t="0" r="0" b="0"/>
            <wp:wrapSquare wrapText="bothSides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3668" w14:textId="77777777" w:rsidR="00326E4A" w:rsidRDefault="00326E4A" w:rsidP="00432189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483233C" w14:textId="77777777" w:rsidR="00326E4A" w:rsidRDefault="00326E4A" w:rsidP="00432189">
      <w:pPr>
        <w:rPr>
          <w:lang w:val="en-US"/>
        </w:rPr>
      </w:pPr>
    </w:p>
    <w:p w14:paraId="305A5D38" w14:textId="77777777" w:rsidR="0017290B" w:rsidRDefault="00326E4A" w:rsidP="006F57D5">
      <w:pPr>
        <w:keepNext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CF9D711" w14:textId="05E6EBB4" w:rsidR="006F57D5" w:rsidRDefault="0017290B" w:rsidP="006F57D5">
      <w:pPr>
        <w:keepNext/>
      </w:pPr>
      <w:r>
        <w:rPr>
          <w:lang w:val="en-US"/>
        </w:rPr>
        <w:br/>
      </w:r>
      <w:r w:rsidR="00326E4A" w:rsidRPr="003600DC">
        <w:rPr>
          <w:noProof/>
          <w:lang w:val="en-US"/>
        </w:rPr>
        <w:drawing>
          <wp:inline distT="0" distB="0" distL="0" distR="0" wp14:anchorId="2857D23D" wp14:editId="50A43152">
            <wp:extent cx="2827020" cy="2203337"/>
            <wp:effectExtent l="0" t="0" r="0" b="698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7404" cy="2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E4A" w:rsidRPr="00D87FB2">
        <w:rPr>
          <w:noProof/>
          <w:lang w:val="en-US"/>
        </w:rPr>
        <w:drawing>
          <wp:inline distT="0" distB="0" distL="0" distR="0" wp14:anchorId="17761580" wp14:editId="4604ECBB">
            <wp:extent cx="2849853" cy="1751965"/>
            <wp:effectExtent l="0" t="0" r="8255" b="63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413" cy="17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3CA" w14:textId="7086EFBC" w:rsidR="006F57D5" w:rsidRDefault="006F57D5" w:rsidP="006F57D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20</w:t>
      </w:r>
      <w:r>
        <w:fldChar w:fldCharType="end"/>
      </w:r>
      <w:r>
        <w:t>. OperatorRegex and OperantRegex classes and their properties</w:t>
      </w:r>
      <w:r w:rsidR="005531F7">
        <w:t>, methods</w:t>
      </w:r>
      <w:r>
        <w:t>.</w:t>
      </w:r>
    </w:p>
    <w:p w14:paraId="4CB9AEAB" w14:textId="77777777" w:rsidR="0017290B" w:rsidRPr="0017290B" w:rsidRDefault="0017290B" w:rsidP="0017290B"/>
    <w:p w14:paraId="40F7E93E" w14:textId="77777777" w:rsidR="009C5389" w:rsidRDefault="008376A9" w:rsidP="009C5389">
      <w:pPr>
        <w:keepNext/>
        <w:jc w:val="center"/>
      </w:pPr>
      <w:r w:rsidRPr="008376A9">
        <w:rPr>
          <w:noProof/>
          <w:lang w:val="en-US"/>
        </w:rPr>
        <w:drawing>
          <wp:inline distT="0" distB="0" distL="0" distR="0" wp14:anchorId="51E65777" wp14:editId="45FAA8E3">
            <wp:extent cx="5258101" cy="241554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263" cy="24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638" w14:textId="54C64178" w:rsidR="00432189" w:rsidRDefault="009C5389" w:rsidP="009C53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21</w:t>
      </w:r>
      <w:r>
        <w:fldChar w:fldCharType="end"/>
      </w:r>
      <w:r>
        <w:t>. NodeRegexManager class and its properties</w:t>
      </w:r>
      <w:r w:rsidR="005531F7">
        <w:t>, methods</w:t>
      </w:r>
      <w:r>
        <w:t>.</w:t>
      </w:r>
    </w:p>
    <w:p w14:paraId="53A07F31" w14:textId="77777777" w:rsidR="0017290B" w:rsidRPr="0017290B" w:rsidRDefault="0017290B" w:rsidP="0017290B"/>
    <w:p w14:paraId="63F17DA1" w14:textId="35E11F62" w:rsidR="00326E4A" w:rsidRDefault="00277C0A" w:rsidP="00432189">
      <w:pPr>
        <w:rPr>
          <w:lang w:val="en-US"/>
        </w:rPr>
      </w:pPr>
      <w:r>
        <w:rPr>
          <w:lang w:val="en-US"/>
        </w:rPr>
        <w:lastRenderedPageBreak/>
        <w:t>The pseudocode for the parsing of the nodes from a regex formula is:</w:t>
      </w:r>
    </w:p>
    <w:p w14:paraId="2C30B8B0" w14:textId="77777777" w:rsidR="00BE79FD" w:rsidRDefault="00BE4E91" w:rsidP="00BE79FD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1491176E" wp14:editId="3C2DD5F8">
                <wp:extent cx="5422265" cy="4869180"/>
                <wp:effectExtent l="0" t="0" r="26035" b="2667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265" cy="48691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770A2" w14:textId="7F099FA4" w:rsidR="00BE4E91" w:rsidRPr="009C1B5E" w:rsidRDefault="008E1DB6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private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void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AddNode</w:t>
                            </w:r>
                            <w:proofErr w:type="spellEnd"/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</w:t>
                            </w:r>
                            <w:proofErr w:type="gramEnd"/>
                            <w:r w:rsidR="00BE4E91"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formula){</w:t>
                            </w:r>
                          </w:p>
                          <w:p w14:paraId="0548C48E" w14:textId="216613B7" w:rsidR="00BE4E91" w:rsidRPr="009C1B5E" w:rsidRDefault="006E24A6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BE4E91"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for every character in the formula</w:t>
                            </w:r>
                          </w:p>
                          <w:p w14:paraId="235200F1" w14:textId="5F20145A" w:rsidR="006E24A6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'('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11959C6D" w14:textId="11A5DE68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children</w:t>
                            </w:r>
                          </w:p>
                          <w:p w14:paraId="6E52A082" w14:textId="4302BCAA" w:rsidR="00BE4E91" w:rsidRPr="009C1B5E" w:rsidRDefault="00BE4E91" w:rsidP="006E24A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proofErr w:type="spellStart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AddNode</w:t>
                            </w:r>
                            <w:proofErr w:type="spell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(formula</w:t>
                            </w:r>
                            <w:proofErr w:type="gramStart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);</w:t>
                            </w:r>
                            <w:proofErr w:type="gramEnd"/>
                          </w:p>
                          <w:p w14:paraId="72E47D61" w14:textId="136D31E7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')'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42AAF0A4" w14:textId="0E55617E" w:rsidR="00BE4E91" w:rsidRPr="009C1B5E" w:rsidRDefault="00BE4E91" w:rsidP="00B9440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Last parent has no more children to add so remove from stack</w:t>
                            </w:r>
                          </w:p>
                          <w:p w14:paraId="23C24718" w14:textId="7022102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.parent</w:t>
                            </w:r>
                            <w:proofErr w:type="gram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_stack.Pop</w:t>
                            </w:r>
                            <w:proofErr w:type="spellEnd"/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();</w:t>
                            </w:r>
                          </w:p>
                          <w:p w14:paraId="5847D34C" w14:textId="65D3AD6B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return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;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to exit from child method (of recursion)</w:t>
                            </w:r>
                          </w:p>
                          <w:p w14:paraId="5681F53B" w14:textId="334FB205" w:rsidR="00BE4E91" w:rsidRPr="009C1B5E" w:rsidRDefault="00BE4E91" w:rsidP="003B61D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A31515"/>
                                <w:sz w:val="20"/>
                                <w:szCs w:val="20"/>
                                <w:lang w:val="en-NL"/>
                              </w:rPr>
                              <w:t>','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:</w:t>
                            </w:r>
                          </w:p>
                          <w:p w14:paraId="55E379AD" w14:textId="36980FFB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Just skipping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works</w:t>
                            </w:r>
                          </w:p>
                          <w:p w14:paraId="5FE6883D" w14:textId="4504E88F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case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: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Operants/Operators</w:t>
                            </w:r>
                          </w:p>
                          <w:p w14:paraId="2E06EA13" w14:textId="261D4694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// Add the nodes to their respective list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(Operants/Operators)</w:t>
                            </w:r>
                          </w:p>
                          <w:p w14:paraId="18C08B77" w14:textId="68E5C2C7" w:rsidR="00BE4E91" w:rsidRPr="009C1B5E" w:rsidRDefault="00BE4E91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this node as child to parent in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global ‘parent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stack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49F90861" w14:textId="516E400E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Push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>this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node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in parent stack if operator</w:t>
                            </w:r>
                          </w:p>
                          <w:p w14:paraId="71C3580A" w14:textId="4000B5BD" w:rsidR="00BE4E91" w:rsidRPr="009C1B5E" w:rsidRDefault="00BE4E91" w:rsidP="00BE4E9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// Add it to the 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global</w:t>
                            </w:r>
                            <w:r w:rsidRPr="009C1B5E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NL"/>
                              </w:rPr>
                              <w:t xml:space="preserve"> list of nodes</w:t>
                            </w:r>
                          </w:p>
                          <w:p w14:paraId="2DB66604" w14:textId="0BA8A830" w:rsidR="00BE4E91" w:rsidRPr="00765274" w:rsidRDefault="00473BAA" w:rsidP="0076527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1B5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91176E" id="Text Box 3" o:spid="_x0000_s1031" type="#_x0000_t202" style="width:426.95pt;height:38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" fillcolor="#f2f2f2 [3052]" strokeweight=".5pt">
                <v:textbox>
                  <w:txbxContent>
                    <w:p w14:paraId="131770A2" w14:textId="7F099FA4" w:rsidR="00BE4E91" w:rsidRPr="009C1B5E" w:rsidRDefault="008E1DB6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private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void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proofErr w:type="spellStart"/>
                      <w:proofErr w:type="gramStart"/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AddNode</w:t>
                      </w:r>
                      <w:proofErr w:type="spellEnd"/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</w:t>
                      </w:r>
                      <w:proofErr w:type="gramEnd"/>
                      <w:r w:rsidR="00BE4E91"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formula){</w:t>
                      </w:r>
                    </w:p>
                    <w:p w14:paraId="0548C48E" w14:textId="216613B7" w:rsidR="00BE4E91" w:rsidRPr="009C1B5E" w:rsidRDefault="006E24A6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BE4E91"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for every character in the formula</w:t>
                      </w:r>
                    </w:p>
                    <w:p w14:paraId="235200F1" w14:textId="5F20145A" w:rsidR="006E24A6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'('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11959C6D" w14:textId="11A5DE68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children</w:t>
                      </w:r>
                    </w:p>
                    <w:p w14:paraId="6E52A082" w14:textId="4302BCAA" w:rsidR="00BE4E91" w:rsidRPr="009C1B5E" w:rsidRDefault="00BE4E91" w:rsidP="006E24A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proofErr w:type="spellStart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AddNode</w:t>
                      </w:r>
                      <w:proofErr w:type="spell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(formula</w:t>
                      </w:r>
                      <w:proofErr w:type="gramStart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);</w:t>
                      </w:r>
                      <w:proofErr w:type="gramEnd"/>
                    </w:p>
                    <w:p w14:paraId="72E47D61" w14:textId="136D31E7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')'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42AAF0A4" w14:textId="0E55617E" w:rsidR="00BE4E91" w:rsidRPr="009C1B5E" w:rsidRDefault="00BE4E91" w:rsidP="00B9440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Last parent has no more children to add so remove from stack</w:t>
                      </w:r>
                    </w:p>
                    <w:p w14:paraId="23C24718" w14:textId="7022102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.parent</w:t>
                      </w:r>
                      <w:proofErr w:type="gram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_stack.Pop</w:t>
                      </w:r>
                      <w:proofErr w:type="spellEnd"/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();</w:t>
                      </w:r>
                    </w:p>
                    <w:p w14:paraId="5847D34C" w14:textId="65D3AD6B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return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;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to exit from child method (of recursion)</w:t>
                      </w:r>
                    </w:p>
                    <w:p w14:paraId="5681F53B" w14:textId="334FB205" w:rsidR="00BE4E91" w:rsidRPr="009C1B5E" w:rsidRDefault="00BE4E91" w:rsidP="003B61D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Pr="009C1B5E">
                        <w:rPr>
                          <w:rFonts w:ascii="Courier New" w:hAnsi="Courier New" w:cs="Courier New"/>
                          <w:color w:val="A31515"/>
                          <w:sz w:val="20"/>
                          <w:szCs w:val="20"/>
                          <w:lang w:val="en-NL"/>
                        </w:rPr>
                        <w:t>','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:</w:t>
                      </w:r>
                    </w:p>
                    <w:p w14:paraId="55E379AD" w14:textId="36980FFB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Just skipping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works</w:t>
                      </w:r>
                    </w:p>
                    <w:p w14:paraId="5FE6883D" w14:textId="4504E88F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firstLine="72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US"/>
                        </w:rPr>
                        <w:t>case</w:t>
                      </w: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: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Operants/Operators</w:t>
                      </w:r>
                    </w:p>
                    <w:p w14:paraId="2E06EA13" w14:textId="261D4694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// Add the nodes to their respective list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(Operants/Operators)</w:t>
                      </w:r>
                    </w:p>
                    <w:p w14:paraId="18C08B77" w14:textId="68E5C2C7" w:rsidR="00BE4E91" w:rsidRPr="009C1B5E" w:rsidRDefault="00BE4E91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ind w:left="144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this node as child to parent in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global ‘parent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stack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49F90861" w14:textId="516E400E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Push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>this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node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in parent stack if operator</w:t>
                      </w:r>
                    </w:p>
                    <w:p w14:paraId="71C3580A" w14:textId="4000B5BD" w:rsidR="00BE4E91" w:rsidRPr="009C1B5E" w:rsidRDefault="00BE4E91" w:rsidP="00BE4E9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</w:pPr>
                      <w:r w:rsidRPr="009C1B5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// Add it to the 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global</w:t>
                      </w:r>
                      <w:r w:rsidRPr="009C1B5E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NL"/>
                        </w:rPr>
                        <w:t xml:space="preserve"> list of nodes</w:t>
                      </w:r>
                    </w:p>
                    <w:p w14:paraId="2DB66604" w14:textId="0BA8A830" w:rsidR="00BE4E91" w:rsidRPr="00765274" w:rsidRDefault="00473BAA" w:rsidP="0076527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9C1B5E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E423C" w14:textId="4BC938E5" w:rsidR="00BE4E91" w:rsidRDefault="00BE79FD" w:rsidP="00BE79F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22</w:t>
      </w:r>
      <w:r>
        <w:fldChar w:fldCharType="end"/>
      </w:r>
      <w:r>
        <w:t>. Pseudocode of AddNode() method</w:t>
      </w:r>
      <w:r w:rsidR="00AF2A3B">
        <w:t>.</w:t>
      </w:r>
    </w:p>
    <w:p w14:paraId="6F2D8AA8" w14:textId="1C546AE6" w:rsidR="0017290B" w:rsidRDefault="0017290B" w:rsidP="0017290B"/>
    <w:p w14:paraId="1C895ACD" w14:textId="77777777" w:rsidR="00BA6FA5" w:rsidRDefault="00BA6FA5">
      <w:r>
        <w:br w:type="page"/>
      </w:r>
    </w:p>
    <w:p w14:paraId="77021578" w14:textId="4DCF15EF" w:rsidR="00076F2E" w:rsidRDefault="008E3E13" w:rsidP="0017290B">
      <w:r>
        <w:lastRenderedPageBreak/>
        <w:t xml:space="preserve">Using the layouts, I was able to build a recursive method that </w:t>
      </w:r>
      <w:r w:rsidR="00AC6345">
        <w:t xml:space="preserve">parses the graph properties (eg., alphabet, states, transitions) using the parsed nodes </w:t>
      </w:r>
      <w:r w:rsidR="0078000E">
        <w:t>from the regular expression:</w:t>
      </w:r>
    </w:p>
    <w:p w14:paraId="1F066B07" w14:textId="77777777" w:rsidR="00BA6FA5" w:rsidRDefault="00076F2E" w:rsidP="00BA6FA5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412E85F9" wp14:editId="45766C33">
                <wp:extent cx="5762625" cy="7505700"/>
                <wp:effectExtent l="0" t="0" r="28575" b="19050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7505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E69A9" w14:textId="5D854344" w:rsidR="00076F2E" w:rsidRPr="00826D03" w:rsidRDefault="008F6C7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br/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public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ParseRegexFile</w:t>
                            </w:r>
                            <w:proofErr w:type="spellEnd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(</w:t>
                            </w:r>
                            <w:proofErr w:type="gramStart"/>
                            <w:r w:rsidR="00076F2E" w:rsidRPr="00826D03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NL"/>
                              </w:rPr>
                              <w:t>string</w:t>
                            </w:r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[</w:t>
                            </w:r>
                            <w:proofErr w:type="gramEnd"/>
                            <w:r w:rsidR="00076F2E"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] contents)</w:t>
                            </w:r>
                          </w:p>
                          <w:p w14:paraId="57D873A7" w14:textId="798BDD03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>{</w:t>
                            </w:r>
                          </w:p>
                          <w:p w14:paraId="05AAAA17" w14:textId="3D43356D" w:rsidR="008C7269" w:rsidRPr="00826D03" w:rsidRDefault="008C726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Create </w:t>
                            </w:r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a </w:t>
                            </w:r>
                            <w:proofErr w:type="spellStart"/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NodeRegexManager</w:t>
                            </w:r>
                            <w:proofErr w:type="spellEnd"/>
                            <w:r w:rsidR="0067571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Object (NRM)</w:t>
                            </w:r>
                          </w:p>
                          <w:p w14:paraId="56657CE0" w14:textId="38AA3E7E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foreach line in string array contents</w:t>
                            </w:r>
                          </w:p>
                          <w:p w14:paraId="762C45E1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CB216D" w14:textId="0770AF76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if line starts with ‘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#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0907F9D8" w14:textId="1B81CE57" w:rsidR="00675717" w:rsidRPr="00826D03" w:rsidRDefault="00675717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7D37D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ignore</w:t>
                            </w:r>
                          </w:p>
                          <w:p w14:paraId="5DD58DFC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551EC4" w14:textId="35BD7065" w:rsidR="007D37DC" w:rsidRPr="00826D03" w:rsidRDefault="007D37D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‘regex’</w:t>
                            </w:r>
                          </w:p>
                          <w:p w14:paraId="648F0004" w14:textId="7ECFAA94" w:rsidR="00121AF4" w:rsidRPr="00826D03" w:rsidRDefault="007D37DC" w:rsidP="009C67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the string representing the regex formula to</w:t>
                            </w:r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AddNode</w:t>
                            </w:r>
                            <w:proofErr w:type="spellEnd"/>
                            <w:r w:rsidR="00121AF4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in NRM to parse the nodes</w:t>
                            </w:r>
                          </w:p>
                          <w:p w14:paraId="0ADCDC44" w14:textId="71F891F2" w:rsidR="00076F2E" w:rsidRPr="00826D03" w:rsidRDefault="00076F2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9C679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Call a recursive method to parse the nodes into </w:t>
                            </w:r>
                            <w:r w:rsidR="00F06BB3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the Graph object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(GO)</w:t>
                            </w:r>
                          </w:p>
                          <w:p w14:paraId="7776B8EB" w14:textId="77777777" w:rsidR="00D6784E" w:rsidRPr="00826D03" w:rsidRDefault="00D6784E" w:rsidP="00D6784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55FACF21" w14:textId="0F3AE6F8" w:rsidR="00076F2E" w:rsidRPr="00826D03" w:rsidRDefault="00076F2E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In regex,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always set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the 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last state </w:t>
                            </w:r>
                            <w:r w:rsidR="00D6784E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in the list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the</w:t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final state</w:t>
                            </w:r>
                          </w:p>
                          <w:p w14:paraId="61BB76E2" w14:textId="5CE94F4A" w:rsidR="00C26737" w:rsidRPr="00826D03" w:rsidRDefault="00C26737" w:rsidP="00C2673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add the state to final states list</w:t>
                            </w:r>
                          </w:p>
                          <w:p w14:paraId="33EC2C86" w14:textId="501950A9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                   // </w:t>
                            </w:r>
                            <w:r w:rsidR="00C2673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foreach </w:t>
                            </w:r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operant in the </w:t>
                            </w:r>
                            <w:proofErr w:type="spellStart"/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operants</w:t>
                            </w:r>
                            <w:proofErr w:type="spellEnd"/>
                            <w:r w:rsidR="0082732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list in NRM</w:t>
                            </w:r>
                          </w:p>
                          <w:p w14:paraId="76383C7B" w14:textId="58373701" w:rsidR="00827329" w:rsidRPr="00826D03" w:rsidRDefault="00827329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E15B5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parse letter into GO’s alphabet string</w:t>
                            </w:r>
                          </w:p>
                          <w:p w14:paraId="74669915" w14:textId="77777777" w:rsidR="006B28CC" w:rsidRPr="00826D03" w:rsidRDefault="006B28CC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F3A3A93" w14:textId="0A77F45F" w:rsidR="00076F2E" w:rsidRPr="00826D03" w:rsidRDefault="00076F2E" w:rsidP="006B28C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if line starts with </w:t>
                            </w:r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</w:t>
                            </w:r>
                            <w:proofErr w:type="spellStart"/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dfa</w:t>
                            </w:r>
                            <w:proofErr w:type="spellEnd"/>
                            <w:r w:rsidR="00145B52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’</w:t>
                            </w:r>
                          </w:p>
                          <w:p w14:paraId="36E6A49F" w14:textId="60C72AFD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store what the file says.</w:t>
                            </w:r>
                          </w:p>
                          <w:p w14:paraId="6F3EB950" w14:textId="7664EDA6" w:rsidR="00145B52" w:rsidRPr="00826D03" w:rsidRDefault="00145B52" w:rsidP="00145B5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</w:t>
                            </w:r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Call method to check if graph is a DFA (</w:t>
                            </w:r>
                            <w:proofErr w:type="spellStart"/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CheckDFA</w:t>
                            </w:r>
                            <w:proofErr w:type="spellEnd"/>
                            <w:r w:rsidR="00430335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() method)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 and return a </w:t>
                            </w:r>
                            <w:proofErr w:type="spellStart"/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5E00A742" w14:textId="6EAB03C5" w:rsidR="00076F2E" w:rsidRPr="00826D03" w:rsidRDefault="00076F2E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31BC91D5" w14:textId="6F89FC64" w:rsidR="00430335" w:rsidRPr="00826D03" w:rsidRDefault="00430335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6F1CA7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if the file does not agree with method result</w:t>
                            </w:r>
                          </w:p>
                          <w:p w14:paraId="14F06619" w14:textId="64B4E718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0B1268CD" w14:textId="77777777" w:rsidR="0022037C" w:rsidRPr="00826D03" w:rsidRDefault="0022037C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A7152C4" w14:textId="0C96305B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line starts with </w:t>
                            </w:r>
                            <w:r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‘finite’</w:t>
                            </w:r>
                          </w:p>
                          <w:p w14:paraId="0C998680" w14:textId="0261C183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Split the string by ‘:’ char and pass true if ‘y’ or false if ‘n’ and store what the file says.</w:t>
                            </w:r>
                          </w:p>
                          <w:p w14:paraId="3ED6DC97" w14:textId="254D2FC0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Call method to check if graph is Finite (</w:t>
                            </w:r>
                            <w:proofErr w:type="spellStart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CheckFinite</w:t>
                            </w:r>
                            <w:proofErr w:type="spellEnd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() method) and return a </w:t>
                            </w:r>
                            <w:proofErr w:type="spellStart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bool</w:t>
                            </w:r>
                            <w:proofErr w:type="spellEnd"/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78C9DC2F" w14:textId="2BE349E1" w:rsidR="00610091" w:rsidRPr="00826D03" w:rsidRDefault="00610091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1A3B47FD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if the file does not agree with method result</w:t>
                            </w:r>
                          </w:p>
                          <w:p w14:paraId="6F45750C" w14:textId="77777777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show it in the GUI</w:t>
                            </w:r>
                          </w:p>
                          <w:p w14:paraId="4995FDED" w14:textId="77777777" w:rsidR="00222A0F" w:rsidRPr="00826D03" w:rsidRDefault="00222A0F" w:rsidP="00076F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25C411B7" w14:textId="123FDAE5" w:rsidR="00076F2E" w:rsidRPr="00826D03" w:rsidRDefault="00076F2E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//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 xml:space="preserve">if line starts with </w:t>
                            </w:r>
                            <w:r w:rsidR="00222A0F" w:rsidRPr="00826D03">
                              <w:rPr>
                                <w:rFonts w:ascii="Courier New" w:hAnsi="Courier New" w:cs="Courier New"/>
                                <w:b/>
                                <w:bCs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‘words’</w:t>
                            </w:r>
                          </w:p>
                          <w:p w14:paraId="36BD4249" w14:textId="2CC2B0DC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for every line in the file’s contents starting from the next line</w:t>
                            </w:r>
                          </w:p>
                          <w:p w14:paraId="4407BA45" w14:textId="7B95E45F" w:rsidR="00222A0F" w:rsidRPr="00826D03" w:rsidRDefault="00222A0F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if </w:t>
                            </w:r>
                            <w:r w:rsidR="00F65D42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its equals to ‘end’</w:t>
                            </w:r>
                          </w:p>
                          <w:p w14:paraId="40671489" w14:textId="60744507" w:rsidR="00F65D42" w:rsidRPr="00826D03" w:rsidRDefault="00F65D42" w:rsidP="00222A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>// break loop</w:t>
                            </w:r>
                          </w:p>
                          <w:p w14:paraId="46735A1E" w14:textId="250378AD" w:rsidR="00F65D42" w:rsidRPr="00826D03" w:rsidRDefault="00F65D42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</w:t>
                            </w:r>
                            <w:r w:rsidR="009D540D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for each word</w:t>
                            </w:r>
                          </w:p>
                          <w:p w14:paraId="445954B7" w14:textId="77777777" w:rsidR="00772B79" w:rsidRPr="00826D03" w:rsidRDefault="009D540D" w:rsidP="00F65D4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// Split the string by ‘,’ char for </w:t>
                            </w:r>
                            <w:r w:rsidR="00772B79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each word’s</w:t>
                            </w:r>
                          </w:p>
                          <w:p w14:paraId="0603210E" w14:textId="7698263C" w:rsidR="009D540D" w:rsidRPr="00826D03" w:rsidRDefault="00772B79" w:rsidP="00772B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truth/accepting value</w:t>
                            </w:r>
                            <w:r w:rsidR="0022037C"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: true if ‘y’, false if ‘n’</w:t>
                            </w:r>
                          </w:p>
                          <w:p w14:paraId="061962D3" w14:textId="77777777" w:rsidR="000A455A" w:rsidRPr="00826D03" w:rsidRDefault="00076F2E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NL"/>
                              </w:rPr>
                              <w:t xml:space="preserve">            </w:t>
                            </w:r>
                          </w:p>
                          <w:p w14:paraId="71AB41FE" w14:textId="723D4353" w:rsidR="00076F2E" w:rsidRPr="00826D03" w:rsidRDefault="000A455A" w:rsidP="000A455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en-US"/>
                              </w:rPr>
                              <w:t>// Return a DOT format based on parsed GO values</w:t>
                            </w:r>
                          </w:p>
                          <w:p w14:paraId="6A33F8B7" w14:textId="0458D80C" w:rsidR="00076F2E" w:rsidRPr="00826D03" w:rsidRDefault="000A455A" w:rsidP="00076F2E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826D03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2E85F9" id="Text Box 113" o:spid="_x0000_s1032" type="#_x0000_t202" style="width:453.75pt;height:59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" fillcolor="#f2f2f2 [3052]" strokeweight=".5pt">
                <v:textbox>
                  <w:txbxContent>
                    <w:p w14:paraId="656E69A9" w14:textId="5D854344" w:rsidR="00076F2E" w:rsidRPr="00826D03" w:rsidRDefault="008F6C7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br/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public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</w:t>
                      </w:r>
                      <w:proofErr w:type="spellStart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ParseRegexFile</w:t>
                      </w:r>
                      <w:proofErr w:type="spellEnd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(</w:t>
                      </w:r>
                      <w:proofErr w:type="gramStart"/>
                      <w:r w:rsidR="00076F2E" w:rsidRPr="00826D03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NL"/>
                        </w:rPr>
                        <w:t>string</w:t>
                      </w:r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[</w:t>
                      </w:r>
                      <w:proofErr w:type="gramEnd"/>
                      <w:r w:rsidR="00076F2E"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] contents)</w:t>
                      </w:r>
                    </w:p>
                    <w:p w14:paraId="57D873A7" w14:textId="798BDD03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>{</w:t>
                      </w:r>
                    </w:p>
                    <w:p w14:paraId="05AAAA17" w14:textId="3D43356D" w:rsidR="008C7269" w:rsidRPr="00826D03" w:rsidRDefault="008C726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Create </w:t>
                      </w:r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a </w:t>
                      </w:r>
                      <w:proofErr w:type="spellStart"/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NodeRegexManager</w:t>
                      </w:r>
                      <w:proofErr w:type="spellEnd"/>
                      <w:r w:rsidR="0067571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Object (NRM)</w:t>
                      </w:r>
                    </w:p>
                    <w:p w14:paraId="56657CE0" w14:textId="38AA3E7E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foreach line in string array contents</w:t>
                      </w:r>
                    </w:p>
                    <w:p w14:paraId="762C45E1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02CB216D" w14:textId="0770AF76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if line starts with ‘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#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0907F9D8" w14:textId="1B81CE57" w:rsidR="00675717" w:rsidRPr="00826D03" w:rsidRDefault="00675717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7D37D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ignore</w:t>
                      </w:r>
                    </w:p>
                    <w:p w14:paraId="5DD58DFC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551EC4" w14:textId="35BD7065" w:rsidR="007D37DC" w:rsidRPr="00826D03" w:rsidRDefault="007D37D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‘regex’</w:t>
                      </w:r>
                    </w:p>
                    <w:p w14:paraId="648F0004" w14:textId="7ECFAA94" w:rsidR="00121AF4" w:rsidRPr="00826D03" w:rsidRDefault="007D37DC" w:rsidP="009C67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the string representing the regex formula to</w:t>
                      </w:r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AddNode</w:t>
                      </w:r>
                      <w:proofErr w:type="spellEnd"/>
                      <w:r w:rsidR="00121AF4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in NRM to parse the nodes</w:t>
                      </w:r>
                    </w:p>
                    <w:p w14:paraId="0ADCDC44" w14:textId="71F891F2" w:rsidR="00076F2E" w:rsidRPr="00826D03" w:rsidRDefault="00076F2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9C679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Call a recursive method to parse the nodes into </w:t>
                      </w:r>
                      <w:r w:rsidR="00F06BB3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the Graph object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(GO)</w:t>
                      </w:r>
                    </w:p>
                    <w:p w14:paraId="7776B8EB" w14:textId="77777777" w:rsidR="00D6784E" w:rsidRPr="00826D03" w:rsidRDefault="00D6784E" w:rsidP="00D6784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55FACF21" w14:textId="0F3AE6F8" w:rsidR="00076F2E" w:rsidRPr="00826D03" w:rsidRDefault="00076F2E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In regex,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always set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the 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last state </w:t>
                      </w:r>
                      <w:r w:rsidR="00D6784E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in the list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a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s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the</w:t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final state</w:t>
                      </w:r>
                    </w:p>
                    <w:p w14:paraId="61BB76E2" w14:textId="5CE94F4A" w:rsidR="00C26737" w:rsidRPr="00826D03" w:rsidRDefault="00C26737" w:rsidP="00C2673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add the state to final states list</w:t>
                      </w:r>
                    </w:p>
                    <w:p w14:paraId="33EC2C86" w14:textId="501950A9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                   // </w:t>
                      </w:r>
                      <w:r w:rsidR="00C2673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foreach </w:t>
                      </w:r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operant in the </w:t>
                      </w:r>
                      <w:proofErr w:type="spellStart"/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operants</w:t>
                      </w:r>
                      <w:proofErr w:type="spellEnd"/>
                      <w:r w:rsidR="0082732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list in NRM</w:t>
                      </w:r>
                    </w:p>
                    <w:p w14:paraId="76383C7B" w14:textId="58373701" w:rsidR="00827329" w:rsidRPr="00826D03" w:rsidRDefault="00827329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E15B5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parse letter into GO’s alphabet string</w:t>
                      </w:r>
                    </w:p>
                    <w:p w14:paraId="74669915" w14:textId="77777777" w:rsidR="006B28CC" w:rsidRPr="00826D03" w:rsidRDefault="006B28CC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F3A3A93" w14:textId="0A77F45F" w:rsidR="00076F2E" w:rsidRPr="00826D03" w:rsidRDefault="00076F2E" w:rsidP="006B28C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145B5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if line starts with </w:t>
                      </w:r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</w:t>
                      </w:r>
                      <w:proofErr w:type="spellStart"/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dfa</w:t>
                      </w:r>
                      <w:proofErr w:type="spellEnd"/>
                      <w:r w:rsidR="00145B52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’</w:t>
                      </w:r>
                    </w:p>
                    <w:p w14:paraId="36E6A49F" w14:textId="60C72AFD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store what the file says.</w:t>
                      </w:r>
                    </w:p>
                    <w:p w14:paraId="6F3EB950" w14:textId="7664EDA6" w:rsidR="00145B52" w:rsidRPr="00826D03" w:rsidRDefault="00145B52" w:rsidP="00145B5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</w:t>
                      </w:r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Call method to check if graph is a DFA (</w:t>
                      </w:r>
                      <w:proofErr w:type="spellStart"/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CheckDFA</w:t>
                      </w:r>
                      <w:proofErr w:type="spellEnd"/>
                      <w:r w:rsidR="00430335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() method)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 and return a </w:t>
                      </w:r>
                      <w:proofErr w:type="spellStart"/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bool</w:t>
                      </w:r>
                      <w:proofErr w:type="spellEnd"/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5E00A742" w14:textId="6EAB03C5" w:rsidR="00076F2E" w:rsidRPr="00826D03" w:rsidRDefault="00076F2E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31BC91D5" w14:textId="6F89FC64" w:rsidR="00430335" w:rsidRPr="00826D03" w:rsidRDefault="00430335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</w:t>
                      </w:r>
                      <w:r w:rsidR="006F1CA7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if the file does not agree with method result</w:t>
                      </w:r>
                    </w:p>
                    <w:p w14:paraId="14F06619" w14:textId="64B4E718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0B1268CD" w14:textId="77777777" w:rsidR="0022037C" w:rsidRPr="00826D03" w:rsidRDefault="0022037C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6A7152C4" w14:textId="0C96305B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line starts with </w:t>
                      </w:r>
                      <w:r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‘finite’</w:t>
                      </w:r>
                    </w:p>
                    <w:p w14:paraId="0C998680" w14:textId="0261C183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Split the string by ‘:’ char and pass true if ‘y’ or false if ‘n’ and store what the file says.</w:t>
                      </w:r>
                    </w:p>
                    <w:p w14:paraId="3ED6DC97" w14:textId="254D2FC0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Call method to check if graph is Finite (</w:t>
                      </w:r>
                      <w:proofErr w:type="spellStart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CheckFinite</w:t>
                      </w:r>
                      <w:proofErr w:type="spellEnd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() method) and return a </w:t>
                      </w:r>
                      <w:proofErr w:type="spellStart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bool</w:t>
                      </w:r>
                      <w:proofErr w:type="spellEnd"/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78C9DC2F" w14:textId="2BE349E1" w:rsidR="00610091" w:rsidRPr="00826D03" w:rsidRDefault="00610091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1A3B47FD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if the file does not agree with method result</w:t>
                      </w:r>
                    </w:p>
                    <w:p w14:paraId="6F45750C" w14:textId="77777777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show it in the GUI</w:t>
                      </w:r>
                    </w:p>
                    <w:p w14:paraId="4995FDED" w14:textId="77777777" w:rsidR="00222A0F" w:rsidRPr="00826D03" w:rsidRDefault="00222A0F" w:rsidP="00076F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</w:p>
                    <w:p w14:paraId="25C411B7" w14:textId="123FDAE5" w:rsidR="00076F2E" w:rsidRPr="00826D03" w:rsidRDefault="00076F2E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// </w:t>
                      </w:r>
                      <w:r w:rsidR="00222A0F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 xml:space="preserve">if line starts with </w:t>
                      </w:r>
                      <w:r w:rsidR="00222A0F" w:rsidRPr="00826D03">
                        <w:rPr>
                          <w:rFonts w:ascii="Courier New" w:hAnsi="Courier New" w:cs="Courier New"/>
                          <w:b/>
                          <w:bCs/>
                          <w:color w:val="008000"/>
                          <w:sz w:val="20"/>
                          <w:szCs w:val="20"/>
                          <w:lang w:val="en-US"/>
                        </w:rPr>
                        <w:t>‘words’</w:t>
                      </w:r>
                    </w:p>
                    <w:p w14:paraId="36BD4249" w14:textId="2CC2B0DC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for every line in the file’s contents starting from the next line</w:t>
                      </w:r>
                    </w:p>
                    <w:p w14:paraId="4407BA45" w14:textId="7B95E45F" w:rsidR="00222A0F" w:rsidRPr="00826D03" w:rsidRDefault="00222A0F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if </w:t>
                      </w:r>
                      <w:r w:rsidR="00F65D42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its equals to ‘end’</w:t>
                      </w:r>
                    </w:p>
                    <w:p w14:paraId="40671489" w14:textId="60744507" w:rsidR="00F65D42" w:rsidRPr="00826D03" w:rsidRDefault="00F65D42" w:rsidP="00222A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</w: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>// break loop</w:t>
                      </w:r>
                    </w:p>
                    <w:p w14:paraId="46735A1E" w14:textId="250378AD" w:rsidR="00F65D42" w:rsidRPr="00826D03" w:rsidRDefault="00F65D42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</w:t>
                      </w:r>
                      <w:r w:rsidR="009D540D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for each word</w:t>
                      </w:r>
                    </w:p>
                    <w:p w14:paraId="445954B7" w14:textId="77777777" w:rsidR="00772B79" w:rsidRPr="00826D03" w:rsidRDefault="009D540D" w:rsidP="00F65D4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ab/>
                        <w:t xml:space="preserve">// Split the string by ‘,’ char for </w:t>
                      </w:r>
                      <w:r w:rsidR="00772B79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each word’s</w:t>
                      </w:r>
                    </w:p>
                    <w:p w14:paraId="0603210E" w14:textId="7698263C" w:rsidR="009D540D" w:rsidRPr="00826D03" w:rsidRDefault="00772B79" w:rsidP="00772B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truth/accepting value</w:t>
                      </w:r>
                      <w:r w:rsidR="0022037C"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: true if ‘y’, false if ‘n’</w:t>
                      </w:r>
                    </w:p>
                    <w:p w14:paraId="061962D3" w14:textId="77777777" w:rsidR="000A455A" w:rsidRPr="00826D03" w:rsidRDefault="00076F2E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NL"/>
                        </w:rPr>
                        <w:t xml:space="preserve">            </w:t>
                      </w:r>
                    </w:p>
                    <w:p w14:paraId="71AB41FE" w14:textId="723D4353" w:rsidR="00076F2E" w:rsidRPr="00826D03" w:rsidRDefault="000A455A" w:rsidP="000A455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en-US"/>
                        </w:rPr>
                        <w:t>// Return a DOT format based on parsed GO values</w:t>
                      </w:r>
                    </w:p>
                    <w:p w14:paraId="6A33F8B7" w14:textId="0458D80C" w:rsidR="00076F2E" w:rsidRPr="00826D03" w:rsidRDefault="000A455A" w:rsidP="00076F2E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826D03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0A9E1D" w14:textId="3B1EAB4F" w:rsidR="0078000E" w:rsidRDefault="00BA6FA5" w:rsidP="00BA6FA5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23</w:t>
      </w:r>
      <w:r>
        <w:fldChar w:fldCharType="end"/>
      </w:r>
      <w:r>
        <w:t>. Pseudocode of ParseRegexFile() calling ParseRegexContents</w:t>
      </w:r>
      <w:r>
        <w:rPr>
          <w:noProof/>
        </w:rPr>
        <w:t xml:space="preserve"> recursive method.</w:t>
      </w:r>
    </w:p>
    <w:p w14:paraId="4211C832" w14:textId="17374DB1" w:rsidR="00BA6FA5" w:rsidRDefault="00BA6FA5" w:rsidP="00BA6FA5"/>
    <w:p w14:paraId="5F5A355E" w14:textId="371FDA31" w:rsidR="00CC40EF" w:rsidRPr="00CC40EF" w:rsidRDefault="00CC40EF" w:rsidP="001D72C2">
      <w:pPr>
        <w:keepNext/>
        <w:rPr>
          <w:rStyle w:val="Strong"/>
        </w:rPr>
      </w:pPr>
      <w:r w:rsidRPr="00CC40EF">
        <w:rPr>
          <w:rStyle w:val="Strong"/>
        </w:rPr>
        <w:lastRenderedPageBreak/>
        <w:t>ParseRegexContents()</w:t>
      </w:r>
      <w:r w:rsidR="0063635C">
        <w:rPr>
          <w:rStyle w:val="Strong"/>
        </w:rPr>
        <w:t xml:space="preserve"> - Initialization</w:t>
      </w:r>
    </w:p>
    <w:p w14:paraId="24BD3547" w14:textId="2987F1F6" w:rsidR="001D72C2" w:rsidRDefault="00D10518" w:rsidP="001D72C2">
      <w:pPr>
        <w:keepNext/>
      </w:pPr>
      <w:r w:rsidRPr="00D10518">
        <w:rPr>
          <w:noProof/>
        </w:rPr>
        <w:drawing>
          <wp:inline distT="0" distB="0" distL="0" distR="0" wp14:anchorId="7CCC03C1" wp14:editId="6B21C9F3">
            <wp:extent cx="5762625" cy="2653030"/>
            <wp:effectExtent l="0" t="0" r="952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2D2" w14:textId="4C615C85" w:rsidR="00D10518" w:rsidRDefault="001D72C2" w:rsidP="001D72C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24</w:t>
      </w:r>
      <w:r>
        <w:fldChar w:fldCharType="end"/>
      </w:r>
      <w:r>
        <w:t>. Source code of recursive method ParseRegexContents() (Part 1)</w:t>
      </w:r>
    </w:p>
    <w:p w14:paraId="79834F5B" w14:textId="4444A864" w:rsidR="001D72C2" w:rsidRDefault="0067600D" w:rsidP="00A20CF6">
      <w:r>
        <w:br/>
      </w:r>
      <w:r w:rsidRPr="0067600D">
        <w:rPr>
          <w:rStyle w:val="Strong"/>
        </w:rPr>
        <w:t>ParseRegexContents() - Concatenation</w:t>
      </w:r>
      <w:r w:rsidR="001D72C2" w:rsidRPr="001D72C2">
        <w:rPr>
          <w:noProof/>
        </w:rPr>
        <w:drawing>
          <wp:inline distT="0" distB="0" distL="0" distR="0" wp14:anchorId="4BEEF6A8" wp14:editId="0A4D5EED">
            <wp:extent cx="5623560" cy="4175377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6701" cy="41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4437" w14:textId="19273B93" w:rsidR="00D10518" w:rsidRDefault="001D72C2" w:rsidP="00477C8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25</w:t>
      </w:r>
      <w:r>
        <w:fldChar w:fldCharType="end"/>
      </w:r>
      <w:r>
        <w:t>. Source code of ParseRegexContents() (Part 2 - Concatenation)</w:t>
      </w:r>
    </w:p>
    <w:p w14:paraId="4D88F13E" w14:textId="77777777" w:rsidR="00F24B29" w:rsidRDefault="00F24B29">
      <w:pPr>
        <w:rPr>
          <w:rStyle w:val="Strong"/>
        </w:rPr>
      </w:pPr>
      <w:r>
        <w:rPr>
          <w:rStyle w:val="Strong"/>
        </w:rPr>
        <w:br w:type="page"/>
      </w:r>
    </w:p>
    <w:p w14:paraId="7A7B1F34" w14:textId="3BA53FAF" w:rsidR="00AB70DF" w:rsidRDefault="00132BCB">
      <w:r w:rsidRPr="0067600D">
        <w:rPr>
          <w:rStyle w:val="Strong"/>
        </w:rPr>
        <w:lastRenderedPageBreak/>
        <w:t xml:space="preserve">ParseRegexContents() </w:t>
      </w:r>
      <w:r w:rsidR="00454F66"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Choice</w:t>
      </w:r>
    </w:p>
    <w:p w14:paraId="4CDBE5B7" w14:textId="77777777" w:rsidR="00AB70DF" w:rsidRDefault="00AB70DF" w:rsidP="00AB70DF">
      <w:pPr>
        <w:keepNext/>
        <w:jc w:val="center"/>
      </w:pPr>
      <w:r w:rsidRPr="00AB70DF">
        <w:rPr>
          <w:noProof/>
        </w:rPr>
        <w:drawing>
          <wp:inline distT="0" distB="0" distL="0" distR="0" wp14:anchorId="3E73E422" wp14:editId="553F5016">
            <wp:extent cx="5029200" cy="3628783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8535" cy="36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18C8" w14:textId="4C4AAD4F" w:rsidR="00AB70DF" w:rsidRDefault="00AB70DF" w:rsidP="00AB70D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26</w:t>
      </w:r>
      <w:r>
        <w:fldChar w:fldCharType="end"/>
      </w:r>
      <w:r>
        <w:t>. Source code of ParseRegexContents()</w:t>
      </w:r>
      <w:r w:rsidR="00357786">
        <w:t xml:space="preserve"> with left child operations</w:t>
      </w:r>
      <w:r>
        <w:t xml:space="preserve"> (Part 3.1 - Choice)</w:t>
      </w:r>
    </w:p>
    <w:p w14:paraId="496B46D9" w14:textId="29391508" w:rsidR="00AB70DF" w:rsidRDefault="00AB70DF" w:rsidP="00AB70DF"/>
    <w:p w14:paraId="4D3A4445" w14:textId="77777777" w:rsidR="00EE10B8" w:rsidRDefault="00EE10B8" w:rsidP="00EE10B8">
      <w:pPr>
        <w:keepNext/>
        <w:jc w:val="center"/>
      </w:pPr>
      <w:r w:rsidRPr="00EE10B8">
        <w:rPr>
          <w:noProof/>
        </w:rPr>
        <w:drawing>
          <wp:inline distT="0" distB="0" distL="0" distR="0" wp14:anchorId="26A8A1CE" wp14:editId="78F0395A">
            <wp:extent cx="5002103" cy="3299460"/>
            <wp:effectExtent l="0" t="0" r="8255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620" cy="33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B2B" w14:textId="38EBBDB6" w:rsidR="00EE10B8" w:rsidRDefault="00EE10B8" w:rsidP="00EE10B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27</w:t>
      </w:r>
      <w:r>
        <w:fldChar w:fldCharType="end"/>
      </w:r>
      <w:r>
        <w:t xml:space="preserve">. </w:t>
      </w:r>
      <w:r w:rsidRPr="0098671B">
        <w:t xml:space="preserve">Source code of ParseRegexContents() with </w:t>
      </w:r>
      <w:r>
        <w:t xml:space="preserve">right </w:t>
      </w:r>
      <w:r w:rsidRPr="0098671B">
        <w:t xml:space="preserve">child </w:t>
      </w:r>
      <w:r>
        <w:t xml:space="preserve">and rest of </w:t>
      </w:r>
      <w:r w:rsidRPr="0098671B">
        <w:t>operations (Part 3.</w:t>
      </w:r>
      <w:r>
        <w:t>2</w:t>
      </w:r>
      <w:r w:rsidRPr="0098671B">
        <w:t xml:space="preserve"> - Choice)</w:t>
      </w:r>
    </w:p>
    <w:p w14:paraId="6A742226" w14:textId="77777777" w:rsidR="005455C9" w:rsidRPr="00AB70DF" w:rsidRDefault="005455C9" w:rsidP="00AB70DF"/>
    <w:p w14:paraId="63AFF6CC" w14:textId="77777777" w:rsidR="005455C9" w:rsidRDefault="005455C9">
      <w:pPr>
        <w:rPr>
          <w:rStyle w:val="Strong"/>
        </w:rPr>
      </w:pPr>
      <w:bookmarkStart w:id="45" w:name="_Toc90974052"/>
      <w:r w:rsidRPr="0067600D">
        <w:rPr>
          <w:rStyle w:val="Strong"/>
        </w:rPr>
        <w:lastRenderedPageBreak/>
        <w:t xml:space="preserve">ParseRegexContents() </w:t>
      </w:r>
      <w:r>
        <w:rPr>
          <w:rStyle w:val="Strong"/>
        </w:rPr>
        <w:t>–</w:t>
      </w:r>
      <w:r w:rsidRPr="0067600D">
        <w:rPr>
          <w:rStyle w:val="Strong"/>
        </w:rPr>
        <w:t xml:space="preserve"> </w:t>
      </w:r>
      <w:r>
        <w:rPr>
          <w:rStyle w:val="Strong"/>
        </w:rPr>
        <w:t>Loop</w:t>
      </w:r>
    </w:p>
    <w:p w14:paraId="729BCD43" w14:textId="77777777" w:rsidR="003A10AD" w:rsidRDefault="003A10AD" w:rsidP="003A10AD">
      <w:pPr>
        <w:keepNext/>
        <w:jc w:val="center"/>
      </w:pPr>
      <w:r w:rsidRPr="003A10AD">
        <w:rPr>
          <w:noProof/>
          <w:lang w:val="en-US"/>
        </w:rPr>
        <w:drawing>
          <wp:inline distT="0" distB="0" distL="0" distR="0" wp14:anchorId="1E4F1EC1" wp14:editId="32D517F9">
            <wp:extent cx="5662151" cy="3718882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6CB0" w14:textId="0D45C9E2" w:rsidR="003A10AD" w:rsidRDefault="003A10AD" w:rsidP="003A10A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28</w:t>
      </w:r>
      <w:r>
        <w:fldChar w:fldCharType="end"/>
      </w:r>
      <w:r>
        <w:t xml:space="preserve">. </w:t>
      </w:r>
      <w:r w:rsidRPr="001E2921">
        <w:t xml:space="preserve">Source code of ParseRegexContents() (Part </w:t>
      </w:r>
      <w:r>
        <w:t>4</w:t>
      </w:r>
      <w:r w:rsidRPr="001E2921">
        <w:t xml:space="preserve"> - </w:t>
      </w:r>
      <w:r>
        <w:t>Loop</w:t>
      </w:r>
      <w:r w:rsidRPr="001E2921">
        <w:t>)</w:t>
      </w:r>
    </w:p>
    <w:p w14:paraId="4A7AB9DA" w14:textId="11A4995A" w:rsidR="005455C9" w:rsidRDefault="005455C9" w:rsidP="003A10AD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3D23672B" w14:textId="488C53E1" w:rsidR="00E00459" w:rsidRDefault="00E00459" w:rsidP="00E00459">
      <w:pPr>
        <w:pStyle w:val="Heading2"/>
        <w:rPr>
          <w:lang w:val="en-US"/>
        </w:rPr>
      </w:pPr>
      <w:bookmarkStart w:id="46" w:name="_Toc93259821"/>
      <w:r>
        <w:rPr>
          <w:lang w:val="en-US"/>
        </w:rPr>
        <w:lastRenderedPageBreak/>
        <w:t>Working Results</w:t>
      </w:r>
      <w:bookmarkEnd w:id="45"/>
      <w:bookmarkEnd w:id="46"/>
    </w:p>
    <w:p w14:paraId="08F795B6" w14:textId="1F574692" w:rsidR="001B0938" w:rsidRDefault="001B0938" w:rsidP="00FA08DF">
      <w:pPr>
        <w:rPr>
          <w:lang w:val="en-US"/>
        </w:rPr>
      </w:pPr>
    </w:p>
    <w:p w14:paraId="723B0DAD" w14:textId="7DEC3F18" w:rsidR="002A28D5" w:rsidRDefault="002260B3" w:rsidP="00FA08DF">
      <w:pPr>
        <w:rPr>
          <w:lang w:val="en-US"/>
        </w:rPr>
      </w:pPr>
      <w:r>
        <w:rPr>
          <w:lang w:val="en-US"/>
        </w:rPr>
        <w:t>Example:</w:t>
      </w:r>
      <w:r>
        <w:rPr>
          <w:lang w:val="en-US"/>
        </w:rPr>
        <w:tab/>
      </w:r>
      <w:r w:rsidRPr="002260B3">
        <w:rPr>
          <w:b/>
          <w:bCs/>
          <w:sz w:val="24"/>
          <w:szCs w:val="24"/>
          <w:lang w:val="en-US"/>
        </w:rPr>
        <w:t>.(a,|(</w:t>
      </w:r>
      <w:proofErr w:type="spellStart"/>
      <w:r w:rsidRPr="002260B3">
        <w:rPr>
          <w:b/>
          <w:bCs/>
          <w:sz w:val="24"/>
          <w:szCs w:val="24"/>
          <w:lang w:val="en-US"/>
        </w:rPr>
        <w:t>b,c</w:t>
      </w:r>
      <w:proofErr w:type="spellEnd"/>
      <w:r w:rsidRPr="002260B3">
        <w:rPr>
          <w:b/>
          <w:bCs/>
          <w:sz w:val="24"/>
          <w:szCs w:val="24"/>
          <w:lang w:val="en-US"/>
        </w:rPr>
        <w:t>))</w:t>
      </w:r>
    </w:p>
    <w:p w14:paraId="353B2AC2" w14:textId="77777777" w:rsidR="0078764E" w:rsidRDefault="002260B3" w:rsidP="0078764E">
      <w:pPr>
        <w:keepNext/>
      </w:pPr>
      <w:r>
        <w:rPr>
          <w:noProof/>
        </w:rPr>
        <w:drawing>
          <wp:inline distT="0" distB="0" distL="0" distR="0" wp14:anchorId="3E572BFC" wp14:editId="3405830D">
            <wp:extent cx="5762625" cy="3087370"/>
            <wp:effectExtent l="0" t="0" r="9525" b="0"/>
            <wp:docPr id="119" name="Picture 1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429" w14:textId="0A854A0B" w:rsidR="002260B3" w:rsidRDefault="0078764E" w:rsidP="007876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29</w:t>
      </w:r>
      <w:r>
        <w:fldChar w:fldCharType="end"/>
      </w:r>
      <w:r>
        <w:t>. Regex graph result of concatenation with choice right child.</w:t>
      </w:r>
    </w:p>
    <w:p w14:paraId="2CA99E2F" w14:textId="49A3633D" w:rsidR="00160D30" w:rsidRDefault="00160D30" w:rsidP="00160D30"/>
    <w:p w14:paraId="1C22E557" w14:textId="23CA5EEF" w:rsidR="00D222F2" w:rsidRPr="00D222F2" w:rsidRDefault="00D222F2" w:rsidP="00160D30">
      <w:pPr>
        <w:rPr>
          <w:lang w:val="en-US"/>
        </w:rPr>
      </w:pPr>
      <w:r>
        <w:t>Example:</w:t>
      </w:r>
      <w:r>
        <w:tab/>
      </w:r>
      <w:r w:rsidRPr="004F08B9">
        <w:rPr>
          <w:b/>
          <w:bCs/>
          <w:sz w:val="24"/>
          <w:szCs w:val="24"/>
          <w:lang w:val="en-US"/>
        </w:rPr>
        <w:t>|</w:t>
      </w:r>
      <w:r w:rsidRPr="002260B3">
        <w:rPr>
          <w:b/>
          <w:bCs/>
          <w:sz w:val="24"/>
          <w:szCs w:val="24"/>
          <w:lang w:val="en-US"/>
        </w:rPr>
        <w:t>(|(</w:t>
      </w:r>
      <w:proofErr w:type="spellStart"/>
      <w:r>
        <w:rPr>
          <w:b/>
          <w:bCs/>
          <w:sz w:val="24"/>
          <w:szCs w:val="24"/>
          <w:lang w:val="en-US"/>
        </w:rPr>
        <w:t>a</w:t>
      </w:r>
      <w:r w:rsidRPr="002260B3">
        <w:rPr>
          <w:b/>
          <w:bCs/>
          <w:sz w:val="24"/>
          <w:szCs w:val="24"/>
          <w:lang w:val="en-US"/>
        </w:rPr>
        <w:t>,</w:t>
      </w:r>
      <w:r>
        <w:rPr>
          <w:b/>
          <w:bCs/>
          <w:sz w:val="24"/>
          <w:szCs w:val="24"/>
          <w:lang w:val="en-US"/>
        </w:rPr>
        <w:t>b</w:t>
      </w:r>
      <w:proofErr w:type="spellEnd"/>
      <w:r w:rsidRPr="002260B3">
        <w:rPr>
          <w:b/>
          <w:bCs/>
          <w:sz w:val="24"/>
          <w:szCs w:val="24"/>
          <w:lang w:val="en-US"/>
        </w:rPr>
        <w:t>)</w:t>
      </w:r>
      <w:r>
        <w:rPr>
          <w:b/>
          <w:bCs/>
          <w:sz w:val="24"/>
          <w:szCs w:val="24"/>
          <w:lang w:val="en-US"/>
        </w:rPr>
        <w:t>,c</w:t>
      </w:r>
      <w:r w:rsidRPr="002260B3">
        <w:rPr>
          <w:b/>
          <w:bCs/>
          <w:sz w:val="24"/>
          <w:szCs w:val="24"/>
          <w:lang w:val="en-US"/>
        </w:rPr>
        <w:t>)</w:t>
      </w:r>
    </w:p>
    <w:p w14:paraId="2CAC35AB" w14:textId="77777777" w:rsidR="00AC7F84" w:rsidRDefault="00AC7F84" w:rsidP="00AC7F84">
      <w:pPr>
        <w:keepNext/>
      </w:pPr>
      <w:r>
        <w:rPr>
          <w:noProof/>
        </w:rPr>
        <w:drawing>
          <wp:inline distT="0" distB="0" distL="0" distR="0" wp14:anchorId="233EDC89" wp14:editId="52814A29">
            <wp:extent cx="5669280" cy="290322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D57D" w14:textId="5E97BBB1" w:rsidR="00542272" w:rsidRDefault="00AC7F84" w:rsidP="00AC7F8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30</w:t>
      </w:r>
      <w:r>
        <w:fldChar w:fldCharType="end"/>
      </w:r>
      <w:r>
        <w:t>. GIF of Regex graph result of choice with choice left child.</w:t>
      </w:r>
    </w:p>
    <w:p w14:paraId="1FAEBA28" w14:textId="77777777" w:rsidR="00542272" w:rsidRDefault="00542272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F3E78A8" w14:textId="77777777" w:rsidR="00542272" w:rsidRDefault="00542272" w:rsidP="0054227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AF3015E" wp14:editId="4506E8D3">
            <wp:extent cx="5762625" cy="3087370"/>
            <wp:effectExtent l="0" t="0" r="9525" b="0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FB3" w14:textId="6B54397A" w:rsidR="00160D30" w:rsidRDefault="00542272" w:rsidP="0054227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31</w:t>
      </w:r>
      <w:r>
        <w:fldChar w:fldCharType="end"/>
      </w:r>
      <w:r>
        <w:t xml:space="preserve">. </w:t>
      </w:r>
      <w:r w:rsidRPr="008274D6">
        <w:t xml:space="preserve">Regex graph result of </w:t>
      </w:r>
      <w:r>
        <w:t>loop</w:t>
      </w:r>
      <w:r w:rsidRPr="008274D6">
        <w:t>.</w:t>
      </w:r>
    </w:p>
    <w:p w14:paraId="0D353CCF" w14:textId="77777777" w:rsidR="00160D30" w:rsidRPr="00160D30" w:rsidRDefault="00160D30" w:rsidP="00160D30"/>
    <w:p w14:paraId="4D788173" w14:textId="66E56243" w:rsidR="00020391" w:rsidRDefault="00020391" w:rsidP="00020391">
      <w:pPr>
        <w:pStyle w:val="Heading2"/>
        <w:rPr>
          <w:lang w:val="en-US"/>
        </w:rPr>
      </w:pPr>
      <w:bookmarkStart w:id="47" w:name="_Toc90974053"/>
      <w:bookmarkStart w:id="48" w:name="_Toc93259822"/>
      <w:r>
        <w:rPr>
          <w:lang w:val="en-US"/>
        </w:rPr>
        <w:t>Conclusion</w:t>
      </w:r>
      <w:r w:rsidR="00754799">
        <w:rPr>
          <w:lang w:val="en-US"/>
        </w:rPr>
        <w:t>s</w:t>
      </w:r>
      <w:bookmarkEnd w:id="47"/>
      <w:bookmarkEnd w:id="48"/>
    </w:p>
    <w:p w14:paraId="5689ED02" w14:textId="7AAB0C22" w:rsidR="00020391" w:rsidRDefault="00020391" w:rsidP="00020391">
      <w:pPr>
        <w:rPr>
          <w:lang w:val="en-US"/>
        </w:rPr>
      </w:pPr>
    </w:p>
    <w:p w14:paraId="161AC717" w14:textId="77777777" w:rsidR="000B69ED" w:rsidRDefault="00C47DB7">
      <w:pPr>
        <w:rPr>
          <w:lang w:val="en-US"/>
        </w:rPr>
      </w:pPr>
      <w:bookmarkStart w:id="49" w:name="_Toc90974054"/>
      <w:r>
        <w:rPr>
          <w:lang w:val="en-US"/>
        </w:rPr>
        <w:t xml:space="preserve">Regex was easier to implement than the rest so </w:t>
      </w:r>
      <w:r w:rsidR="00517983">
        <w:rPr>
          <w:lang w:val="en-US"/>
        </w:rPr>
        <w:t>far but</w:t>
      </w:r>
      <w:r>
        <w:rPr>
          <w:lang w:val="en-US"/>
        </w:rPr>
        <w:t xml:space="preserve"> had some issues with </w:t>
      </w:r>
      <w:r w:rsidR="00693F9E">
        <w:rPr>
          <w:lang w:val="en-US"/>
        </w:rPr>
        <w:t xml:space="preserve">passing the right parameters within the recursive method at first, until I realized I had to pass an ‘open’ and ‘final’ state for each recursion to know with what state to start growing the transitions from and where to end them. </w:t>
      </w:r>
    </w:p>
    <w:p w14:paraId="33441667" w14:textId="332C5C82" w:rsidR="00720428" w:rsidRDefault="000B69ED">
      <w:pPr>
        <w:rPr>
          <w:lang w:val="en-US"/>
        </w:rPr>
      </w:pPr>
      <w:r>
        <w:rPr>
          <w:lang w:val="en-US"/>
        </w:rPr>
        <w:t>It also made me realize something missing from my word checking algorithm</w:t>
      </w:r>
      <w:r w:rsidR="009C395A">
        <w:rPr>
          <w:lang w:val="en-US"/>
        </w:rPr>
        <w:t xml:space="preserve">. It would check for empty transitions until it found the desired letter, but </w:t>
      </w:r>
      <w:r w:rsidR="0040012A">
        <w:rPr>
          <w:lang w:val="en-US"/>
        </w:rPr>
        <w:t xml:space="preserve">if that state was not final, the word got rejected. However, it needed to </w:t>
      </w:r>
      <w:r>
        <w:rPr>
          <w:lang w:val="en-US"/>
        </w:rPr>
        <w:t xml:space="preserve">check </w:t>
      </w:r>
      <w:r w:rsidR="0040012A">
        <w:rPr>
          <w:lang w:val="en-US"/>
        </w:rPr>
        <w:t>for more empty transitions from t</w:t>
      </w:r>
      <w:r w:rsidR="00AE2A8E">
        <w:rPr>
          <w:lang w:val="en-US"/>
        </w:rPr>
        <w:t xml:space="preserve">hat state that might lead to a </w:t>
      </w:r>
      <w:r w:rsidR="002037CD">
        <w:rPr>
          <w:lang w:val="en-US"/>
        </w:rPr>
        <w:t>final state</w:t>
      </w:r>
      <w:r w:rsidR="009C395A">
        <w:rPr>
          <w:lang w:val="en-US"/>
        </w:rPr>
        <w:t>.</w:t>
      </w:r>
    </w:p>
    <w:p w14:paraId="47E5B261" w14:textId="77777777" w:rsidR="008B11A6" w:rsidRDefault="008B11A6">
      <w:pPr>
        <w:rPr>
          <w:lang w:val="en-US"/>
        </w:rPr>
      </w:pPr>
    </w:p>
    <w:p w14:paraId="730FE040" w14:textId="77777777" w:rsidR="008B11A6" w:rsidRDefault="008B11A6" w:rsidP="008B11A6">
      <w:pPr>
        <w:keepNext/>
        <w:jc w:val="center"/>
      </w:pPr>
      <w:r w:rsidRPr="008B11A6">
        <w:rPr>
          <w:lang w:val="en-US"/>
        </w:rPr>
        <w:drawing>
          <wp:inline distT="0" distB="0" distL="0" distR="0" wp14:anchorId="50334662" wp14:editId="7CD5DA80">
            <wp:extent cx="5762625" cy="1773555"/>
            <wp:effectExtent l="0" t="0" r="952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F415" w14:textId="2EBD5603" w:rsidR="008B11A6" w:rsidRDefault="008B11A6" w:rsidP="008B11A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. Added code to fix word checking due to regex graph.</w:t>
      </w:r>
    </w:p>
    <w:p w14:paraId="3708727C" w14:textId="2314E131" w:rsidR="00D857D3" w:rsidRDefault="00D857D3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02595E34" w14:textId="2B2B4BD2" w:rsidR="005E04CC" w:rsidRDefault="00FA08DF" w:rsidP="005E04CC">
      <w:pPr>
        <w:pStyle w:val="Heading1"/>
        <w:rPr>
          <w:lang w:val="en-US"/>
        </w:rPr>
      </w:pPr>
      <w:bookmarkStart w:id="50" w:name="_Toc93259823"/>
      <w:r>
        <w:rPr>
          <w:lang w:val="en-US"/>
        </w:rPr>
        <w:lastRenderedPageBreak/>
        <w:t>Finite</w:t>
      </w:r>
      <w:bookmarkEnd w:id="49"/>
      <w:bookmarkEnd w:id="50"/>
    </w:p>
    <w:p w14:paraId="023B84C7" w14:textId="06F3933E" w:rsidR="00060564" w:rsidRPr="00060564" w:rsidRDefault="00060564" w:rsidP="00060564">
      <w:pPr>
        <w:rPr>
          <w:lang w:val="en-US"/>
        </w:rPr>
      </w:pPr>
    </w:p>
    <w:p w14:paraId="1A07BEF8" w14:textId="753CDA70" w:rsidR="006557B7" w:rsidRDefault="00D23750" w:rsidP="007C0816">
      <w:pPr>
        <w:pStyle w:val="Heading2"/>
        <w:rPr>
          <w:lang w:val="en-US"/>
        </w:rPr>
      </w:pPr>
      <w:bookmarkStart w:id="51" w:name="_Toc90974055"/>
      <w:bookmarkStart w:id="52" w:name="_Toc93259824"/>
      <w:r>
        <w:rPr>
          <w:lang w:val="en-US"/>
        </w:rPr>
        <w:t>Process</w:t>
      </w:r>
      <w:bookmarkEnd w:id="51"/>
      <w:bookmarkEnd w:id="52"/>
    </w:p>
    <w:p w14:paraId="3A94F220" w14:textId="77777777" w:rsidR="007C0816" w:rsidRDefault="007C0816" w:rsidP="007C0816">
      <w:pPr>
        <w:rPr>
          <w:lang w:val="en-US"/>
        </w:rPr>
      </w:pPr>
    </w:p>
    <w:p w14:paraId="13A4B7B6" w14:textId="752AA927" w:rsidR="00C60532" w:rsidRDefault="00C60532" w:rsidP="007C0816">
      <w:pPr>
        <w:rPr>
          <w:lang w:val="en-US"/>
        </w:rPr>
      </w:pPr>
      <w:r>
        <w:rPr>
          <w:lang w:val="en-US"/>
        </w:rPr>
        <w:t>For a state machine</w:t>
      </w:r>
      <w:r w:rsidR="00806B3F">
        <w:rPr>
          <w:lang w:val="en-US"/>
        </w:rPr>
        <w:t xml:space="preserve"> (SM)</w:t>
      </w:r>
      <w:r>
        <w:rPr>
          <w:lang w:val="en-US"/>
        </w:rPr>
        <w:t xml:space="preserve"> to </w:t>
      </w:r>
      <w:r w:rsidR="001A2F1D">
        <w:rPr>
          <w:lang w:val="en-US"/>
        </w:rPr>
        <w:t>NOT be finite</w:t>
      </w:r>
      <w:r>
        <w:rPr>
          <w:lang w:val="en-US"/>
        </w:rPr>
        <w:t>, it needs to follow these conditions:</w:t>
      </w:r>
    </w:p>
    <w:p w14:paraId="5AEB6219" w14:textId="5830AA42" w:rsidR="005C5C8E" w:rsidRDefault="005C5C8E" w:rsidP="005C5C8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="00806B3F">
        <w:rPr>
          <w:lang w:val="en-US"/>
        </w:rPr>
        <w:t>SM</w:t>
      </w:r>
      <w:r w:rsidR="00987FD2">
        <w:rPr>
          <w:lang w:val="en-US"/>
        </w:rPr>
        <w:t xml:space="preserve"> </w:t>
      </w:r>
      <w:r w:rsidR="00E1212E" w:rsidRPr="00C54D4B">
        <w:rPr>
          <w:b/>
          <w:bCs/>
          <w:lang w:val="en-US"/>
        </w:rPr>
        <w:t>has a self-loop with a transition to a final state</w:t>
      </w:r>
      <w:r w:rsidR="00E1212E">
        <w:rPr>
          <w:lang w:val="en-US"/>
        </w:rPr>
        <w:t>, it is infinite.</w:t>
      </w:r>
    </w:p>
    <w:p w14:paraId="1D722DCD" w14:textId="2C52D00D" w:rsidR="00C44193" w:rsidRDefault="001A2F1D" w:rsidP="00C44193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If </w:t>
      </w:r>
      <w:r w:rsidRPr="00C54D4B">
        <w:rPr>
          <w:b/>
          <w:bCs/>
          <w:lang w:val="en-US"/>
        </w:rPr>
        <w:t xml:space="preserve">a final state is a part </w:t>
      </w:r>
      <w:r w:rsidR="000A0B44" w:rsidRPr="00C54D4B">
        <w:rPr>
          <w:b/>
          <w:bCs/>
          <w:lang w:val="en-US"/>
        </w:rPr>
        <w:t>of a cycle</w:t>
      </w:r>
      <w:r w:rsidR="000A0B44">
        <w:rPr>
          <w:lang w:val="en-US"/>
        </w:rPr>
        <w:t xml:space="preserve"> (</w:t>
      </w:r>
      <w:r w:rsidR="00927577">
        <w:rPr>
          <w:lang w:val="en-US"/>
        </w:rPr>
        <w:t xml:space="preserve">states </w:t>
      </w:r>
      <w:r w:rsidR="005F4C63">
        <w:rPr>
          <w:lang w:val="en-US"/>
        </w:rPr>
        <w:t>that are all connected through each other</w:t>
      </w:r>
      <w:r w:rsidR="000A0B44">
        <w:rPr>
          <w:lang w:val="en-US"/>
        </w:rPr>
        <w:t>)</w:t>
      </w:r>
    </w:p>
    <w:p w14:paraId="30ACF163" w14:textId="7211AF58" w:rsidR="007866BC" w:rsidRDefault="00F6455B" w:rsidP="00366603">
      <w:pPr>
        <w:rPr>
          <w:lang w:val="en-US"/>
        </w:rPr>
      </w:pPr>
      <w:r>
        <w:rPr>
          <w:lang w:val="en-US"/>
        </w:rPr>
        <w:br/>
      </w:r>
      <w:r w:rsidR="007866BC">
        <w:rPr>
          <w:lang w:val="en-US"/>
        </w:rPr>
        <w:t>Thus, I added these properties in the Graph object:</w:t>
      </w:r>
    </w:p>
    <w:p w14:paraId="2AD401C7" w14:textId="77777777" w:rsidR="007866BC" w:rsidRDefault="007866BC" w:rsidP="007866BC">
      <w:pPr>
        <w:keepNext/>
        <w:jc w:val="center"/>
      </w:pPr>
      <w:r w:rsidRPr="007866BC">
        <w:rPr>
          <w:noProof/>
          <w:lang w:val="en-US"/>
        </w:rPr>
        <w:drawing>
          <wp:inline distT="0" distB="0" distL="0" distR="0" wp14:anchorId="019E0874" wp14:editId="351ED001">
            <wp:extent cx="5762625" cy="5238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FB63" w14:textId="6C98DAEE" w:rsidR="009967E1" w:rsidRPr="009967E1" w:rsidRDefault="007866BC" w:rsidP="00F6455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33</w:t>
      </w:r>
      <w:r>
        <w:fldChar w:fldCharType="end"/>
      </w:r>
      <w:r>
        <w:t>. Graph Finite related properties.</w:t>
      </w:r>
      <w:r w:rsidR="00F6455B">
        <w:br/>
      </w:r>
    </w:p>
    <w:p w14:paraId="5525F5C8" w14:textId="22C6A149" w:rsidR="00366603" w:rsidRDefault="00366603" w:rsidP="00366603">
      <w:r>
        <w:rPr>
          <w:lang w:val="en-US"/>
        </w:rPr>
        <w:t xml:space="preserve">The first figure below shows the </w:t>
      </w:r>
      <w:proofErr w:type="spellStart"/>
      <w:r w:rsidRPr="00366603">
        <w:rPr>
          <w:b/>
          <w:bCs/>
          <w:lang w:val="en-US"/>
        </w:rPr>
        <w:t>CheckFinite</w:t>
      </w:r>
      <w:proofErr w:type="spellEnd"/>
      <w:r w:rsidRPr="00366603">
        <w:rPr>
          <w:b/>
          <w:bCs/>
          <w:lang w:val="en-US"/>
        </w:rPr>
        <w:t>()</w:t>
      </w:r>
      <w:r>
        <w:rPr>
          <w:lang w:val="en-US"/>
        </w:rPr>
        <w:t xml:space="preserve"> source code:</w:t>
      </w:r>
    </w:p>
    <w:p w14:paraId="7920D28F" w14:textId="204A1575" w:rsidR="004C17B2" w:rsidRDefault="001B455E" w:rsidP="00BA1226">
      <w:pPr>
        <w:keepNext/>
        <w:jc w:val="center"/>
      </w:pPr>
      <w:r w:rsidRPr="001B455E">
        <w:rPr>
          <w:noProof/>
          <w:lang w:val="en-US"/>
        </w:rPr>
        <w:drawing>
          <wp:inline distT="0" distB="0" distL="0" distR="0" wp14:anchorId="765A7D9E" wp14:editId="7A1E78AC">
            <wp:extent cx="5762625" cy="4086860"/>
            <wp:effectExtent l="0" t="0" r="9525" b="889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B0D9" w14:textId="155D56ED" w:rsidR="001B455E" w:rsidRPr="007C0816" w:rsidRDefault="004C17B2" w:rsidP="00BA122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34</w:t>
      </w:r>
      <w:r>
        <w:fldChar w:fldCharType="end"/>
      </w:r>
      <w:r>
        <w:t>. Source code of CheckFinite() method.</w:t>
      </w:r>
    </w:p>
    <w:p w14:paraId="5059D971" w14:textId="363D80B2" w:rsidR="00665DD9" w:rsidRDefault="00665DD9">
      <w:pPr>
        <w:rPr>
          <w:lang w:val="en-US"/>
        </w:rPr>
      </w:pPr>
      <w:r>
        <w:rPr>
          <w:lang w:val="en-US"/>
        </w:rPr>
        <w:br w:type="page"/>
      </w:r>
    </w:p>
    <w:p w14:paraId="707EFC76" w14:textId="0BCF20C0" w:rsidR="00DE3DFC" w:rsidRDefault="00DE3DFC">
      <w:pPr>
        <w:rPr>
          <w:lang w:val="en-US"/>
        </w:rPr>
      </w:pPr>
      <w:r>
        <w:rPr>
          <w:lang w:val="en-US"/>
        </w:rPr>
        <w:lastRenderedPageBreak/>
        <w:t xml:space="preserve">The following figures show each method that returns a </w:t>
      </w:r>
      <w:proofErr w:type="spellStart"/>
      <w:r>
        <w:rPr>
          <w:lang w:val="en-US"/>
        </w:rPr>
        <w:t>bool</w:t>
      </w:r>
      <w:proofErr w:type="spellEnd"/>
      <w:r>
        <w:rPr>
          <w:lang w:val="en-US"/>
        </w:rPr>
        <w:t xml:space="preserve"> value based on whether the finite condition is true or false:</w:t>
      </w:r>
    </w:p>
    <w:p w14:paraId="2E228004" w14:textId="77777777" w:rsidR="00EE39C4" w:rsidRDefault="00EE39C4" w:rsidP="00EE39C4">
      <w:pPr>
        <w:keepNext/>
        <w:jc w:val="center"/>
      </w:pPr>
      <w:r w:rsidRPr="00EE39C4">
        <w:rPr>
          <w:rFonts w:asciiTheme="majorHAnsi" w:eastAsiaTheme="majorEastAsia" w:hAnsiTheme="majorHAnsi" w:cstheme="majorBidi"/>
          <w:caps/>
          <w:noProof/>
          <w:spacing w:val="10"/>
          <w:sz w:val="36"/>
          <w:szCs w:val="36"/>
          <w:lang w:val="en-US"/>
        </w:rPr>
        <w:drawing>
          <wp:inline distT="0" distB="0" distL="0" distR="0" wp14:anchorId="4753CCA6" wp14:editId="7E08552B">
            <wp:extent cx="4793395" cy="3208298"/>
            <wp:effectExtent l="0" t="0" r="762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27EA" w14:textId="15821901" w:rsidR="00DE3DFC" w:rsidRDefault="00EE39C4" w:rsidP="00EE39C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35</w:t>
      </w:r>
      <w:r>
        <w:fldChar w:fldCharType="end"/>
      </w:r>
      <w:r>
        <w:t>. Source code for method checking if a state has a path to a final state.</w:t>
      </w:r>
    </w:p>
    <w:p w14:paraId="283C3160" w14:textId="5A32AE0D" w:rsidR="00EE39C4" w:rsidRDefault="00EE39C4" w:rsidP="00EE39C4"/>
    <w:p w14:paraId="59BC655E" w14:textId="77777777" w:rsidR="00C736C7" w:rsidRDefault="00C736C7" w:rsidP="005726F7">
      <w:pPr>
        <w:keepNext/>
        <w:jc w:val="center"/>
      </w:pPr>
      <w:r w:rsidRPr="00C736C7">
        <w:rPr>
          <w:noProof/>
        </w:rPr>
        <w:drawing>
          <wp:inline distT="0" distB="0" distL="0" distR="0" wp14:anchorId="1BA76D45" wp14:editId="20B84809">
            <wp:extent cx="5762625" cy="3299460"/>
            <wp:effectExtent l="0" t="0" r="9525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149E" w14:textId="28AEEEDA" w:rsidR="00C57A58" w:rsidRDefault="00C736C7" w:rsidP="00C736C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36</w:t>
      </w:r>
      <w:r>
        <w:fldChar w:fldCharType="end"/>
      </w:r>
      <w:r>
        <w:t>. Source code for method checking if state is part of a cycle</w:t>
      </w:r>
      <w:r w:rsidR="00DA5E29">
        <w:t>.</w:t>
      </w:r>
    </w:p>
    <w:p w14:paraId="2B608E0E" w14:textId="77777777" w:rsidR="00C57A58" w:rsidRDefault="00C57A58">
      <w:pPr>
        <w:rPr>
          <w:b/>
          <w:bCs/>
          <w:color w:val="C0504D" w:themeColor="accent2"/>
          <w:spacing w:val="10"/>
          <w:sz w:val="16"/>
          <w:szCs w:val="16"/>
        </w:rPr>
      </w:pPr>
      <w:r>
        <w:br w:type="page"/>
      </w:r>
    </w:p>
    <w:p w14:paraId="238B9257" w14:textId="725604B9" w:rsidR="00EE39C4" w:rsidRDefault="00C57A58" w:rsidP="00C57A58">
      <w:pPr>
        <w:pStyle w:val="Heading2"/>
        <w:rPr>
          <w:lang w:val="en-US"/>
        </w:rPr>
      </w:pPr>
      <w:bookmarkStart w:id="53" w:name="_Toc93259825"/>
      <w:r>
        <w:rPr>
          <w:lang w:val="en-US"/>
        </w:rPr>
        <w:lastRenderedPageBreak/>
        <w:t>Working Results</w:t>
      </w:r>
      <w:bookmarkEnd w:id="53"/>
      <w:r w:rsidR="00922EAF">
        <w:rPr>
          <w:lang w:val="en-US"/>
        </w:rPr>
        <w:br/>
      </w:r>
    </w:p>
    <w:p w14:paraId="60D5A0DB" w14:textId="1F07244F" w:rsidR="00BB0A1F" w:rsidRDefault="008B4442" w:rsidP="000B0917">
      <w:pPr>
        <w:keepNext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15D4E4DA" wp14:editId="58B04D05">
                <wp:extent cx="4770120" cy="2555628"/>
                <wp:effectExtent l="0" t="0" r="0" b="0"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0120" cy="2555628"/>
                          <a:chOff x="0" y="0"/>
                          <a:chExt cx="5762625" cy="3087370"/>
                        </a:xfrm>
                      </wpg:grpSpPr>
                      <pic:pic xmlns:pic="http://schemas.openxmlformats.org/drawingml/2006/picture">
                        <pic:nvPicPr>
                          <pic:cNvPr id="125" name="Picture 125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: Rounded Corners 127"/>
                        <wps:cNvSpPr/>
                        <wps:spPr>
                          <a:xfrm>
                            <a:off x="4312920" y="1729740"/>
                            <a:ext cx="365760" cy="1600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: Rounded Corners 128"/>
                        <wps:cNvSpPr/>
                        <wps:spPr>
                          <a:xfrm>
                            <a:off x="556260" y="2537460"/>
                            <a:ext cx="365760" cy="4724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72F09" id="Group 132" o:spid="_x0000_s1026" style="width:375.6pt;height:201.25pt;mso-position-horizontal-relative:char;mso-position-vertical-relative:line" coordsize="57626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">
                <v:shape id="Picture 125" o:spid="_x0000_s1027" type="#_x0000_t75" alt="A picture containing diagram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">
                  <v:imagedata r:id="rId56" o:title="A picture containing diagram&#10;&#10;Description automatically generated"/>
                </v:shape>
                <v:roundrect id="Rectangle: Rounded Corners 127" o:spid="_x0000_s1028" style="position:absolute;left:43129;top:17297;width:3657;height:1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" filled="f" strokecolor="red" strokeweight="2pt"/>
                <v:roundrect id="Rectangle: Rounded Corners 128" o:spid="_x0000_s1029" style="position:absolute;left:5562;top:25374;width:3658;height:4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</w:p>
    <w:p w14:paraId="4AB44B30" w14:textId="2B9C3883" w:rsidR="00883319" w:rsidRPr="00883319" w:rsidRDefault="00BB0A1F" w:rsidP="00542114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37</w:t>
      </w:r>
      <w:r>
        <w:fldChar w:fldCharType="end"/>
      </w:r>
      <w:r>
        <w:t>. GUI showing Finite graph result (correct file).</w:t>
      </w:r>
      <w:r w:rsidR="006A2083" w:rsidRPr="006A2083">
        <w:rPr>
          <w:noProof/>
        </w:rPr>
        <w:t xml:space="preserve"> </w:t>
      </w:r>
      <w:r w:rsidR="00542114">
        <w:rPr>
          <w:noProof/>
        </w:rPr>
        <w:br/>
      </w:r>
    </w:p>
    <w:p w14:paraId="2AE6ADD8" w14:textId="33350D54" w:rsidR="00ED17B1" w:rsidRDefault="00883319" w:rsidP="0088331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BB09B8" wp14:editId="7E87AB27">
                <wp:extent cx="5008245" cy="2682875"/>
                <wp:effectExtent l="0" t="0" r="1905" b="3175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245" cy="2682875"/>
                          <a:chOff x="0" y="0"/>
                          <a:chExt cx="5008245" cy="2682875"/>
                        </a:xfrm>
                      </wpg:grpSpPr>
                      <pic:pic xmlns:pic="http://schemas.openxmlformats.org/drawingml/2006/picture">
                        <pic:nvPicPr>
                          <pic:cNvPr id="126" name="Picture 126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45" cy="268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Rectangle: Rounded Corners 129"/>
                        <wps:cNvSpPr/>
                        <wps:spPr>
                          <a:xfrm>
                            <a:off x="480060" y="2209800"/>
                            <a:ext cx="317879" cy="4105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: Rounded Corners 130"/>
                        <wps:cNvSpPr/>
                        <wps:spPr>
                          <a:xfrm>
                            <a:off x="3764280" y="1508760"/>
                            <a:ext cx="317879" cy="13905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3BA8AB" id="Group 133" o:spid="_x0000_s1026" style="width:394.35pt;height:211.25pt;mso-position-horizontal-relative:char;mso-position-vertical-relative:line" coordsize="50082,26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">
                <v:shape id="Picture 126" o:spid="_x0000_s1027" type="#_x0000_t75" alt="Diagram&#10;&#10;Description automatically generated" style="position:absolute;width:50082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">
                  <v:imagedata r:id="rId58" o:title="Diagram&#10;&#10;Description automatically generated"/>
                </v:shape>
                <v:roundrect id="Rectangle: Rounded Corners 129" o:spid="_x0000_s1028" style="position:absolute;left:4800;top:22098;width:3179;height:4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" filled="f" strokecolor="red" strokeweight="2pt"/>
                <v:roundrect id="Rectangle: Rounded Corners 130" o:spid="_x0000_s1029" style="position:absolute;left:37642;top:15087;width:3179;height:13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" filled="f" strokecolor="red" strokeweight="2pt"/>
                <w10:anchorlock/>
              </v:group>
            </w:pict>
          </mc:Fallback>
        </mc:AlternateContent>
      </w:r>
    </w:p>
    <w:p w14:paraId="11696F3C" w14:textId="75B46423" w:rsidR="0059320F" w:rsidRPr="00520791" w:rsidRDefault="00ED17B1" w:rsidP="005207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38</w:t>
      </w:r>
      <w:r>
        <w:fldChar w:fldCharType="end"/>
      </w:r>
      <w:r>
        <w:t xml:space="preserve">. </w:t>
      </w:r>
      <w:r w:rsidRPr="001765AE">
        <w:t xml:space="preserve">GUI showing </w:t>
      </w:r>
      <w:r>
        <w:t>an Inf</w:t>
      </w:r>
      <w:r w:rsidRPr="001765AE">
        <w:t>inite graph result (</w:t>
      </w:r>
      <w:r>
        <w:t xml:space="preserve">wrong </w:t>
      </w:r>
      <w:r w:rsidRPr="001765AE">
        <w:t>file).</w:t>
      </w:r>
    </w:p>
    <w:p w14:paraId="39ED871B" w14:textId="24DF7D2E" w:rsidR="00520791" w:rsidRDefault="00520791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54" w:name="_Toc90974056"/>
    </w:p>
    <w:p w14:paraId="08356DE1" w14:textId="77777777" w:rsidR="009E4C47" w:rsidRDefault="00282A65" w:rsidP="009E4C47">
      <w:pPr>
        <w:pStyle w:val="Heading2"/>
        <w:rPr>
          <w:lang w:val="en-US"/>
        </w:rPr>
      </w:pPr>
      <w:bookmarkStart w:id="55" w:name="_Toc93259826"/>
      <w:r>
        <w:rPr>
          <w:lang w:val="en-US"/>
        </w:rPr>
        <w:t>Conclusions</w:t>
      </w:r>
      <w:bookmarkEnd w:id="55"/>
    </w:p>
    <w:p w14:paraId="382797FA" w14:textId="4E0DA0FF" w:rsidR="00A361D2" w:rsidRPr="009E4C47" w:rsidRDefault="001E182F" w:rsidP="004131A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/>
        <w:t xml:space="preserve">This seemed to be one of the hardest tasks to complete, but </w:t>
      </w:r>
      <w:r w:rsidR="0099286C">
        <w:rPr>
          <w:lang w:val="en-US"/>
        </w:rPr>
        <w:t xml:space="preserve">when conditions are this clear and when the code is organized well, it becomes a lot simpler to </w:t>
      </w:r>
      <w:r w:rsidR="002A1BAB">
        <w:rPr>
          <w:lang w:val="en-US"/>
        </w:rPr>
        <w:t xml:space="preserve">map the process in your mind and </w:t>
      </w:r>
      <w:r w:rsidR="0099286C">
        <w:rPr>
          <w:lang w:val="en-US"/>
        </w:rPr>
        <w:t>implement</w:t>
      </w:r>
      <w:r w:rsidR="002A1BAB">
        <w:rPr>
          <w:lang w:val="en-US"/>
        </w:rPr>
        <w:t xml:space="preserve"> it</w:t>
      </w:r>
      <w:r w:rsidR="0099286C">
        <w:rPr>
          <w:lang w:val="en-US"/>
        </w:rPr>
        <w:t>.</w:t>
      </w:r>
      <w:r w:rsidR="00A361D2">
        <w:rPr>
          <w:lang w:val="en-US"/>
        </w:rPr>
        <w:br w:type="page"/>
      </w:r>
    </w:p>
    <w:p w14:paraId="55A31259" w14:textId="0284B530" w:rsidR="00375E35" w:rsidRDefault="000B713A" w:rsidP="00FD7884">
      <w:pPr>
        <w:pStyle w:val="Heading1"/>
        <w:rPr>
          <w:lang w:val="en-US"/>
        </w:rPr>
      </w:pPr>
      <w:bookmarkStart w:id="56" w:name="_Toc93259827"/>
      <w:r>
        <w:rPr>
          <w:lang w:val="en-US"/>
        </w:rPr>
        <w:lastRenderedPageBreak/>
        <w:t>NDFA</w:t>
      </w:r>
      <w:bookmarkEnd w:id="54"/>
      <w:bookmarkEnd w:id="56"/>
    </w:p>
    <w:p w14:paraId="32CC5BFD" w14:textId="77777777" w:rsidR="00FD7884" w:rsidRPr="00FD7884" w:rsidRDefault="00FD7884" w:rsidP="00FD7884">
      <w:pPr>
        <w:rPr>
          <w:lang w:val="en-US"/>
        </w:rPr>
      </w:pPr>
    </w:p>
    <w:p w14:paraId="330968C7" w14:textId="14A27880" w:rsidR="0059552B" w:rsidRDefault="00120630" w:rsidP="00F251E1">
      <w:pPr>
        <w:pStyle w:val="Heading2"/>
        <w:rPr>
          <w:lang w:val="en-US"/>
        </w:rPr>
      </w:pPr>
      <w:bookmarkStart w:id="57" w:name="_Toc90974057"/>
      <w:bookmarkStart w:id="58" w:name="_Toc93259828"/>
      <w:r>
        <w:rPr>
          <w:lang w:val="en-US"/>
        </w:rPr>
        <w:t>Process</w:t>
      </w:r>
      <w:bookmarkEnd w:id="57"/>
      <w:bookmarkEnd w:id="58"/>
    </w:p>
    <w:p w14:paraId="53EE12C2" w14:textId="37F5746F" w:rsidR="00F251E1" w:rsidRDefault="00F251E1" w:rsidP="0059552B">
      <w:pPr>
        <w:rPr>
          <w:lang w:val="en-US"/>
        </w:rPr>
      </w:pPr>
      <w:r>
        <w:rPr>
          <w:lang w:val="en-US"/>
        </w:rPr>
        <w:br/>
        <w:t>Added the following Graph properties for this:</w:t>
      </w:r>
    </w:p>
    <w:p w14:paraId="5592387E" w14:textId="738F9D05" w:rsidR="00F251E1" w:rsidRDefault="00184E8E" w:rsidP="00AD506E">
      <w:pPr>
        <w:keepNext/>
        <w:jc w:val="center"/>
      </w:pPr>
      <w:r w:rsidRPr="00184E8E">
        <w:drawing>
          <wp:inline distT="0" distB="0" distL="0" distR="0" wp14:anchorId="6787AFEA" wp14:editId="35BDFE6A">
            <wp:extent cx="5762625" cy="452755"/>
            <wp:effectExtent l="0" t="0" r="952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01C" w14:textId="5DFB1BD0" w:rsidR="00F251E1" w:rsidRPr="0059552B" w:rsidRDefault="00F251E1" w:rsidP="00AD506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39</w:t>
      </w:r>
      <w:r>
        <w:fldChar w:fldCharType="end"/>
      </w:r>
      <w:r>
        <w:t>. Graph properties added related to NDFA to DFA</w:t>
      </w:r>
      <w:r>
        <w:rPr>
          <w:noProof/>
        </w:rPr>
        <w:t xml:space="preserve"> conversion.</w:t>
      </w:r>
      <w:r w:rsidR="00562686">
        <w:rPr>
          <w:noProof/>
        </w:rPr>
        <w:br/>
      </w:r>
    </w:p>
    <w:p w14:paraId="712ED464" w14:textId="77777777" w:rsidR="00DC2DA0" w:rsidRDefault="0059552B" w:rsidP="00DC2DA0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3160E59E" wp14:editId="2FA50DC5">
                <wp:extent cx="5762625" cy="5730240"/>
                <wp:effectExtent l="0" t="0" r="28575" b="2286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573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81A14" w14:textId="77777777" w:rsidR="00CB7F29" w:rsidRPr="003E246C" w:rsidRDefault="00CB7F29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</w:t>
                            </w:r>
                            <w:proofErr w:type="gramStart"/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DFA(</w:t>
                            </w:r>
                            <w:proofErr w:type="gramEnd"/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)</w:t>
                            </w:r>
                          </w:p>
                          <w:p w14:paraId="6E2D336D" w14:textId="10C465D4" w:rsidR="00CB7F29" w:rsidRPr="003E246C" w:rsidRDefault="00CB7F29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59832944" w14:textId="52AB86D8" w:rsidR="00B81951" w:rsidRPr="003E246C" w:rsidRDefault="00B81951" w:rsidP="00CB7F2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D32EBD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Store a temporary copy of the final states</w:t>
                            </w:r>
                          </w:p>
                          <w:p w14:paraId="1960FEBD" w14:textId="6E03CEE6" w:rsidR="00D32EBD" w:rsidRPr="003E246C" w:rsidRDefault="00D32EBD" w:rsidP="00D32E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Call method </w:t>
                            </w:r>
                            <w:proofErr w:type="spellStart"/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CheckForEpsilonClosures</w:t>
                            </w:r>
                            <w:proofErr w:type="spellEnd"/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()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that checks for epsilon closures and reforms the states labels</w:t>
                            </w:r>
                          </w:p>
                          <w:p w14:paraId="2824A20E" w14:textId="77777777" w:rsidR="00D32EBD" w:rsidRPr="003E246C" w:rsidRDefault="00D32EBD" w:rsidP="00D32E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0CE8C1D8" w14:textId="6DDFFB1F" w:rsidR="00CB7F29" w:rsidRPr="003E246C" w:rsidRDefault="00CB7F29" w:rsidP="005033C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Initialise groups dictionary </w:t>
                            </w:r>
                            <w:r w:rsidR="005033C4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var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(based on letters from alphabet)</w:t>
                            </w:r>
                          </w:p>
                          <w:p w14:paraId="1934A6FA" w14:textId="43E8647E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the initial state to </w:t>
                            </w:r>
                            <w:r w:rsidR="005033C4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var holding th</w:t>
                            </w:r>
                            <w:r w:rsidR="004F6CA5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e calculated states to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start the table (label)</w:t>
                            </w:r>
                          </w:p>
                          <w:p w14:paraId="456416F5" w14:textId="2BD17F09" w:rsidR="004F6CA5" w:rsidRPr="003E246C" w:rsidRDefault="004F6CA5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3B67AC0" w14:textId="77777777" w:rsidR="003040CA" w:rsidRPr="003E246C" w:rsidRDefault="004F6CA5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Call the recursive method 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NDFA2DFA_CalculateState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()</w:t>
                            </w:r>
                            <w:r w:rsidR="003040C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and return a bool value to show that it has completed successfully</w:t>
                            </w:r>
                          </w:p>
                          <w:p w14:paraId="413F2811" w14:textId="77777777" w:rsidR="003040CA" w:rsidRPr="003E246C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0E433CE" w14:textId="77777777" w:rsidR="003040CA" w:rsidRPr="003E246C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completed successfully</w:t>
                            </w:r>
                          </w:p>
                          <w:p w14:paraId="6085A141" w14:textId="1B9748FC" w:rsidR="004F03E9" w:rsidRDefault="003040CA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</w:t>
                            </w:r>
                            <w:r w:rsidR="004F03E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Clear all state and transition lists</w:t>
                            </w:r>
                          </w:p>
                          <w:p w14:paraId="15D7BDF9" w14:textId="77777777" w:rsidR="001A7E03" w:rsidRPr="003E246C" w:rsidRDefault="001A7E03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1C099986" w14:textId="194E0C99" w:rsidR="00CB7F29" w:rsidRPr="003E246C" w:rsidRDefault="004F03E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7F7C92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foreach </w:t>
                            </w:r>
                            <w:r w:rsidR="00D10A90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string </w:t>
                            </w:r>
                            <w:r w:rsidR="007F7C92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state in newly calculated states</w:t>
                            </w:r>
                          </w:p>
                          <w:p w14:paraId="61703A65" w14:textId="32E9C9B6" w:rsidR="00CB7F29" w:rsidRPr="003E246C" w:rsidRDefault="00CB7F29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Set states to final if they contain a state in their label that was previously a final state</w:t>
                            </w:r>
                          </w:p>
                          <w:p w14:paraId="4DEC182E" w14:textId="3313AB19" w:rsidR="007F7C92" w:rsidRDefault="00B650AC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Initialize a new State object (SO)</w:t>
                            </w:r>
                          </w:p>
                          <w:p w14:paraId="1497B8C0" w14:textId="77777777" w:rsidR="001A7E03" w:rsidRPr="003E246C" w:rsidRDefault="001A7E03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04427566" w14:textId="679801C0" w:rsidR="00B650AC" w:rsidRPr="003E246C" w:rsidRDefault="00D10A90" w:rsidP="000670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the string state is equals to ‘SINK’</w:t>
                            </w:r>
                          </w:p>
                          <w:p w14:paraId="4D881278" w14:textId="14037421" w:rsidR="00D10A90" w:rsidRPr="003E246C" w:rsidRDefault="00D10A90" w:rsidP="001A7E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="00527F4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create a state with the name SINK and create self-loop transitions with each letter of the alphabet to this state</w:t>
                            </w:r>
                          </w:p>
                          <w:p w14:paraId="234B2EBC" w14:textId="0E821BD4" w:rsidR="00527F41" w:rsidRPr="003E246C" w:rsidRDefault="00251440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else</w:t>
                            </w:r>
                          </w:p>
                          <w:p w14:paraId="2704CB7E" w14:textId="74098F9B" w:rsidR="00251440" w:rsidRDefault="00251440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</w:t>
                            </w:r>
                            <w:r w:rsidR="008673E0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create a state with the string state label</w:t>
                            </w:r>
                          </w:p>
                          <w:p w14:paraId="2DD72E30" w14:textId="77777777" w:rsidR="001A7E03" w:rsidRPr="003E246C" w:rsidRDefault="001A7E03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566AB665" w14:textId="293F14B1" w:rsidR="008673E0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if the new SO is not null</w:t>
                            </w:r>
                          </w:p>
                          <w:p w14:paraId="03CA155C" w14:textId="6A0DFB55" w:rsidR="00122C17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if it’s final</w:t>
                            </w:r>
                          </w:p>
                          <w:p w14:paraId="143FB077" w14:textId="356FD1A2" w:rsidR="00122C17" w:rsidRPr="003E246C" w:rsidRDefault="00122C17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Add to </w:t>
                            </w:r>
                            <w:proofErr w:type="spellStart"/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final_states</w:t>
                            </w:r>
                            <w:proofErr w:type="spellEnd"/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list</w:t>
                            </w:r>
                          </w:p>
                          <w:p w14:paraId="74A4A2DF" w14:textId="1DCA00F5" w:rsidR="0044494F" w:rsidRPr="003E246C" w:rsidRDefault="0044494F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>// Add to states list</w:t>
                            </w:r>
                          </w:p>
                          <w:p w14:paraId="5823C88D" w14:textId="77777777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FD1AB14" w14:textId="03199E35" w:rsidR="00CB7F29" w:rsidRPr="003E246C" w:rsidRDefault="00CB7F29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Create/Add appropriate transitions between the states</w:t>
                            </w:r>
                          </w:p>
                          <w:p w14:paraId="08D6FC0C" w14:textId="2A97AD6C" w:rsidR="0067377B" w:rsidRPr="003E246C" w:rsidRDefault="0067377B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foreach letter in the alphabet</w:t>
                            </w:r>
                          </w:p>
                          <w:p w14:paraId="53C2507A" w14:textId="699366F5" w:rsidR="00CB7F29" w:rsidRPr="003E246C" w:rsidRDefault="0067377B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="001A0167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foreach state from the states list</w:t>
                            </w:r>
                          </w:p>
                          <w:p w14:paraId="51268BBD" w14:textId="1410D34E" w:rsidR="0067377B" w:rsidRPr="003E246C" w:rsidRDefault="009475DF" w:rsidP="001A01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Point to the state </w:t>
                            </w:r>
                            <w:r w:rsidR="00370E8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with the same label from the </w:t>
                            </w:r>
                            <w:proofErr w:type="spellStart"/>
                            <w:r w:rsidR="00370E8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etters_state</w:t>
                            </w:r>
                            <w:proofErr w:type="spellEnd"/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dictionary</w:t>
                            </w:r>
                          </w:p>
                          <w:p w14:paraId="5B661CB4" w14:textId="2E3CDEC5" w:rsidR="00CB7F29" w:rsidRPr="003E246C" w:rsidRDefault="00CB7F29" w:rsidP="003E24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Create </w:t>
                            </w:r>
                            <w:r w:rsidR="00C95DA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a </w:t>
                            </w:r>
                            <w:r w:rsidR="00E7696A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transition</w:t>
                            </w:r>
                            <w:r w:rsidR="00C95DA1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for that letter</w:t>
                            </w:r>
                          </w:p>
                          <w:p w14:paraId="2D48FD44" w14:textId="05BC5FA0" w:rsidR="00CB7F29" w:rsidRPr="003E246C" w:rsidRDefault="00C95DA1" w:rsidP="0097583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</w:t>
                            </w:r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return </w:t>
                            </w:r>
                            <w:proofErr w:type="spellStart"/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CreateDotFromParsedFile</w:t>
                            </w:r>
                            <w:proofErr w:type="spellEnd"/>
                            <w:r w:rsidR="00CB7F29"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()</w:t>
                            </w:r>
                            <w:r w:rsidRPr="003E246C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, a string in DOT format</w:t>
                            </w:r>
                          </w:p>
                          <w:p w14:paraId="3262A65E" w14:textId="71E97E30" w:rsidR="0059552B" w:rsidRPr="003E246C" w:rsidRDefault="00CB7F29" w:rsidP="00CB7F29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E246C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60E59E" id="Text Box 135" o:spid="_x0000_s1033" type="#_x0000_t202" style="width:453.75pt;height:4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" fillcolor="#f2f2f2 [3052]" strokeweight=".5pt">
                <v:textbox>
                  <w:txbxContent>
                    <w:p w14:paraId="28981A14" w14:textId="77777777" w:rsidR="00CB7F29" w:rsidRPr="003E246C" w:rsidRDefault="00CB7F29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3E246C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</w:t>
                      </w:r>
                      <w:proofErr w:type="gramStart"/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DFA(</w:t>
                      </w:r>
                      <w:proofErr w:type="gramEnd"/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)</w:t>
                      </w:r>
                    </w:p>
                    <w:p w14:paraId="6E2D336D" w14:textId="10C465D4" w:rsidR="00CB7F29" w:rsidRPr="003E246C" w:rsidRDefault="00CB7F29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59832944" w14:textId="52AB86D8" w:rsidR="00B81951" w:rsidRPr="003E246C" w:rsidRDefault="00B81951" w:rsidP="00CB7F2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D32EBD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Store a temporary copy of the final states</w:t>
                      </w:r>
                    </w:p>
                    <w:p w14:paraId="1960FEBD" w14:textId="6E03CEE6" w:rsidR="00D32EBD" w:rsidRPr="003E246C" w:rsidRDefault="00D32EBD" w:rsidP="00D32E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Call method </w:t>
                      </w:r>
                      <w:proofErr w:type="spellStart"/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CheckForEpsilonClosures</w:t>
                      </w:r>
                      <w:proofErr w:type="spellEnd"/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()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that checks for epsilon closures and reforms the states labels</w:t>
                      </w:r>
                    </w:p>
                    <w:p w14:paraId="2824A20E" w14:textId="77777777" w:rsidR="00D32EBD" w:rsidRPr="003E246C" w:rsidRDefault="00D32EBD" w:rsidP="00D32E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14:paraId="0CE8C1D8" w14:textId="6DDFFB1F" w:rsidR="00CB7F29" w:rsidRPr="003E246C" w:rsidRDefault="00CB7F29" w:rsidP="005033C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Initialise groups dictionary </w:t>
                      </w:r>
                      <w:r w:rsidR="005033C4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var 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(based on letters from alphabet)</w:t>
                      </w:r>
                    </w:p>
                    <w:p w14:paraId="1934A6FA" w14:textId="43E8647E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the initial state to </w:t>
                      </w:r>
                      <w:r w:rsidR="005033C4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var holding th</w:t>
                      </w:r>
                      <w:r w:rsidR="004F6CA5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e calculated states to 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start the table (label)</w:t>
                      </w:r>
                    </w:p>
                    <w:p w14:paraId="456416F5" w14:textId="2BD17F09" w:rsidR="004F6CA5" w:rsidRPr="003E246C" w:rsidRDefault="004F6CA5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73B67AC0" w14:textId="77777777" w:rsidR="003040CA" w:rsidRPr="003E246C" w:rsidRDefault="004F6CA5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Call the recursive method 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NDFA2DFA_CalculateState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()</w:t>
                      </w:r>
                      <w:r w:rsidR="003040C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and return a bool value to show that it has completed successfully</w:t>
                      </w:r>
                    </w:p>
                    <w:p w14:paraId="413F2811" w14:textId="77777777" w:rsidR="003040CA" w:rsidRPr="003E246C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10E433CE" w14:textId="77777777" w:rsidR="003040CA" w:rsidRPr="003E246C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completed successfully</w:t>
                      </w:r>
                    </w:p>
                    <w:p w14:paraId="6085A141" w14:textId="1B9748FC" w:rsidR="004F03E9" w:rsidRDefault="003040CA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</w:t>
                      </w:r>
                      <w:r w:rsidR="004F03E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Clear all state and transition lists</w:t>
                      </w:r>
                    </w:p>
                    <w:p w14:paraId="15D7BDF9" w14:textId="77777777" w:rsidR="001A7E03" w:rsidRPr="003E246C" w:rsidRDefault="001A7E03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1C099986" w14:textId="194E0C99" w:rsidR="00CB7F29" w:rsidRPr="003E246C" w:rsidRDefault="004F03E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7F7C92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foreach </w:t>
                      </w:r>
                      <w:r w:rsidR="00D10A90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string </w:t>
                      </w:r>
                      <w:r w:rsidR="007F7C92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state in newly calculated states</w:t>
                      </w:r>
                    </w:p>
                    <w:p w14:paraId="61703A65" w14:textId="32E9C9B6" w:rsidR="00CB7F29" w:rsidRPr="003E246C" w:rsidRDefault="00CB7F29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Set states to final if they contain a state in their label that was previously a final state</w:t>
                      </w:r>
                    </w:p>
                    <w:p w14:paraId="4DEC182E" w14:textId="3313AB19" w:rsidR="007F7C92" w:rsidRDefault="00B650AC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Initialize a new State object (SO)</w:t>
                      </w:r>
                    </w:p>
                    <w:p w14:paraId="1497B8C0" w14:textId="77777777" w:rsidR="001A7E03" w:rsidRPr="003E246C" w:rsidRDefault="001A7E03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04427566" w14:textId="679801C0" w:rsidR="00B650AC" w:rsidRPr="003E246C" w:rsidRDefault="00D10A90" w:rsidP="000670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the string state is equals to ‘SINK’</w:t>
                      </w:r>
                    </w:p>
                    <w:p w14:paraId="4D881278" w14:textId="14037421" w:rsidR="00D10A90" w:rsidRPr="003E246C" w:rsidRDefault="00D10A90" w:rsidP="001A7E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="00527F4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create a state with the name SINK and create self-loop transitions with each letter of the alphabet to this state</w:t>
                      </w:r>
                    </w:p>
                    <w:p w14:paraId="234B2EBC" w14:textId="0E821BD4" w:rsidR="00527F41" w:rsidRPr="003E246C" w:rsidRDefault="00251440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else</w:t>
                      </w:r>
                    </w:p>
                    <w:p w14:paraId="2704CB7E" w14:textId="74098F9B" w:rsidR="00251440" w:rsidRDefault="00251440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</w:t>
                      </w:r>
                      <w:r w:rsidR="008673E0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create a state with the string state label</w:t>
                      </w:r>
                    </w:p>
                    <w:p w14:paraId="2DD72E30" w14:textId="77777777" w:rsidR="001A7E03" w:rsidRPr="003E246C" w:rsidRDefault="001A7E03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566AB665" w14:textId="293F14B1" w:rsidR="008673E0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if the new SO is not null</w:t>
                      </w:r>
                    </w:p>
                    <w:p w14:paraId="03CA155C" w14:textId="6A0DFB55" w:rsidR="00122C17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if it’s final</w:t>
                      </w:r>
                    </w:p>
                    <w:p w14:paraId="143FB077" w14:textId="356FD1A2" w:rsidR="00122C17" w:rsidRPr="003E246C" w:rsidRDefault="00122C17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Add to </w:t>
                      </w:r>
                      <w:proofErr w:type="spellStart"/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final_states</w:t>
                      </w:r>
                      <w:proofErr w:type="spellEnd"/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list</w:t>
                      </w:r>
                    </w:p>
                    <w:p w14:paraId="74A4A2DF" w14:textId="1DCA00F5" w:rsidR="0044494F" w:rsidRPr="003E246C" w:rsidRDefault="0044494F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>// Add to states list</w:t>
                      </w:r>
                    </w:p>
                    <w:p w14:paraId="5823C88D" w14:textId="77777777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6FD1AB14" w14:textId="03199E35" w:rsidR="00CB7F29" w:rsidRPr="003E246C" w:rsidRDefault="00CB7F29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Create/Add appropriate transitions between the states</w:t>
                      </w:r>
                    </w:p>
                    <w:p w14:paraId="08D6FC0C" w14:textId="2A97AD6C" w:rsidR="0067377B" w:rsidRPr="003E246C" w:rsidRDefault="0067377B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foreach letter in the alphabet</w:t>
                      </w:r>
                    </w:p>
                    <w:p w14:paraId="53C2507A" w14:textId="699366F5" w:rsidR="00CB7F29" w:rsidRPr="003E246C" w:rsidRDefault="0067377B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="001A0167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foreach state from the states list</w:t>
                      </w:r>
                    </w:p>
                    <w:p w14:paraId="51268BBD" w14:textId="1410D34E" w:rsidR="0067377B" w:rsidRPr="003E246C" w:rsidRDefault="009475DF" w:rsidP="001A01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Point to the state </w:t>
                      </w:r>
                      <w:r w:rsidR="00370E8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with the same label from the </w:t>
                      </w:r>
                      <w:proofErr w:type="spellStart"/>
                      <w:r w:rsidR="00370E8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etters_state</w:t>
                      </w:r>
                      <w:proofErr w:type="spellEnd"/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dictionary</w:t>
                      </w:r>
                    </w:p>
                    <w:p w14:paraId="5B661CB4" w14:textId="2E3CDEC5" w:rsidR="00CB7F29" w:rsidRPr="003E246C" w:rsidRDefault="00CB7F29" w:rsidP="003E24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                       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Create </w:t>
                      </w:r>
                      <w:r w:rsidR="00C95DA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a </w:t>
                      </w:r>
                      <w:r w:rsidR="00E7696A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transition</w:t>
                      </w:r>
                      <w:r w:rsidR="00C95DA1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for that letter</w:t>
                      </w:r>
                    </w:p>
                    <w:p w14:paraId="2D48FD44" w14:textId="05BC5FA0" w:rsidR="00CB7F29" w:rsidRPr="003E246C" w:rsidRDefault="00C95DA1" w:rsidP="0097583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</w:t>
                      </w:r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return </w:t>
                      </w:r>
                      <w:proofErr w:type="spellStart"/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CreateDotFromParsedFile</w:t>
                      </w:r>
                      <w:proofErr w:type="spellEnd"/>
                      <w:r w:rsidR="00CB7F29"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()</w:t>
                      </w:r>
                      <w:r w:rsidRPr="003E246C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, a string in DOT format</w:t>
                      </w:r>
                    </w:p>
                    <w:p w14:paraId="3262A65E" w14:textId="71E97E30" w:rsidR="0059552B" w:rsidRPr="003E246C" w:rsidRDefault="00CB7F29" w:rsidP="00CB7F29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3E246C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1016FC" w14:textId="6E701CE9" w:rsidR="00DC2DA0" w:rsidRDefault="00DC2DA0" w:rsidP="0056268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40</w:t>
      </w:r>
      <w:r>
        <w:fldChar w:fldCharType="end"/>
      </w:r>
      <w:r>
        <w:t>. Pseudocode of NDFA2DFA</w:t>
      </w:r>
      <w:r w:rsidR="00436E11">
        <w:t>()</w:t>
      </w:r>
      <w:r>
        <w:t xml:space="preserve"> method which calls recursive method NDFA2DFA_CalculateState().</w:t>
      </w:r>
      <w:r w:rsidR="00562686">
        <w:br/>
      </w:r>
    </w:p>
    <w:p w14:paraId="37397046" w14:textId="77777777" w:rsidR="00436E11" w:rsidRDefault="00DC2DA0" w:rsidP="00436E11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D79B83" wp14:editId="49DC1C8A">
                <wp:extent cx="5762625" cy="4411980"/>
                <wp:effectExtent l="0" t="0" r="28575" b="26670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44119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09562C" w14:textId="77777777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private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bool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NDFA2DFA_</w:t>
                            </w:r>
                            <w:proofErr w:type="gramStart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CalculateState(</w:t>
                            </w:r>
                            <w:proofErr w:type="gramEnd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State </w:t>
                            </w:r>
                            <w:proofErr w:type="spellStart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curr_state</w:t>
                            </w:r>
                            <w:proofErr w:type="spellEnd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,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int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tb_index</w:t>
                            </w:r>
                            <w:proofErr w:type="spellEnd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= 0)</w:t>
                            </w:r>
                          </w:p>
                          <w:p w14:paraId="3F3BA93B" w14:textId="14A79CE3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7D3A7732" w14:textId="54079F06" w:rsidR="00124535" w:rsidRPr="00501538" w:rsidRDefault="00124535" w:rsidP="00921E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="00666F1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letter in the alphabet</w:t>
                            </w:r>
                            <w:r w:rsidR="00921E5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, </w:t>
                            </w:r>
                            <w:r w:rsidR="00921E5F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fill in the table row for the current state</w:t>
                            </w:r>
                          </w:p>
                          <w:p w14:paraId="436C991F" w14:textId="23036D85" w:rsidR="00921E5F" w:rsidRPr="00501538" w:rsidRDefault="00921E5F" w:rsidP="00921E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C23902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state has a multi-state label (e.g., {</w:t>
                            </w:r>
                            <w:r w:rsidR="00C23902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q1,q2,q3</w:t>
                            </w:r>
                            <w:r w:rsidR="00C23902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})</w:t>
                            </w:r>
                          </w:p>
                          <w:p w14:paraId="5A7289C5" w14:textId="65C65399" w:rsidR="00C23902" w:rsidRPr="00501538" w:rsidRDefault="00C23902" w:rsidP="008262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</w:t>
                            </w:r>
                            <w:r w:rsidR="00DD4136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Check transitions for all the sub-states</w:t>
                            </w:r>
                          </w:p>
                          <w:p w14:paraId="04820F8B" w14:textId="733119F2" w:rsidR="00DD4136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else</w:t>
                            </w:r>
                          </w:p>
                          <w:p w14:paraId="3DBD4E11" w14:textId="06043FB2" w:rsidR="00DD4136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Check transition for single state</w:t>
                            </w:r>
                          </w:p>
                          <w:p w14:paraId="4029539E" w14:textId="448151EC" w:rsidR="00540757" w:rsidRPr="00501538" w:rsidRDefault="00DD4136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</w:t>
                            </w:r>
                          </w:p>
                          <w:p w14:paraId="0C799E48" w14:textId="092318B7" w:rsidR="00540757" w:rsidRPr="00501538" w:rsidRDefault="00540757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Once we know all possible transitions, form the states as needed</w:t>
                            </w:r>
                          </w:p>
                          <w:p w14:paraId="2277D4F6" w14:textId="6D0B90AA" w:rsidR="007D18DD" w:rsidRPr="00501538" w:rsidRDefault="007D18DD" w:rsidP="00DD413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transition in possible transitions</w:t>
                            </w:r>
                          </w:p>
                          <w:p w14:paraId="5C256ACA" w14:textId="72C2A9D4" w:rsidR="00540757" w:rsidRPr="00501538" w:rsidRDefault="007D18DD" w:rsidP="007D18D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Check if state was already written (avoid duplicates)</w:t>
                            </w:r>
                          </w:p>
                          <w:p w14:paraId="30FA1D2F" w14:textId="233D3CA8" w:rsidR="007D18DD" w:rsidRPr="00501538" w:rsidRDefault="007D18DD" w:rsidP="007D18D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</w:p>
                          <w:p w14:paraId="556DFCC8" w14:textId="4E096039" w:rsidR="00540757" w:rsidRPr="00501538" w:rsidRDefault="003A1808" w:rsidP="003A180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// 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Add the state the transition is pointing to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,</w:t>
                            </w:r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to</w:t>
                            </w:r>
                            <w:proofErr w:type="spellEnd"/>
                            <w:r w:rsidR="00540757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the new state's label</w:t>
                            </w:r>
                            <w:r w:rsidR="0063492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as sub-state</w:t>
                            </w:r>
                          </w:p>
                          <w:p w14:paraId="03F60527" w14:textId="4475736C" w:rsidR="00540757" w:rsidRPr="00501538" w:rsidRDefault="00540757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       </w:t>
                            </w:r>
                          </w:p>
                          <w:p w14:paraId="11F8A4C1" w14:textId="512371FD" w:rsidR="00634925" w:rsidRPr="00501538" w:rsidRDefault="00540757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Add state to </w:t>
                            </w:r>
                            <w:proofErr w:type="spellStart"/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letters_states</w:t>
                            </w:r>
                            <w:proofErr w:type="spellEnd"/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="0063492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dictionary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under the letter</w:t>
                            </w:r>
                          </w:p>
                          <w:p w14:paraId="57D8C7AF" w14:textId="30D88CBF" w:rsidR="00462D61" w:rsidRPr="00501538" w:rsidRDefault="00462D61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7E9C51A0" w14:textId="2A034520" w:rsidR="00070C4A" w:rsidRPr="00501538" w:rsidRDefault="00070C4A" w:rsidP="0063492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If not possible transitions, add ‘SINK’ under the letter</w:t>
                            </w:r>
                          </w:p>
                          <w:p w14:paraId="5251B254" w14:textId="04D47DED" w:rsidR="00540757" w:rsidRPr="00501538" w:rsidRDefault="00540757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</w:p>
                          <w:p w14:paraId="66EF8F90" w14:textId="0C28D5F5" w:rsidR="00DF288D" w:rsidRPr="00501538" w:rsidRDefault="00DF288D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ab/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Check for new</w:t>
                            </w:r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ly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formed states</w:t>
                            </w:r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in </w:t>
                            </w:r>
                            <w:proofErr w:type="spellStart"/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letters_states</w:t>
                            </w:r>
                            <w:proofErr w:type="spellEnd"/>
                            <w:r w:rsidR="003D0150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</w:p>
                          <w:p w14:paraId="15A4C4BD" w14:textId="1ECA4C3F" w:rsidR="003D0150" w:rsidRPr="00501538" w:rsidRDefault="003D0150" w:rsidP="005407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ab/>
                              <w:t xml:space="preserve">// foreach </w:t>
                            </w:r>
                            <w:r w:rsidR="004961FC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letter and its list of strings in </w:t>
                            </w:r>
                            <w:proofErr w:type="spellStart"/>
                            <w:r w:rsidR="004961FC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letters_states</w:t>
                            </w:r>
                            <w:proofErr w:type="spellEnd"/>
                            <w:r w:rsidR="004961FC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 dictionary</w:t>
                            </w:r>
                          </w:p>
                          <w:p w14:paraId="0BF4C21F" w14:textId="77363F7F" w:rsidR="00540757" w:rsidRPr="00501538" w:rsidRDefault="00540757" w:rsidP="00307E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If there are no states with the same label as the state we're checking</w:t>
                            </w:r>
                          </w:p>
                          <w:p w14:paraId="089F5966" w14:textId="2699B449" w:rsidR="00540757" w:rsidRPr="00501538" w:rsidRDefault="00540757" w:rsidP="00A941C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 xml:space="preserve">// Create new state (for future </w:t>
                            </w:r>
                            <w:proofErr w:type="gramStart"/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checking)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</w:t>
                            </w:r>
                            <w:proofErr w:type="gramEnd"/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                    </w:t>
                            </w: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Add new state to table (states2calculate)</w:t>
                            </w:r>
                          </w:p>
                          <w:p w14:paraId="0E5C9B8A" w14:textId="58931F9C" w:rsidR="00540757" w:rsidRPr="00501538" w:rsidRDefault="00540757" w:rsidP="00815DC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NL"/>
                              </w:rPr>
                              <w:t>// call this method again with new state looking at next table index</w:t>
                            </w:r>
                            <w:r w:rsidR="00815DC5" w:rsidRPr="00501538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(based on number of states in states2calculate)</w:t>
                            </w:r>
                          </w:p>
                          <w:p w14:paraId="39CB568C" w14:textId="6A19E243" w:rsidR="00DC2DA0" w:rsidRPr="00501538" w:rsidRDefault="00E61D78" w:rsidP="00540757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01538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D79B83" id="Text Box 136" o:spid="_x0000_s1034" type="#_x0000_t202" style="width:453.75pt;height:34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" fillcolor="#f2f2f2 [3052]" strokeweight=".5pt">
                <v:textbox>
                  <w:txbxContent>
                    <w:p w14:paraId="5609562C" w14:textId="77777777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private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bool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NDFA2DFA_</w:t>
                      </w:r>
                      <w:proofErr w:type="gramStart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CalculateState(</w:t>
                      </w:r>
                      <w:proofErr w:type="gramEnd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State </w:t>
                      </w:r>
                      <w:proofErr w:type="spellStart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curr_state</w:t>
                      </w:r>
                      <w:proofErr w:type="spellEnd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, </w:t>
                      </w:r>
                      <w:r w:rsidRPr="00501538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int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tb_index</w:t>
                      </w:r>
                      <w:proofErr w:type="spellEnd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= 0)</w:t>
                      </w:r>
                    </w:p>
                    <w:p w14:paraId="3F3BA93B" w14:textId="14A79CE3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7D3A7732" w14:textId="54079F06" w:rsidR="00124535" w:rsidRPr="00501538" w:rsidRDefault="00124535" w:rsidP="00921E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="00666F1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letter in the alphabet</w:t>
                      </w:r>
                      <w:r w:rsidR="00921E5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, </w:t>
                      </w:r>
                      <w:r w:rsidR="00921E5F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fill in the table row for the current state</w:t>
                      </w:r>
                    </w:p>
                    <w:p w14:paraId="436C991F" w14:textId="23036D85" w:rsidR="00921E5F" w:rsidRPr="00501538" w:rsidRDefault="00921E5F" w:rsidP="00921E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C23902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state has a multi-state label (e.g., {</w:t>
                      </w:r>
                      <w:r w:rsidR="00C23902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q1,q2,q3</w:t>
                      </w:r>
                      <w:r w:rsidR="00C23902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})</w:t>
                      </w:r>
                    </w:p>
                    <w:p w14:paraId="5A7289C5" w14:textId="65C65399" w:rsidR="00C23902" w:rsidRPr="00501538" w:rsidRDefault="00C23902" w:rsidP="008262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</w:t>
                      </w:r>
                      <w:r w:rsidR="00DD4136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Check transitions for all the sub-states</w:t>
                      </w:r>
                    </w:p>
                    <w:p w14:paraId="04820F8B" w14:textId="733119F2" w:rsidR="00DD4136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else</w:t>
                      </w:r>
                    </w:p>
                    <w:p w14:paraId="3DBD4E11" w14:textId="06043FB2" w:rsidR="00DD4136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Check transition for single state</w:t>
                      </w:r>
                    </w:p>
                    <w:p w14:paraId="4029539E" w14:textId="448151EC" w:rsidR="00540757" w:rsidRPr="00501538" w:rsidRDefault="00DD4136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="00540757"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</w:t>
                      </w:r>
                    </w:p>
                    <w:p w14:paraId="0C799E48" w14:textId="092318B7" w:rsidR="00540757" w:rsidRPr="00501538" w:rsidRDefault="00540757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Once we know all possible transitions, form the states as needed</w:t>
                      </w:r>
                    </w:p>
                    <w:p w14:paraId="2277D4F6" w14:textId="6D0B90AA" w:rsidR="007D18DD" w:rsidRPr="00501538" w:rsidRDefault="007D18DD" w:rsidP="00DD413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transition in possible transitions</w:t>
                      </w:r>
                    </w:p>
                    <w:p w14:paraId="5C256ACA" w14:textId="72C2A9D4" w:rsidR="00540757" w:rsidRPr="00501538" w:rsidRDefault="007D18DD" w:rsidP="007D18D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Check if state was already written (avoid duplicates)</w:t>
                      </w:r>
                    </w:p>
                    <w:p w14:paraId="30FA1D2F" w14:textId="233D3CA8" w:rsidR="007D18DD" w:rsidRPr="00501538" w:rsidRDefault="007D18DD" w:rsidP="007D18D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</w:r>
                    </w:p>
                    <w:p w14:paraId="556DFCC8" w14:textId="4E096039" w:rsidR="00540757" w:rsidRPr="00501538" w:rsidRDefault="003A1808" w:rsidP="003A180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// 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Add the state the transition is pointing to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,</w:t>
                      </w:r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to</w:t>
                      </w:r>
                      <w:proofErr w:type="spellEnd"/>
                      <w:r w:rsidR="00540757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the new state's label</w:t>
                      </w:r>
                      <w:r w:rsidR="0063492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as sub-state</w:t>
                      </w:r>
                    </w:p>
                    <w:p w14:paraId="03F60527" w14:textId="4475736C" w:rsidR="00540757" w:rsidRPr="00501538" w:rsidRDefault="00540757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       </w:t>
                      </w:r>
                    </w:p>
                    <w:p w14:paraId="11F8A4C1" w14:textId="512371FD" w:rsidR="00634925" w:rsidRPr="00501538" w:rsidRDefault="00540757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Add state to </w:t>
                      </w:r>
                      <w:proofErr w:type="spellStart"/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letters_states</w:t>
                      </w:r>
                      <w:proofErr w:type="spellEnd"/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="0063492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dictionary 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under the letter</w:t>
                      </w:r>
                    </w:p>
                    <w:p w14:paraId="57D8C7AF" w14:textId="30D88CBF" w:rsidR="00462D61" w:rsidRPr="00501538" w:rsidRDefault="00462D61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</w:p>
                    <w:p w14:paraId="7E9C51A0" w14:textId="2A034520" w:rsidR="00070C4A" w:rsidRPr="00501538" w:rsidRDefault="00070C4A" w:rsidP="0063492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If not possible transitions, add ‘SINK’ under the letter</w:t>
                      </w:r>
                    </w:p>
                    <w:p w14:paraId="5251B254" w14:textId="04D47DED" w:rsidR="00540757" w:rsidRPr="00501538" w:rsidRDefault="00540757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</w:p>
                    <w:p w14:paraId="66EF8F90" w14:textId="0C28D5F5" w:rsidR="00DF288D" w:rsidRPr="00501538" w:rsidRDefault="00DF288D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ab/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Check for new</w:t>
                      </w:r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ly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formed states</w:t>
                      </w:r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in </w:t>
                      </w:r>
                      <w:proofErr w:type="spellStart"/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letters_states</w:t>
                      </w:r>
                      <w:proofErr w:type="spellEnd"/>
                      <w:r w:rsidR="003D0150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</w:p>
                    <w:p w14:paraId="15A4C4BD" w14:textId="1ECA4C3F" w:rsidR="003D0150" w:rsidRPr="00501538" w:rsidRDefault="003D0150" w:rsidP="005407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ab/>
                        <w:t xml:space="preserve">// foreach </w:t>
                      </w:r>
                      <w:r w:rsidR="004961FC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letter and its list of strings in </w:t>
                      </w:r>
                      <w:proofErr w:type="spellStart"/>
                      <w:r w:rsidR="004961FC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letters_states</w:t>
                      </w:r>
                      <w:proofErr w:type="spellEnd"/>
                      <w:r w:rsidR="004961FC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 dictionary</w:t>
                      </w:r>
                    </w:p>
                    <w:p w14:paraId="0BF4C21F" w14:textId="77363F7F" w:rsidR="00540757" w:rsidRPr="00501538" w:rsidRDefault="00540757" w:rsidP="00307E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If there are no states with the same label as the state we're checking</w:t>
                      </w:r>
                    </w:p>
                    <w:p w14:paraId="089F5966" w14:textId="2699B449" w:rsidR="00540757" w:rsidRPr="00501538" w:rsidRDefault="00540757" w:rsidP="00A941C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 xml:space="preserve">// Create new state (for future </w:t>
                      </w:r>
                      <w:proofErr w:type="gramStart"/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checking)</w:t>
                      </w: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</w:t>
                      </w:r>
                      <w:proofErr w:type="gramEnd"/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                    </w:t>
                      </w: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Add new state to table (states2calculate)</w:t>
                      </w:r>
                    </w:p>
                    <w:p w14:paraId="0E5C9B8A" w14:textId="58931F9C" w:rsidR="00540757" w:rsidRPr="00501538" w:rsidRDefault="00540757" w:rsidP="00815DC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NL"/>
                        </w:rPr>
                        <w:t>// call this method again with new state looking at next table index</w:t>
                      </w:r>
                      <w:r w:rsidR="00815DC5" w:rsidRPr="00501538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(based on number of states in states2calculate)</w:t>
                      </w:r>
                    </w:p>
                    <w:p w14:paraId="39CB568C" w14:textId="6A19E243" w:rsidR="00DC2DA0" w:rsidRPr="00501538" w:rsidRDefault="00E61D78" w:rsidP="00540757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501538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2FF8FA" w14:textId="597C027E" w:rsidR="00DC2DA0" w:rsidRDefault="00436E11" w:rsidP="00436E1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41</w:t>
      </w:r>
      <w:r>
        <w:fldChar w:fldCharType="end"/>
      </w:r>
      <w:r>
        <w:t xml:space="preserve">. </w:t>
      </w:r>
      <w:r w:rsidRPr="00BC575E">
        <w:t>Pseudocode of NDFA2DFA_CalculateState() metho</w:t>
      </w:r>
      <w:r>
        <w:t>d</w:t>
      </w:r>
      <w:r w:rsidRPr="00BC575E">
        <w:t>.</w:t>
      </w:r>
    </w:p>
    <w:p w14:paraId="49EB0848" w14:textId="0DA44323" w:rsidR="00DC2DA0" w:rsidRDefault="00DC2DA0" w:rsidP="00DC2DA0"/>
    <w:p w14:paraId="444ADC08" w14:textId="77777777" w:rsidR="00D81557" w:rsidRDefault="00D81557" w:rsidP="00F251E1">
      <w:pPr>
        <w:keepNext/>
        <w:jc w:val="center"/>
      </w:pPr>
      <w:r w:rsidRPr="00D81557">
        <w:rPr>
          <w:noProof/>
        </w:rPr>
        <w:drawing>
          <wp:inline distT="0" distB="0" distL="0" distR="0" wp14:anchorId="4F9981D7" wp14:editId="47BE2568">
            <wp:extent cx="5006340" cy="2503446"/>
            <wp:effectExtent l="0" t="0" r="381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1336" cy="25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3BED" w14:textId="428FC596" w:rsidR="00D81557" w:rsidRPr="00DC2DA0" w:rsidRDefault="00D81557" w:rsidP="00F251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42</w:t>
      </w:r>
      <w:r>
        <w:fldChar w:fldCharType="end"/>
      </w:r>
      <w:r>
        <w:t>. Source code for CheckForEpsilonClosures() method.</w:t>
      </w:r>
    </w:p>
    <w:p w14:paraId="55D66760" w14:textId="77777777" w:rsidR="00E61D78" w:rsidRDefault="00E61D78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59" w:name="_Toc90974058"/>
      <w:bookmarkStart w:id="60" w:name="_Toc93259829"/>
      <w:r>
        <w:rPr>
          <w:lang w:val="en-US"/>
        </w:rPr>
        <w:br w:type="page"/>
      </w:r>
    </w:p>
    <w:p w14:paraId="2A5F3872" w14:textId="1C3FC788" w:rsidR="00CE2115" w:rsidRDefault="00120630" w:rsidP="00D41311">
      <w:pPr>
        <w:pStyle w:val="Heading2"/>
        <w:rPr>
          <w:lang w:val="en-US"/>
        </w:rPr>
      </w:pPr>
      <w:r>
        <w:rPr>
          <w:lang w:val="en-US"/>
        </w:rPr>
        <w:lastRenderedPageBreak/>
        <w:t>Working Results</w:t>
      </w:r>
      <w:bookmarkEnd w:id="59"/>
      <w:bookmarkEnd w:id="60"/>
    </w:p>
    <w:p w14:paraId="1BBA5F7E" w14:textId="57EE29B5" w:rsidR="00BE4D9D" w:rsidRDefault="00BE4D9D" w:rsidP="00BE4D9D">
      <w:pPr>
        <w:rPr>
          <w:lang w:val="en-US"/>
        </w:rPr>
      </w:pPr>
    </w:p>
    <w:p w14:paraId="0CD759B4" w14:textId="77777777" w:rsidR="00F36439" w:rsidRDefault="00BE4D9D" w:rsidP="00F36439">
      <w:pPr>
        <w:keepNext/>
        <w:ind w:left="720" w:hanging="720"/>
        <w:rPr>
          <w:lang w:val="en-US"/>
        </w:rPr>
      </w:pPr>
      <w:r>
        <w:rPr>
          <w:lang w:val="en-US"/>
        </w:rPr>
        <w:t xml:space="preserve">I </w:t>
      </w:r>
      <w:r w:rsidR="00F36439">
        <w:rPr>
          <w:lang w:val="en-US"/>
        </w:rPr>
        <w:t xml:space="preserve">messily </w:t>
      </w:r>
      <w:r>
        <w:rPr>
          <w:lang w:val="en-US"/>
        </w:rPr>
        <w:t>show on the output terminal the ‘drawn’ table based on the conversion:</w:t>
      </w:r>
    </w:p>
    <w:p w14:paraId="36FCD0E3" w14:textId="5900C01F" w:rsidR="00F36439" w:rsidRDefault="001B4311" w:rsidP="00F36439">
      <w:pPr>
        <w:keepNext/>
        <w:ind w:left="720" w:hanging="720"/>
      </w:pPr>
      <w:r>
        <w:rPr>
          <w:lang w:val="en-US"/>
        </w:rPr>
        <w:br/>
      </w:r>
      <w:r w:rsidRPr="001B4311">
        <w:rPr>
          <w:lang w:val="en-US"/>
        </w:rPr>
        <w:drawing>
          <wp:inline distT="0" distB="0" distL="0" distR="0" wp14:anchorId="66B33EBA" wp14:editId="057A58BD">
            <wp:extent cx="2552921" cy="617273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439">
        <w:rPr>
          <w:lang w:val="en-US"/>
        </w:rPr>
        <w:t xml:space="preserve"> </w:t>
      </w:r>
      <w:r w:rsidR="00F36439" w:rsidRPr="00F36439">
        <w:rPr>
          <w:lang w:val="en-US"/>
        </w:rPr>
        <w:drawing>
          <wp:inline distT="0" distB="0" distL="0" distR="0" wp14:anchorId="311E9BBA" wp14:editId="0CD91FA7">
            <wp:extent cx="2469094" cy="952583"/>
            <wp:effectExtent l="0" t="0" r="7620" b="0"/>
            <wp:docPr id="27" name="Picture 27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device, meter, gau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21F" w14:textId="445CE71C" w:rsidR="00BE4D9D" w:rsidRPr="00BE4D9D" w:rsidRDefault="00F36439" w:rsidP="00F364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43</w:t>
      </w:r>
      <w:r>
        <w:fldChar w:fldCharType="end"/>
      </w:r>
      <w:r>
        <w:t>. Debugging NDFA to DFA table on output terminal.</w:t>
      </w:r>
    </w:p>
    <w:p w14:paraId="44B07103" w14:textId="39ED1AA9" w:rsidR="00DC00C3" w:rsidRDefault="00BD1D73" w:rsidP="00DC00C3">
      <w:pPr>
        <w:pStyle w:val="Caption"/>
        <w:jc w:val="center"/>
      </w:pPr>
      <w:r>
        <w:br/>
      </w:r>
      <w:r w:rsidR="00DC00C3">
        <w:br/>
      </w:r>
      <w:r w:rsidR="00DC00C3">
        <w:rPr>
          <w:noProof/>
        </w:rPr>
        <mc:AlternateContent>
          <mc:Choice Requires="wpg">
            <w:drawing>
              <wp:inline distT="0" distB="0" distL="0" distR="0" wp14:anchorId="01D7FF9F" wp14:editId="64ADE125">
                <wp:extent cx="5189220" cy="5013325"/>
                <wp:effectExtent l="0" t="0" r="0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220" cy="5013325"/>
                          <a:chOff x="0" y="0"/>
                          <a:chExt cx="5189220" cy="5013325"/>
                        </a:xfrm>
                      </wpg:grpSpPr>
                      <pic:pic xmlns:pic="http://schemas.openxmlformats.org/drawingml/2006/picture">
                        <pic:nvPicPr>
                          <pic:cNvPr id="138" name="Picture 13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220" cy="2779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Rectangle: Rounded Corners 141"/>
                        <wps:cNvSpPr/>
                        <wps:spPr>
                          <a:xfrm>
                            <a:off x="4671060" y="251460"/>
                            <a:ext cx="466601" cy="2024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Straight Arrow Connector 140"/>
                        <wps:cNvCnPr/>
                        <wps:spPr>
                          <a:xfrm flipH="1">
                            <a:off x="3954780" y="453390"/>
                            <a:ext cx="936625" cy="257937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0640" y="2872740"/>
                            <a:ext cx="2614295" cy="214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EB4A95" id="Group 143" o:spid="_x0000_s1026" style="width:408.6pt;height:394.75pt;mso-position-horizontal-relative:char;mso-position-vertical-relative:line" coordsize="51892,50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">
                <v:shape id="Picture 138" o:spid="_x0000_s1027" type="#_x0000_t75" alt="Diagram&#10;&#10;Description automatically generated" style="position:absolute;width:51892;height:27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">
                  <v:imagedata r:id="rId65" o:title="Diagram&#10;&#10;Description automatically generated"/>
                </v:shape>
                <v:roundrect id="Rectangle: Rounded Corners 141" o:spid="_x0000_s1028" style="position:absolute;left:46710;top:2514;width:4666;height:20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" filled="f" strokecolor="black [3213]" strokeweight="2pt"/>
                <v:shape id="Straight Arrow Connector 140" o:spid="_x0000_s1029" type="#_x0000_t32" style="position:absolute;left:39547;top:4533;width:9367;height:257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" strokecolor="black [3040]" strokeweight="2.25pt">
                  <v:stroke endarrow="block"/>
                </v:shape>
                <v:shape id="Picture 139" o:spid="_x0000_s1030" type="#_x0000_t75" alt="Diagram&#10;&#10;Description automatically generated" style="position:absolute;left:13106;top:28727;width:26143;height:2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">
                  <v:imagedata r:id="rId66" o:title="Diagram&#10;&#10;Description automatically generated"/>
                </v:shape>
                <w10:anchorlock/>
              </v:group>
            </w:pict>
          </mc:Fallback>
        </mc:AlternateContent>
      </w:r>
    </w:p>
    <w:p w14:paraId="6F457918" w14:textId="29577D4C" w:rsidR="001C5F70" w:rsidRDefault="00624966" w:rsidP="00DC00C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44</w:t>
      </w:r>
      <w:r>
        <w:fldChar w:fldCharType="end"/>
      </w:r>
      <w:r>
        <w:t>. GUI showing conversion of an NDFA to DFA (no SINK).</w:t>
      </w:r>
    </w:p>
    <w:p w14:paraId="2334BF0B" w14:textId="35A1BF19" w:rsidR="00CE2115" w:rsidRDefault="00CE2115" w:rsidP="00120630">
      <w:pPr>
        <w:rPr>
          <w:lang w:val="en-US"/>
        </w:rPr>
      </w:pPr>
    </w:p>
    <w:p w14:paraId="5595BDCB" w14:textId="77777777" w:rsidR="001B3FFD" w:rsidRDefault="0062664B" w:rsidP="001B3FFD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4986FBA" wp14:editId="1CF54816">
                <wp:extent cx="5762625" cy="6080760"/>
                <wp:effectExtent l="0" t="0" r="952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080760"/>
                          <a:chOff x="0" y="0"/>
                          <a:chExt cx="5762625" cy="608076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" y="3177540"/>
                            <a:ext cx="566928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: Rounded Corners 12"/>
                        <wps:cNvSpPr/>
                        <wps:spPr>
                          <a:xfrm>
                            <a:off x="5196840" y="289560"/>
                            <a:ext cx="466090" cy="2019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 flipH="1">
                            <a:off x="4309110" y="491490"/>
                            <a:ext cx="1104265" cy="276606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5C368" id="Group 22" o:spid="_x0000_s1026" style="width:453.75pt;height:478.8pt;mso-position-horizontal-relative:char;mso-position-vertical-relative:line" coordsize="57626,60807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">
                <v:shape id="Picture 10" o:spid="_x0000_s1027" type="#_x0000_t75" style="position:absolute;left:685;top:31775;width:56693;height:2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">
                  <v:imagedata r:id="rId69" o:title=""/>
                </v:shape>
                <v:shape id="Picture 9" o:spid="_x0000_s1028" type="#_x0000_t75" alt="Diagram, schematic&#10;&#10;Description automatically generated" style="position:absolute;width:57626;height:3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">
                  <v:imagedata r:id="rId70" o:title="Diagram, schematic&#10;&#10;Description automatically generated"/>
                </v:shape>
                <v:roundrect id="Rectangle: Rounded Corners 12" o:spid="_x0000_s1029" style="position:absolute;left:51968;top:2895;width:4661;height:20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" filled="f" strokecolor="black [3213]" strokeweight="2pt"/>
                <v:shape id="Straight Arrow Connector 18" o:spid="_x0000_s1030" type="#_x0000_t32" style="position:absolute;left:43091;top:4914;width:11042;height:276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" strokecolor="black [3040]" strokeweight="2.25pt">
                  <v:stroke endarrow="block"/>
                </v:shape>
                <w10:anchorlock/>
              </v:group>
            </w:pict>
          </mc:Fallback>
        </mc:AlternateContent>
      </w:r>
    </w:p>
    <w:p w14:paraId="4A9C898F" w14:textId="31629157" w:rsidR="0062664B" w:rsidRDefault="001B3FFD" w:rsidP="001B3FF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45</w:t>
      </w:r>
      <w:r>
        <w:fldChar w:fldCharType="end"/>
      </w:r>
      <w:r>
        <w:t>. NDFA to DFA with SINK</w:t>
      </w:r>
      <w:r w:rsidR="001F756D">
        <w:t xml:space="preserve"> (GIF)</w:t>
      </w:r>
      <w:r>
        <w:t>.</w:t>
      </w:r>
    </w:p>
    <w:p w14:paraId="36CCDCCA" w14:textId="45585B5F" w:rsidR="008540AF" w:rsidRDefault="008540AF" w:rsidP="0062664B">
      <w:pPr>
        <w:jc w:val="center"/>
        <w:rPr>
          <w:lang w:val="en-US"/>
        </w:rPr>
      </w:pPr>
    </w:p>
    <w:p w14:paraId="34241DC7" w14:textId="77777777" w:rsidR="00120630" w:rsidRDefault="00120630" w:rsidP="00120630">
      <w:pPr>
        <w:pStyle w:val="Heading2"/>
        <w:rPr>
          <w:lang w:val="en-US"/>
        </w:rPr>
      </w:pPr>
      <w:bookmarkStart w:id="61" w:name="_Toc90974059"/>
      <w:bookmarkStart w:id="62" w:name="_Toc93259830"/>
      <w:r>
        <w:rPr>
          <w:lang w:val="en-US"/>
        </w:rPr>
        <w:t>Conclusions</w:t>
      </w:r>
      <w:bookmarkEnd w:id="61"/>
      <w:bookmarkEnd w:id="62"/>
    </w:p>
    <w:p w14:paraId="01E83ACD" w14:textId="238F47E5" w:rsidR="00D8489E" w:rsidRDefault="003C5DBB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bCs/>
          <w:lang w:val="en-US"/>
        </w:rPr>
        <w:br/>
        <w:t xml:space="preserve">This was the task that took the longest, </w:t>
      </w:r>
      <w:r w:rsidR="009A4DE2">
        <w:rPr>
          <w:bCs/>
          <w:lang w:val="en-US"/>
        </w:rPr>
        <w:t>mostly because building a table in recursion can become confusing</w:t>
      </w:r>
      <w:r w:rsidR="003C1166">
        <w:rPr>
          <w:bCs/>
          <w:lang w:val="en-US"/>
        </w:rPr>
        <w:t xml:space="preserve">. However, </w:t>
      </w:r>
      <w:r w:rsidR="00154FD8">
        <w:rPr>
          <w:bCs/>
          <w:lang w:val="en-US"/>
        </w:rPr>
        <w:t xml:space="preserve">the logic on how to create the table was straight forward and eventually covered more cases than </w:t>
      </w:r>
      <w:r w:rsidR="00B33B35">
        <w:rPr>
          <w:bCs/>
          <w:lang w:val="en-US"/>
        </w:rPr>
        <w:t>I thought I had time for.</w:t>
      </w:r>
      <w:r w:rsidR="00D8489E">
        <w:rPr>
          <w:lang w:val="en-US"/>
        </w:rPr>
        <w:br w:type="page"/>
      </w:r>
    </w:p>
    <w:p w14:paraId="0F93D386" w14:textId="4AFA5DAB" w:rsidR="00D8489E" w:rsidRDefault="00D8489E" w:rsidP="00D8489E">
      <w:pPr>
        <w:pStyle w:val="Heading1"/>
        <w:rPr>
          <w:lang w:val="en-US"/>
        </w:rPr>
      </w:pPr>
      <w:bookmarkStart w:id="63" w:name="_Toc90974060"/>
      <w:bookmarkStart w:id="64" w:name="_Toc93259831"/>
      <w:r>
        <w:rPr>
          <w:lang w:val="en-US"/>
        </w:rPr>
        <w:lastRenderedPageBreak/>
        <w:t>PDA</w:t>
      </w:r>
      <w:bookmarkEnd w:id="63"/>
      <w:bookmarkEnd w:id="64"/>
    </w:p>
    <w:p w14:paraId="0C0BF36A" w14:textId="77777777" w:rsidR="00D8489E" w:rsidRDefault="00D8489E" w:rsidP="00F7525B">
      <w:pPr>
        <w:rPr>
          <w:bCs/>
          <w:lang w:val="en-US"/>
        </w:rPr>
      </w:pPr>
    </w:p>
    <w:p w14:paraId="349258A1" w14:textId="39B08507" w:rsidR="00C63C16" w:rsidRDefault="00D8489E" w:rsidP="00BA069B">
      <w:pPr>
        <w:pStyle w:val="Heading2"/>
        <w:rPr>
          <w:lang w:val="en-US"/>
        </w:rPr>
      </w:pPr>
      <w:bookmarkStart w:id="65" w:name="_Toc90974061"/>
      <w:bookmarkStart w:id="66" w:name="_Toc93259832"/>
      <w:r>
        <w:rPr>
          <w:lang w:val="en-US"/>
        </w:rPr>
        <w:t>Process</w:t>
      </w:r>
      <w:bookmarkEnd w:id="65"/>
      <w:bookmarkEnd w:id="66"/>
    </w:p>
    <w:p w14:paraId="6E0A979E" w14:textId="1A87CDB3" w:rsidR="00C63C16" w:rsidRDefault="0072006B" w:rsidP="00C63C16">
      <w:pPr>
        <w:rPr>
          <w:lang w:val="en-US"/>
        </w:rPr>
      </w:pPr>
      <w:r>
        <w:rPr>
          <w:lang w:val="en-US"/>
        </w:rPr>
        <w:t xml:space="preserve">The following properties were added to the Graph </w:t>
      </w:r>
      <w:r w:rsidR="00BA069B">
        <w:rPr>
          <w:lang w:val="en-US"/>
        </w:rPr>
        <w:t xml:space="preserve">and Transition </w:t>
      </w:r>
      <w:r>
        <w:rPr>
          <w:lang w:val="en-US"/>
        </w:rPr>
        <w:t>object:</w:t>
      </w:r>
    </w:p>
    <w:p w14:paraId="260F599C" w14:textId="118F3196" w:rsidR="0072006B" w:rsidRDefault="00934E89" w:rsidP="00934E89">
      <w:pPr>
        <w:keepNext/>
        <w:ind w:firstLine="720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6371AA0" wp14:editId="0B0518F0">
                <wp:extent cx="1943100" cy="1324315"/>
                <wp:effectExtent l="0" t="0" r="0" b="9525"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324315"/>
                          <a:chOff x="0" y="0"/>
                          <a:chExt cx="2560320" cy="1744980"/>
                        </a:xfrm>
                      </wpg:grpSpPr>
                      <pic:pic xmlns:pic="http://schemas.openxmlformats.org/drawingml/2006/picture">
                        <pic:nvPicPr>
                          <pic:cNvPr id="151" name="Picture 15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744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152"/>
                        <wps:cNvSpPr/>
                        <wps:spPr>
                          <a:xfrm>
                            <a:off x="213360" y="1310640"/>
                            <a:ext cx="228600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142D68" id="Group 153" o:spid="_x0000_s1026" style="width:153pt;height:104.3pt;mso-position-horizontal-relative:char;mso-position-vertical-relative:line" coordsize="25603,1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">
                <v:shape id="Picture 151" o:spid="_x0000_s1027" type="#_x0000_t75" alt="Text&#10;&#10;Description automatically generated" style="position:absolute;width:25603;height:17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">
                  <v:imagedata r:id="rId72" o:title="Text&#10;&#10;Description automatically generated"/>
                </v:shape>
                <v:rect id="Rectangle 152" o:spid="_x0000_s1028" style="position:absolute;left:2133;top:13106;width:22860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" filled="f" strokecolor="red" strokeweight="2pt"/>
                <w10:anchorlock/>
              </v:group>
            </w:pict>
          </mc:Fallback>
        </mc:AlternateContent>
      </w:r>
      <w:r>
        <w:t xml:space="preserve">  </w:t>
      </w:r>
      <w:r w:rsidR="0072006B" w:rsidRPr="0072006B">
        <w:rPr>
          <w:noProof/>
          <w:lang w:val="en-US"/>
        </w:rPr>
        <w:drawing>
          <wp:inline distT="0" distB="0" distL="0" distR="0" wp14:anchorId="3D5001DD" wp14:editId="76BD31F2">
            <wp:extent cx="3185436" cy="617273"/>
            <wp:effectExtent l="0" t="0" r="0" b="0"/>
            <wp:docPr id="146" name="Picture 1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1E8" w14:textId="4CCBC310" w:rsidR="00BA069B" w:rsidRDefault="0072006B" w:rsidP="00BA069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46</w:t>
      </w:r>
      <w:r>
        <w:fldChar w:fldCharType="end"/>
      </w:r>
      <w:r>
        <w:t xml:space="preserve">. Graph </w:t>
      </w:r>
      <w:r w:rsidR="00934E89">
        <w:t xml:space="preserve">and Transition </w:t>
      </w:r>
      <w:r>
        <w:t>properties added related to PDA.</w:t>
      </w:r>
    </w:p>
    <w:p w14:paraId="23D889F2" w14:textId="43EC2194" w:rsidR="000B0F3D" w:rsidRDefault="00613642" w:rsidP="00BA069B">
      <w:pPr>
        <w:pStyle w:val="Caption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7AD8906" wp14:editId="2EA4869A">
                <wp:extent cx="5762625" cy="5334000"/>
                <wp:effectExtent l="0" t="0" r="28575" b="19050"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5334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AD08D" w14:textId="77777777" w:rsidR="000B0F3D" w:rsidRPr="00693844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public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 xml:space="preserve"> </w:t>
                            </w:r>
                            <w:proofErr w:type="spellStart"/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ParsePDAFile</w:t>
                            </w:r>
                            <w:proofErr w:type="spellEnd"/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(</w:t>
                            </w:r>
                            <w:proofErr w:type="gramStart"/>
                            <w:r w:rsidRPr="00693844">
                              <w:rPr>
                                <w:rFonts w:ascii="Courier New" w:hAnsi="Courier New" w:cs="Courier New"/>
                                <w:color w:val="0000FF"/>
                                <w:sz w:val="19"/>
                                <w:szCs w:val="19"/>
                                <w:lang w:val="en-NL"/>
                              </w:rPr>
                              <w:t>string</w:t>
                            </w: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[</w:t>
                            </w:r>
                            <w:proofErr w:type="gramEnd"/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] contents)</w:t>
                            </w:r>
                          </w:p>
                          <w:p w14:paraId="27EF8DFC" w14:textId="2B82D6FB" w:rsidR="000B0F3D" w:rsidRPr="00693844" w:rsidRDefault="000B0F3D" w:rsidP="000B0F3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</w:pPr>
                            <w:r w:rsidRPr="00693844">
                              <w:rPr>
                                <w:rFonts w:ascii="Courier New" w:hAnsi="Courier New" w:cs="Courier New"/>
                                <w:color w:val="000000"/>
                                <w:sz w:val="19"/>
                                <w:szCs w:val="19"/>
                                <w:lang w:val="en-NL"/>
                              </w:rPr>
                              <w:t>{</w:t>
                            </w:r>
                          </w:p>
                          <w:p w14:paraId="2C26D171" w14:textId="2DE4FAE2" w:rsidR="000B0F3D" w:rsidRPr="00376556" w:rsidRDefault="00693844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Set this graph as PDA</w:t>
                            </w:r>
                            <w:r w:rsidR="006E7CDE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(global bool var)</w:t>
                            </w:r>
                          </w:p>
                          <w:p w14:paraId="44797B41" w14:textId="037A4D93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05FEB588" w14:textId="0408EB9C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foreach line in file contents</w:t>
                            </w:r>
                          </w:p>
                          <w:p w14:paraId="65437B63" w14:textId="3E383F18" w:rsidR="006E7CDE" w:rsidRPr="00376556" w:rsidRDefault="006E7CDE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C045A2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if line starts with ‘#’</w:t>
                            </w:r>
                          </w:p>
                          <w:p w14:paraId="0ED94587" w14:textId="1F1D5902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ignore comment</w:t>
                            </w:r>
                          </w:p>
                          <w:p w14:paraId="43EC5859" w14:textId="52A4361C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00BCAE23" w14:textId="0060C5A1" w:rsidR="00C045A2" w:rsidRPr="00376556" w:rsidRDefault="00C045A2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‘alphabet’</w:t>
                            </w:r>
                          </w:p>
                          <w:p w14:paraId="1B8A6544" w14:textId="71279BE1" w:rsidR="00C045A2" w:rsidRPr="00376556" w:rsidRDefault="00D677E8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45332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parse string to </w:t>
                            </w:r>
                            <w:r w:rsidR="005D3C5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Graph object’s (GO)</w:t>
                            </w:r>
                            <w:r w:rsidR="0045332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string var alphabet</w:t>
                            </w:r>
                          </w:p>
                          <w:p w14:paraId="486A65B7" w14:textId="34CD0841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8C2793C" w14:textId="16B6AD97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‘stack’</w:t>
                            </w:r>
                          </w:p>
                          <w:p w14:paraId="792E4694" w14:textId="16F5A2F5" w:rsidR="00453327" w:rsidRPr="00376556" w:rsidRDefault="00453327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parse string </w:t>
                            </w:r>
                            <w:r w:rsidR="005D3C5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to GO’s string var </w:t>
                            </w:r>
                            <w:proofErr w:type="spellStart"/>
                            <w:r w:rsidR="005D3C5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stack_val</w:t>
                            </w:r>
                            <w:proofErr w:type="spellEnd"/>
                          </w:p>
                          <w:p w14:paraId="68794258" w14:textId="0EF3080B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1C885687" w14:textId="6BB277C9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</w:t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states</w:t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’</w:t>
                            </w:r>
                          </w:p>
                          <w:p w14:paraId="38AA3EF3" w14:textId="00B0D421" w:rsidR="00852DED" w:rsidRPr="00376556" w:rsidRDefault="00852DED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E20E21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parse each as a State object (SO)</w:t>
                            </w:r>
                            <w:r w:rsidR="00A032C5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using the given label</w:t>
                            </w:r>
                          </w:p>
                          <w:p w14:paraId="1AC6A319" w14:textId="516BB6E5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2C54591B" w14:textId="7C9BF59F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‘final’</w:t>
                            </w:r>
                          </w:p>
                          <w:p w14:paraId="062AC53C" w14:textId="6529794E" w:rsidR="00A032C5" w:rsidRPr="00376556" w:rsidRDefault="00A032C5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616F59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foreach state in states list</w:t>
                            </w:r>
                          </w:p>
                          <w:p w14:paraId="031F9C40" w14:textId="59CA110E" w:rsidR="00616F59" w:rsidRPr="00376556" w:rsidRDefault="00616F5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set state as final if exists in parsed string</w:t>
                            </w:r>
                          </w:p>
                          <w:p w14:paraId="37FD23E6" w14:textId="23281962" w:rsidR="00616F59" w:rsidRPr="00376556" w:rsidRDefault="00616F5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54628903" w14:textId="586D6321" w:rsidR="00476219" w:rsidRPr="00376556" w:rsidRDefault="0047621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‘transitions’</w:t>
                            </w:r>
                          </w:p>
                          <w:p w14:paraId="7780C4B3" w14:textId="26308092" w:rsidR="00476219" w:rsidRPr="00376556" w:rsidRDefault="0047621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</w:t>
                            </w:r>
                            <w:r w:rsidR="008140C9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for every line of the contents starting from next line</w:t>
                            </w:r>
                          </w:p>
                          <w:p w14:paraId="2DC116EA" w14:textId="504B375E" w:rsidR="008140C9" w:rsidRPr="00376556" w:rsidRDefault="008140C9" w:rsidP="006938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starts with ‘#’ ignore comment</w:t>
                            </w:r>
                          </w:p>
                          <w:p w14:paraId="1779553F" w14:textId="77777777" w:rsidR="006B70B7" w:rsidRPr="00376556" w:rsidRDefault="008140C9" w:rsidP="00EE717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EE717D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Split string based on additional characters ‘[</w:t>
                            </w:r>
                            <w:r w:rsidR="006B70B7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'</w:t>
                            </w:r>
                          </w:p>
                          <w:p w14:paraId="70980150" w14:textId="0621659A" w:rsidR="008140C9" w:rsidRPr="00376556" w:rsidRDefault="00EE717D" w:rsidP="00F2234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and ‘]’</w:t>
                            </w:r>
                            <w:r w:rsidR="00F2234C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 xml:space="preserve"> to get additional pop and push values for each transition</w:t>
                            </w:r>
                          </w:p>
                          <w:p w14:paraId="4A438083" w14:textId="1AA60AF1" w:rsidR="002D415E" w:rsidRPr="00376556" w:rsidRDefault="002D415E" w:rsidP="00F2234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6EFE81DC" w14:textId="02EDB5D3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if line starts with ‘words’</w:t>
                            </w:r>
                          </w:p>
                          <w:p w14:paraId="746520E9" w14:textId="48F354CF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for every line of the contents starting from next line</w:t>
                            </w:r>
                          </w:p>
                          <w:p w14:paraId="3A095D1F" w14:textId="2EC9E7CF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stop loop if ‘end’</w:t>
                            </w:r>
                          </w:p>
                          <w:p w14:paraId="12CEC1A6" w14:textId="1F1F1824" w:rsidR="002D415E" w:rsidRPr="00376556" w:rsidRDefault="002D415E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 xml:space="preserve">// </w:t>
                            </w:r>
                            <w:r w:rsidR="008A7474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skip if line is empty</w:t>
                            </w:r>
                          </w:p>
                          <w:p w14:paraId="020712E3" w14:textId="77777777" w:rsidR="008A7474" w:rsidRPr="00376556" w:rsidRDefault="008A7474" w:rsidP="002D41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ab/>
                              <w:t>// Split the word and its truth value based on ‘,’</w:t>
                            </w:r>
                          </w:p>
                          <w:p w14:paraId="06EDE23E" w14:textId="492F611D" w:rsidR="008A7474" w:rsidRPr="00376556" w:rsidRDefault="00376556" w:rsidP="008A74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C</w:t>
                            </w:r>
                            <w:r w:rsidR="008A7474"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har</w:t>
                            </w:r>
                          </w:p>
                          <w:p w14:paraId="50486882" w14:textId="5185C4A2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13D54A6E" w14:textId="778BAA20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1440"/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color w:val="008000"/>
                                <w:sz w:val="19"/>
                                <w:szCs w:val="19"/>
                                <w:lang w:val="en-US"/>
                              </w:rPr>
                              <w:t>// return a string by calling a method to get a string in DOT format</w:t>
                            </w:r>
                          </w:p>
                          <w:p w14:paraId="440A7D7E" w14:textId="617D2BF4" w:rsidR="00376556" w:rsidRPr="00376556" w:rsidRDefault="00376556" w:rsidP="003765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76556">
                              <w:rPr>
                                <w:rFonts w:ascii="Courier New" w:hAnsi="Courier New" w:cs="Courier New"/>
                                <w:sz w:val="19"/>
                                <w:szCs w:val="19"/>
                                <w:lang w:val="en-US"/>
                              </w:rPr>
                              <w:t>}</w:t>
                            </w:r>
                          </w:p>
                          <w:p w14:paraId="403F8553" w14:textId="71D0C5DA" w:rsidR="00613642" w:rsidRPr="00693844" w:rsidRDefault="00613642" w:rsidP="000B0F3D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AD8906" id="Text Box 147" o:spid="_x0000_s1035" type="#_x0000_t202" style="width:453.75pt;height:4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" fillcolor="#f2f2f2 [3052]" strokeweight=".5pt">
                <v:textbox>
                  <w:txbxContent>
                    <w:p w14:paraId="460AD08D" w14:textId="77777777" w:rsidR="000B0F3D" w:rsidRPr="00693844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public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 xml:space="preserve"> </w:t>
                      </w:r>
                      <w:proofErr w:type="spellStart"/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ParsePDAFile</w:t>
                      </w:r>
                      <w:proofErr w:type="spellEnd"/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(</w:t>
                      </w:r>
                      <w:proofErr w:type="gramStart"/>
                      <w:r w:rsidRPr="00693844">
                        <w:rPr>
                          <w:rFonts w:ascii="Courier New" w:hAnsi="Courier New" w:cs="Courier New"/>
                          <w:color w:val="0000FF"/>
                          <w:sz w:val="19"/>
                          <w:szCs w:val="19"/>
                          <w:lang w:val="en-NL"/>
                        </w:rPr>
                        <w:t>string</w:t>
                      </w: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[</w:t>
                      </w:r>
                      <w:proofErr w:type="gramEnd"/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] contents)</w:t>
                      </w:r>
                    </w:p>
                    <w:p w14:paraId="27EF8DFC" w14:textId="2B82D6FB" w:rsidR="000B0F3D" w:rsidRPr="00693844" w:rsidRDefault="000B0F3D" w:rsidP="000B0F3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</w:pPr>
                      <w:r w:rsidRPr="00693844">
                        <w:rPr>
                          <w:rFonts w:ascii="Courier New" w:hAnsi="Courier New" w:cs="Courier New"/>
                          <w:color w:val="000000"/>
                          <w:sz w:val="19"/>
                          <w:szCs w:val="19"/>
                          <w:lang w:val="en-NL"/>
                        </w:rPr>
                        <w:t>{</w:t>
                      </w:r>
                    </w:p>
                    <w:p w14:paraId="2C26D171" w14:textId="2DE4FAE2" w:rsidR="000B0F3D" w:rsidRPr="00376556" w:rsidRDefault="00693844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Set this graph as PDA</w:t>
                      </w:r>
                      <w:r w:rsidR="006E7CDE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(global bool var)</w:t>
                      </w:r>
                    </w:p>
                    <w:p w14:paraId="44797B41" w14:textId="037A4D93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05FEB588" w14:textId="0408EB9C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foreach line in file contents</w:t>
                      </w:r>
                    </w:p>
                    <w:p w14:paraId="65437B63" w14:textId="3E383F18" w:rsidR="006E7CDE" w:rsidRPr="00376556" w:rsidRDefault="006E7CDE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C045A2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if line starts with ‘#’</w:t>
                      </w:r>
                    </w:p>
                    <w:p w14:paraId="0ED94587" w14:textId="1F1D5902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ignore comment</w:t>
                      </w:r>
                    </w:p>
                    <w:p w14:paraId="43EC5859" w14:textId="52A4361C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00BCAE23" w14:textId="0060C5A1" w:rsidR="00C045A2" w:rsidRPr="00376556" w:rsidRDefault="00C045A2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‘alphabet’</w:t>
                      </w:r>
                    </w:p>
                    <w:p w14:paraId="1B8A6544" w14:textId="71279BE1" w:rsidR="00C045A2" w:rsidRPr="00376556" w:rsidRDefault="00D677E8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45332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parse string to </w:t>
                      </w:r>
                      <w:r w:rsidR="005D3C5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Graph object’s (GO)</w:t>
                      </w:r>
                      <w:r w:rsidR="0045332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string var alphabet</w:t>
                      </w:r>
                    </w:p>
                    <w:p w14:paraId="486A65B7" w14:textId="34CD0841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38C2793C" w14:textId="16B6AD97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‘stack’</w:t>
                      </w:r>
                    </w:p>
                    <w:p w14:paraId="792E4694" w14:textId="16F5A2F5" w:rsidR="00453327" w:rsidRPr="00376556" w:rsidRDefault="00453327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parse string </w:t>
                      </w:r>
                      <w:r w:rsidR="005D3C5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to GO’s string var </w:t>
                      </w:r>
                      <w:proofErr w:type="spellStart"/>
                      <w:r w:rsidR="005D3C5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stack_val</w:t>
                      </w:r>
                      <w:proofErr w:type="spellEnd"/>
                    </w:p>
                    <w:p w14:paraId="68794258" w14:textId="0EF3080B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1C885687" w14:textId="6BB277C9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</w:t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states</w:t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’</w:t>
                      </w:r>
                    </w:p>
                    <w:p w14:paraId="38AA3EF3" w14:textId="00B0D421" w:rsidR="00852DED" w:rsidRPr="00376556" w:rsidRDefault="00852DED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E20E21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parse each as a State object (SO)</w:t>
                      </w:r>
                      <w:r w:rsidR="00A032C5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using the given label</w:t>
                      </w:r>
                    </w:p>
                    <w:p w14:paraId="1AC6A319" w14:textId="516BB6E5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2C54591B" w14:textId="7C9BF59F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‘final’</w:t>
                      </w:r>
                    </w:p>
                    <w:p w14:paraId="062AC53C" w14:textId="6529794E" w:rsidR="00A032C5" w:rsidRPr="00376556" w:rsidRDefault="00A032C5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616F59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foreach state in states list</w:t>
                      </w:r>
                    </w:p>
                    <w:p w14:paraId="031F9C40" w14:textId="59CA110E" w:rsidR="00616F59" w:rsidRPr="00376556" w:rsidRDefault="00616F5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set state as final if exists in parsed string</w:t>
                      </w:r>
                    </w:p>
                    <w:p w14:paraId="37FD23E6" w14:textId="23281962" w:rsidR="00616F59" w:rsidRPr="00376556" w:rsidRDefault="00616F5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54628903" w14:textId="586D6321" w:rsidR="00476219" w:rsidRPr="00376556" w:rsidRDefault="0047621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‘transitions’</w:t>
                      </w:r>
                    </w:p>
                    <w:p w14:paraId="7780C4B3" w14:textId="26308092" w:rsidR="00476219" w:rsidRPr="00376556" w:rsidRDefault="0047621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</w:t>
                      </w:r>
                      <w:r w:rsidR="008140C9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for every line of the contents starting from next line</w:t>
                      </w:r>
                    </w:p>
                    <w:p w14:paraId="2DC116EA" w14:textId="504B375E" w:rsidR="008140C9" w:rsidRPr="00376556" w:rsidRDefault="008140C9" w:rsidP="006938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starts with ‘#’ ignore comment</w:t>
                      </w:r>
                    </w:p>
                    <w:p w14:paraId="1779553F" w14:textId="77777777" w:rsidR="006B70B7" w:rsidRPr="00376556" w:rsidRDefault="008140C9" w:rsidP="00EE717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EE717D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Split string based on additional characters ‘[</w:t>
                      </w:r>
                      <w:r w:rsidR="006B70B7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'</w:t>
                      </w:r>
                    </w:p>
                    <w:p w14:paraId="70980150" w14:textId="0621659A" w:rsidR="008140C9" w:rsidRPr="00376556" w:rsidRDefault="00EE717D" w:rsidP="00F2234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and ‘]’</w:t>
                      </w:r>
                      <w:r w:rsidR="00F2234C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 xml:space="preserve"> to get additional pop and push values for each transition</w:t>
                      </w:r>
                    </w:p>
                    <w:p w14:paraId="4A438083" w14:textId="1AA60AF1" w:rsidR="002D415E" w:rsidRPr="00376556" w:rsidRDefault="002D415E" w:rsidP="00F2234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6EFE81DC" w14:textId="02EDB5D3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if line starts with ‘words’</w:t>
                      </w:r>
                    </w:p>
                    <w:p w14:paraId="746520E9" w14:textId="48F354CF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for every line of the contents starting from next line</w:t>
                      </w:r>
                    </w:p>
                    <w:p w14:paraId="3A095D1F" w14:textId="2EC9E7CF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stop loop if ‘end’</w:t>
                      </w:r>
                    </w:p>
                    <w:p w14:paraId="12CEC1A6" w14:textId="1F1F1824" w:rsidR="002D415E" w:rsidRPr="00376556" w:rsidRDefault="002D415E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 xml:space="preserve">// </w:t>
                      </w:r>
                      <w:r w:rsidR="008A7474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skip if line is empty</w:t>
                      </w:r>
                    </w:p>
                    <w:p w14:paraId="020712E3" w14:textId="77777777" w:rsidR="008A7474" w:rsidRPr="00376556" w:rsidRDefault="008A7474" w:rsidP="002D41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</w: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ab/>
                        <w:t>// Split the word and its truth value based on ‘,’</w:t>
                      </w:r>
                    </w:p>
                    <w:p w14:paraId="06EDE23E" w14:textId="492F611D" w:rsidR="008A7474" w:rsidRPr="00376556" w:rsidRDefault="00376556" w:rsidP="008A74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2160" w:firstLine="72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C</w:t>
                      </w:r>
                      <w:r w:rsidR="008A7474"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har</w:t>
                      </w:r>
                    </w:p>
                    <w:p w14:paraId="50486882" w14:textId="5185C4A2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</w:p>
                    <w:p w14:paraId="13D54A6E" w14:textId="778BAA20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1440"/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color w:val="008000"/>
                          <w:sz w:val="19"/>
                          <w:szCs w:val="19"/>
                          <w:lang w:val="en-US"/>
                        </w:rPr>
                        <w:t>// return a string by calling a method to get a string in DOT format</w:t>
                      </w:r>
                    </w:p>
                    <w:p w14:paraId="440A7D7E" w14:textId="617D2BF4" w:rsidR="00376556" w:rsidRPr="00376556" w:rsidRDefault="00376556" w:rsidP="003765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  <w:r w:rsidRPr="00376556">
                        <w:rPr>
                          <w:rFonts w:ascii="Courier New" w:hAnsi="Courier New" w:cs="Courier New"/>
                          <w:sz w:val="19"/>
                          <w:szCs w:val="19"/>
                          <w:lang w:val="en-US"/>
                        </w:rPr>
                        <w:t>}</w:t>
                      </w:r>
                    </w:p>
                    <w:p w14:paraId="403F8553" w14:textId="71D0C5DA" w:rsidR="00613642" w:rsidRPr="00693844" w:rsidRDefault="00613642" w:rsidP="000B0F3D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FD52387" w14:textId="79800AE8" w:rsidR="00F329AD" w:rsidRDefault="000B0F3D" w:rsidP="00BA069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47</w:t>
      </w:r>
      <w:r>
        <w:fldChar w:fldCharType="end"/>
      </w:r>
      <w:r>
        <w:t>. Pseudocode for ParsePDAFile() method</w:t>
      </w:r>
      <w:r>
        <w:rPr>
          <w:noProof/>
        </w:rPr>
        <w:t xml:space="preserve"> .</w:t>
      </w:r>
      <w:r w:rsidR="00F329AD">
        <w:br w:type="page"/>
      </w:r>
    </w:p>
    <w:p w14:paraId="75DC3BF1" w14:textId="3C9CC129" w:rsidR="00DA4BA8" w:rsidRDefault="00DA4BA8" w:rsidP="000B0F3D">
      <w:r>
        <w:lastRenderedPageBreak/>
        <w:t>Check words for PDA</w:t>
      </w:r>
      <w:r w:rsidR="005017F2">
        <w:t>, added conditions</w:t>
      </w:r>
      <w:r>
        <w:t>:</w:t>
      </w:r>
    </w:p>
    <w:p w14:paraId="72CAFF52" w14:textId="64AB161D" w:rsidR="005017F2" w:rsidRDefault="005017F2" w:rsidP="005017F2">
      <w:pPr>
        <w:pStyle w:val="ListParagraph"/>
        <w:numPr>
          <w:ilvl w:val="0"/>
          <w:numId w:val="17"/>
        </w:numPr>
      </w:pPr>
      <w:r>
        <w:t>Accept word only if stack is empty</w:t>
      </w:r>
    </w:p>
    <w:p w14:paraId="127C36AC" w14:textId="7111C162" w:rsidR="005017F2" w:rsidRDefault="000F6B7A" w:rsidP="005017F2">
      <w:pPr>
        <w:pStyle w:val="ListParagraph"/>
        <w:numPr>
          <w:ilvl w:val="0"/>
          <w:numId w:val="17"/>
        </w:numPr>
      </w:pPr>
      <w:r>
        <w:t xml:space="preserve">Check pop and push values </w:t>
      </w:r>
      <w:r w:rsidR="00EA11F2">
        <w:t>for every possible transition (pt)</w:t>
      </w:r>
    </w:p>
    <w:p w14:paraId="78F3B3BD" w14:textId="77777777" w:rsidR="00C85AB7" w:rsidRDefault="00C85AB7" w:rsidP="00C85AB7">
      <w:pPr>
        <w:keepNext/>
        <w:jc w:val="center"/>
      </w:pPr>
      <w:r w:rsidRPr="00C85AB7">
        <w:rPr>
          <w:noProof/>
        </w:rPr>
        <w:drawing>
          <wp:inline distT="0" distB="0" distL="0" distR="0" wp14:anchorId="22C6D53D" wp14:editId="492A606B">
            <wp:extent cx="4586994" cy="3429000"/>
            <wp:effectExtent l="0" t="0" r="4445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6877" cy="34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1F86" w14:textId="437285FD" w:rsidR="00DA4BA8" w:rsidRDefault="00C85AB7" w:rsidP="00C85A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48</w:t>
      </w:r>
      <w:r>
        <w:fldChar w:fldCharType="end"/>
      </w:r>
      <w:r>
        <w:t>. Source code for added code in CheckWord() method.</w:t>
      </w:r>
    </w:p>
    <w:p w14:paraId="7F5B67EB" w14:textId="77777777" w:rsidR="00DA4BA8" w:rsidRDefault="00DA4BA8" w:rsidP="000B0F3D"/>
    <w:p w14:paraId="70311F6A" w14:textId="3C672D32" w:rsidR="00D8489E" w:rsidRDefault="00D8489E" w:rsidP="00D8489E">
      <w:pPr>
        <w:pStyle w:val="Heading2"/>
        <w:rPr>
          <w:lang w:val="en-US"/>
        </w:rPr>
      </w:pPr>
      <w:bookmarkStart w:id="67" w:name="_Toc90974062"/>
      <w:bookmarkStart w:id="68" w:name="_Toc93259833"/>
      <w:r>
        <w:rPr>
          <w:lang w:val="en-US"/>
        </w:rPr>
        <w:t>Working Results</w:t>
      </w:r>
      <w:bookmarkEnd w:id="67"/>
      <w:bookmarkEnd w:id="68"/>
    </w:p>
    <w:p w14:paraId="5D3DB4C0" w14:textId="234C0A09" w:rsidR="0025498E" w:rsidRDefault="0025498E" w:rsidP="0025498E">
      <w:pPr>
        <w:rPr>
          <w:lang w:val="en-US"/>
        </w:rPr>
      </w:pPr>
    </w:p>
    <w:p w14:paraId="547AAB29" w14:textId="77777777" w:rsidR="00DD5DB0" w:rsidRDefault="00DD5DB0" w:rsidP="00DD5DB0">
      <w:pPr>
        <w:keepNext/>
        <w:jc w:val="center"/>
      </w:pPr>
      <w:r>
        <w:rPr>
          <w:noProof/>
        </w:rPr>
        <w:drawing>
          <wp:inline distT="0" distB="0" distL="0" distR="0" wp14:anchorId="4A920CD5" wp14:editId="79C1D2BE">
            <wp:extent cx="4861560" cy="2604618"/>
            <wp:effectExtent l="0" t="0" r="0" b="5715"/>
            <wp:docPr id="149" name="Picture 1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8553" cy="26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BE68" w14:textId="3CBD24F9" w:rsidR="0025498E" w:rsidRDefault="00DD5DB0" w:rsidP="00DD5DB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49</w:t>
      </w:r>
      <w:r>
        <w:fldChar w:fldCharType="end"/>
      </w:r>
      <w:r>
        <w:t>. GUI shows PDA graph.</w:t>
      </w:r>
    </w:p>
    <w:p w14:paraId="647C02EC" w14:textId="048911F2" w:rsidR="00390B77" w:rsidRDefault="00390B77" w:rsidP="00390B77">
      <w:pPr>
        <w:rPr>
          <w:lang w:val="en-US"/>
        </w:rPr>
      </w:pPr>
    </w:p>
    <w:p w14:paraId="672878B7" w14:textId="77777777" w:rsidR="00390B77" w:rsidRDefault="00390B77" w:rsidP="00390B77">
      <w:pPr>
        <w:keepNext/>
        <w:jc w:val="center"/>
      </w:pPr>
      <w:r>
        <w:rPr>
          <w:noProof/>
        </w:rPr>
        <w:drawing>
          <wp:inline distT="0" distB="0" distL="0" distR="0" wp14:anchorId="7D4A6FCF" wp14:editId="1BBEB61E">
            <wp:extent cx="4792980" cy="2567875"/>
            <wp:effectExtent l="0" t="0" r="7620" b="4445"/>
            <wp:docPr id="150" name="Picture 1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6293" cy="257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E35" w14:textId="003D888B" w:rsidR="00390B77" w:rsidRPr="00390B77" w:rsidRDefault="00390B77" w:rsidP="00390B77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11A6">
        <w:rPr>
          <w:noProof/>
        </w:rPr>
        <w:t>50</w:t>
      </w:r>
      <w:r>
        <w:fldChar w:fldCharType="end"/>
      </w:r>
      <w:r>
        <w:t>. GUI shows PDA graph with file wrong about accepted word</w:t>
      </w:r>
      <w:r>
        <w:rPr>
          <w:noProof/>
        </w:rPr>
        <w:t>s.</w:t>
      </w:r>
    </w:p>
    <w:p w14:paraId="278F1501" w14:textId="77777777" w:rsidR="00D8489E" w:rsidRDefault="00D8489E" w:rsidP="00D8489E">
      <w:pPr>
        <w:rPr>
          <w:lang w:val="en-US"/>
        </w:rPr>
      </w:pPr>
    </w:p>
    <w:p w14:paraId="35844928" w14:textId="23FB1B21" w:rsidR="00D8489E" w:rsidRDefault="00D8489E" w:rsidP="001A39CE">
      <w:pPr>
        <w:pStyle w:val="Heading2"/>
        <w:rPr>
          <w:lang w:val="en-US"/>
        </w:rPr>
      </w:pPr>
      <w:bookmarkStart w:id="69" w:name="_Toc90974063"/>
      <w:bookmarkStart w:id="70" w:name="_Toc93259834"/>
      <w:r>
        <w:rPr>
          <w:lang w:val="en-US"/>
        </w:rPr>
        <w:t>Conclusions</w:t>
      </w:r>
      <w:bookmarkEnd w:id="69"/>
      <w:bookmarkEnd w:id="70"/>
    </w:p>
    <w:p w14:paraId="6CEE5BC5" w14:textId="59AD8904" w:rsidR="001A39CE" w:rsidRPr="001A39CE" w:rsidRDefault="001A39CE" w:rsidP="001A39CE">
      <w:pPr>
        <w:rPr>
          <w:lang w:val="en-US"/>
        </w:rPr>
      </w:pPr>
      <w:r>
        <w:rPr>
          <w:lang w:val="en-US"/>
        </w:rPr>
        <w:br/>
        <w:t xml:space="preserve">This took the </w:t>
      </w:r>
      <w:r w:rsidR="000136A9">
        <w:rPr>
          <w:lang w:val="en-US"/>
        </w:rPr>
        <w:t>least amount of time to complete, probably because I am very familiar with stacks, since I’ve been using them for a lot of the ALE courses methods I made.</w:t>
      </w:r>
    </w:p>
    <w:p w14:paraId="1424CC9F" w14:textId="700F0A53" w:rsidR="005E04CC" w:rsidRPr="002C36E4" w:rsidRDefault="005E04CC" w:rsidP="00F7525B">
      <w:pPr>
        <w:rPr>
          <w:bCs/>
          <w:lang w:val="en-US"/>
        </w:rPr>
      </w:pPr>
      <w:r w:rsidRPr="002C36E4">
        <w:rPr>
          <w:bCs/>
          <w:lang w:val="en-US"/>
        </w:rPr>
        <w:br w:type="page"/>
      </w:r>
    </w:p>
    <w:p w14:paraId="359622D3" w14:textId="2B9A15A7" w:rsidR="005E04CC" w:rsidRPr="005E04CC" w:rsidRDefault="005E04CC" w:rsidP="005E04CC">
      <w:pPr>
        <w:pStyle w:val="Heading1"/>
        <w:rPr>
          <w:lang w:val="en-US"/>
        </w:rPr>
      </w:pPr>
      <w:bookmarkStart w:id="71" w:name="_Toc90974064"/>
      <w:bookmarkStart w:id="72" w:name="_Toc93259835"/>
      <w:r w:rsidRPr="005E04CC">
        <w:rPr>
          <w:lang w:val="en-US"/>
        </w:rPr>
        <w:lastRenderedPageBreak/>
        <w:t>Software Design</w:t>
      </w:r>
      <w:bookmarkEnd w:id="71"/>
      <w:bookmarkEnd w:id="72"/>
    </w:p>
    <w:p w14:paraId="08ED9527" w14:textId="77777777" w:rsidR="00F7525B" w:rsidRDefault="00F7525B" w:rsidP="00F7525B">
      <w:pPr>
        <w:rPr>
          <w:lang w:val="en-US"/>
        </w:rPr>
      </w:pPr>
    </w:p>
    <w:p w14:paraId="14F15033" w14:textId="7411AD85" w:rsidR="005E04CC" w:rsidRPr="005E04CC" w:rsidRDefault="005E04CC" w:rsidP="005E04CC">
      <w:pPr>
        <w:pStyle w:val="Heading2"/>
        <w:rPr>
          <w:lang w:val="en-US"/>
        </w:rPr>
      </w:pPr>
      <w:bookmarkStart w:id="73" w:name="_Toc90974065"/>
      <w:bookmarkStart w:id="74" w:name="_Toc93259836"/>
      <w:r w:rsidRPr="005E04CC">
        <w:rPr>
          <w:lang w:val="en-US"/>
        </w:rPr>
        <w:t>System Overview</w:t>
      </w:r>
      <w:bookmarkEnd w:id="73"/>
      <w:bookmarkEnd w:id="74"/>
    </w:p>
    <w:p w14:paraId="286FDABC" w14:textId="77777777" w:rsidR="008B64A2" w:rsidRDefault="008B64A2" w:rsidP="005E04CC">
      <w:pPr>
        <w:rPr>
          <w:lang w:val="en-US"/>
        </w:rPr>
      </w:pPr>
    </w:p>
    <w:p w14:paraId="4CE8AFBE" w14:textId="6373DD94" w:rsidR="004150C5" w:rsidRDefault="005C3061" w:rsidP="005E04CC">
      <w:pPr>
        <w:rPr>
          <w:lang w:val="en-US"/>
        </w:rPr>
      </w:pPr>
      <w:r>
        <w:rPr>
          <w:lang w:val="en-US"/>
        </w:rPr>
        <w:t>The project is a Visual Studio Win Forms program</w:t>
      </w:r>
      <w:r w:rsidR="0076142C">
        <w:rPr>
          <w:lang w:val="en-US"/>
        </w:rPr>
        <w:t xml:space="preserve"> in C#.</w:t>
      </w:r>
      <w:r w:rsidR="00283D1F">
        <w:rPr>
          <w:lang w:val="en-US"/>
        </w:rPr>
        <w:t xml:space="preserve"> It’s formed using Object Oriented Design principles to store and manipulate its data.</w:t>
      </w:r>
    </w:p>
    <w:p w14:paraId="6F0860C9" w14:textId="2C11272E" w:rsidR="00406D2B" w:rsidRPr="005C3061" w:rsidRDefault="00406D2B" w:rsidP="005E04CC">
      <w:pPr>
        <w:rPr>
          <w:lang w:val="en-US"/>
        </w:rPr>
      </w:pPr>
    </w:p>
    <w:p w14:paraId="5F0909B9" w14:textId="4420C03E" w:rsidR="005E04CC" w:rsidRDefault="005E04CC" w:rsidP="005E04CC">
      <w:pPr>
        <w:pStyle w:val="Heading2"/>
        <w:rPr>
          <w:lang w:val="en-US"/>
        </w:rPr>
      </w:pPr>
      <w:bookmarkStart w:id="75" w:name="_Toc90974066"/>
      <w:bookmarkStart w:id="76" w:name="_Toc93259837"/>
      <w:r w:rsidRPr="005E04CC">
        <w:rPr>
          <w:lang w:val="en-US"/>
        </w:rPr>
        <w:lastRenderedPageBreak/>
        <w:t>System Architecture</w:t>
      </w:r>
      <w:bookmarkEnd w:id="75"/>
      <w:bookmarkEnd w:id="76"/>
    </w:p>
    <w:p w14:paraId="2910FD25" w14:textId="77777777" w:rsidR="0023418B" w:rsidRDefault="0023418B" w:rsidP="00F6590A">
      <w:pPr>
        <w:keepNext/>
      </w:pPr>
    </w:p>
    <w:p w14:paraId="18BE7D3D" w14:textId="377BF273" w:rsidR="00F6590A" w:rsidRDefault="006860DC" w:rsidP="00F6590A">
      <w:pPr>
        <w:keepNext/>
      </w:pPr>
      <w:r>
        <w:rPr>
          <w:noProof/>
        </w:rPr>
        <w:drawing>
          <wp:inline distT="0" distB="0" distL="0" distR="0" wp14:anchorId="2D6D1CBB" wp14:editId="7E5D505F">
            <wp:extent cx="5762625" cy="6217285"/>
            <wp:effectExtent l="0" t="0" r="952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2E11" w14:textId="726784CE" w:rsidR="007373B4" w:rsidRPr="00B945BC" w:rsidRDefault="00F6590A" w:rsidP="00B945BC">
      <w:pPr>
        <w:pStyle w:val="Caption"/>
      </w:pPr>
      <w:r>
        <w:t xml:space="preserve">Figure </w:t>
      </w:r>
      <w:r w:rsidR="0065537B">
        <w:fldChar w:fldCharType="begin"/>
      </w:r>
      <w:r w:rsidR="0065537B">
        <w:instrText xml:space="preserve"> SEQ Figure \* ARABIC </w:instrText>
      </w:r>
      <w:r w:rsidR="0065537B">
        <w:fldChar w:fldCharType="separate"/>
      </w:r>
      <w:r w:rsidR="008B11A6">
        <w:rPr>
          <w:noProof/>
        </w:rPr>
        <w:t>51</w:t>
      </w:r>
      <w:r w:rsidR="0065537B">
        <w:rPr>
          <w:noProof/>
        </w:rPr>
        <w:fldChar w:fldCharType="end"/>
      </w:r>
      <w:r>
        <w:t>. UML</w:t>
      </w:r>
      <w:bookmarkStart w:id="77" w:name="_Toc90974067"/>
      <w:r w:rsidR="007373B4">
        <w:rPr>
          <w:lang w:val="en-US"/>
        </w:rPr>
        <w:br w:type="page"/>
      </w:r>
    </w:p>
    <w:p w14:paraId="3BD00E77" w14:textId="39504B0E" w:rsidR="004C634B" w:rsidRDefault="005E04CC" w:rsidP="0020430D">
      <w:pPr>
        <w:pStyle w:val="Heading1"/>
        <w:rPr>
          <w:lang w:val="en-US"/>
        </w:rPr>
      </w:pPr>
      <w:bookmarkStart w:id="78" w:name="_Toc93259838"/>
      <w:r w:rsidRPr="005E04CC">
        <w:rPr>
          <w:lang w:val="en-US"/>
        </w:rPr>
        <w:lastRenderedPageBreak/>
        <w:t>GUI</w:t>
      </w:r>
      <w:bookmarkEnd w:id="77"/>
      <w:bookmarkEnd w:id="78"/>
    </w:p>
    <w:p w14:paraId="585C1AEC" w14:textId="28D3FD24" w:rsidR="00801F34" w:rsidRDefault="00801F34" w:rsidP="00801F34">
      <w:pPr>
        <w:rPr>
          <w:lang w:val="en-US"/>
        </w:rPr>
      </w:pPr>
    </w:p>
    <w:p w14:paraId="67A308F8" w14:textId="621559E5" w:rsidR="00801F34" w:rsidRPr="00801F34" w:rsidRDefault="00801F34" w:rsidP="00801F34">
      <w:pPr>
        <w:rPr>
          <w:lang w:val="en-US"/>
        </w:rPr>
      </w:pPr>
      <w:r>
        <w:rPr>
          <w:lang w:val="en-US"/>
        </w:rPr>
        <w:t>Below is an explanation of the graphical user interface:</w:t>
      </w:r>
    </w:p>
    <w:p w14:paraId="2EFF6DF6" w14:textId="0EA6D8BD" w:rsidR="006B1ACD" w:rsidRDefault="00A9211C" w:rsidP="006B1ACD">
      <w:pPr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D577FE" wp14:editId="5CE1448C">
                <wp:simplePos x="0" y="0"/>
                <wp:positionH relativeFrom="column">
                  <wp:posOffset>-76835</wp:posOffset>
                </wp:positionH>
                <wp:positionV relativeFrom="paragraph">
                  <wp:posOffset>7485380</wp:posOffset>
                </wp:positionV>
                <wp:extent cx="6393180" cy="63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C743D" w14:textId="5B4DCBC3" w:rsidR="00A9211C" w:rsidRPr="00600BB2" w:rsidRDefault="00A9211C" w:rsidP="00A9211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8B11A6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>. GUI Explanation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577FE" id="Text Box 48" o:spid="_x0000_s1036" type="#_x0000_t202" style="position:absolute;margin-left:-6.05pt;margin-top:589.4pt;width:503.4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" stroked="f">
                <v:textbox style="mso-fit-shape-to-text:t" inset="0,0,0,0">
                  <w:txbxContent>
                    <w:p w14:paraId="4DAC743D" w14:textId="5B4DCBC3" w:rsidR="00A9211C" w:rsidRPr="00600BB2" w:rsidRDefault="00A9211C" w:rsidP="00A9211C">
                      <w:pPr>
                        <w:pStyle w:val="Caption"/>
                        <w:rPr>
                          <w:noProof/>
                          <w:sz w:val="21"/>
                          <w:szCs w:val="21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8B11A6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>. GUI Explanation</w:t>
                      </w:r>
                    </w:p>
                  </w:txbxContent>
                </v:textbox>
              </v:shape>
            </w:pict>
          </mc:Fallback>
        </mc:AlternateContent>
      </w:r>
      <w:r w:rsidR="00FC046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E38D35F" wp14:editId="490F8866">
                <wp:simplePos x="0" y="0"/>
                <wp:positionH relativeFrom="column">
                  <wp:posOffset>-76835</wp:posOffset>
                </wp:positionH>
                <wp:positionV relativeFrom="paragraph">
                  <wp:posOffset>173990</wp:posOffset>
                </wp:positionV>
                <wp:extent cx="6393180" cy="7254240"/>
                <wp:effectExtent l="0" t="0" r="26670" b="381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7254240"/>
                          <a:chOff x="0" y="0"/>
                          <a:chExt cx="6393180" cy="725424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Graphical user interface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386840"/>
                            <a:ext cx="5762625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1104900" y="0"/>
                            <a:ext cx="2712720" cy="12344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7EA32D9" w14:textId="55372A31" w:rsidR="003132A8" w:rsidRDefault="003132A8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Words from the file appear here</w:t>
                              </w:r>
                              <w:r w:rsidR="00EF6293">
                                <w:rPr>
                                  <w:lang w:val="en-US"/>
                                </w:rPr>
                                <w:t xml:space="preserve"> with their truth states (accepted or not)</w:t>
                              </w:r>
                              <w:r>
                                <w:rPr>
                                  <w:lang w:val="en-US"/>
                                </w:rPr>
                                <w:t>:</w:t>
                              </w:r>
                            </w:p>
                            <w:p w14:paraId="405A6EC5" w14:textId="77777777" w:rsidR="008C420E" w:rsidRDefault="008C420E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  <w:p w14:paraId="58D69B60" w14:textId="34DDE56C" w:rsidR="003132A8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Green/</w:t>
                              </w:r>
                              <w:r w:rsidR="003132A8">
                                <w:rPr>
                                  <w:lang w:val="en-US"/>
                                </w:rPr>
                                <w:t>Red Letter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lang w:val="en-US"/>
                                </w:rPr>
                                <w:t>=</w:t>
                              </w:r>
                              <w:r w:rsidR="0093350B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accepted or not</w:t>
                              </w:r>
                            </w:p>
                            <w:p w14:paraId="24D1A1BF" w14:textId="7E28A93A" w:rsidR="00EF6293" w:rsidRDefault="00EF6293" w:rsidP="00112394">
                              <w:pPr>
                                <w:spacing w:after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Green/Red Truth</w:t>
                              </w:r>
                              <w:r w:rsidR="000B10F9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604486">
                                <w:rPr>
                                  <w:lang w:val="en-US"/>
                                </w:rPr>
                                <w:t xml:space="preserve">State </w:t>
                              </w:r>
                              <w:r w:rsidR="00604486">
                                <w:rPr>
                                  <w:lang w:val="en-US"/>
                                </w:rPr>
                                <w:tab/>
                              </w:r>
                              <w:r w:rsidR="000B10F9">
                                <w:rPr>
                                  <w:lang w:val="en-US"/>
                                </w:rPr>
                                <w:t>= File is right/wrong</w:t>
                              </w:r>
                            </w:p>
                            <w:p w14:paraId="1723B36E" w14:textId="38840CA1" w:rsidR="00112394" w:rsidRPr="003132A8" w:rsidRDefault="00112394" w:rsidP="003132A8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Arrow Connector 16"/>
                        <wps:cNvCnPr/>
                        <wps:spPr>
                          <a:xfrm flipV="1">
                            <a:off x="982980" y="1234440"/>
                            <a:ext cx="1481726" cy="5134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Oval 15"/>
                        <wps:cNvSpPr/>
                        <wps:spPr>
                          <a:xfrm>
                            <a:off x="160020" y="1630680"/>
                            <a:ext cx="960120" cy="800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39340" y="2682240"/>
                            <a:ext cx="563880" cy="3124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2BF403B" w14:textId="2BA26932" w:rsidR="00DA0DE2" w:rsidRPr="003132A8" w:rsidRDefault="00DA0DE2" w:rsidP="00DA0DE2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1386840" y="3230880"/>
                            <a:ext cx="1417320" cy="9525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E823E0B" w14:textId="5CE80BE3" w:rsidR="00051BEE" w:rsidRPr="003132A8" w:rsidRDefault="003132A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User can type custom words to check if they are accepted by the system.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097280" y="3703320"/>
                            <a:ext cx="289560" cy="114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1424940" y="5989320"/>
                            <a:ext cx="33591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 descr="Ic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5707380"/>
                            <a:ext cx="662940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4960620"/>
                            <a:ext cx="1417320" cy="14859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85D9596" w14:textId="0B2C1BBB" w:rsidR="007D4E3D" w:rsidRDefault="007D4E3D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if it is a DFA and if it is a Finite system.</w:t>
                              </w:r>
                            </w:p>
                            <w:p w14:paraId="36307993" w14:textId="58591603" w:rsidR="007D4E3D" w:rsidRPr="003132A8" w:rsidRDefault="00740E73" w:rsidP="007D4E3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If the file is wrong, the </w:t>
                              </w:r>
                              <w:r w:rsidR="00F73CAB">
                                <w:rPr>
                                  <w:lang w:val="en-US"/>
                                </w:rPr>
                                <w:t>image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F73CAB">
                                <w:rPr>
                                  <w:lang w:val="en-US"/>
                                </w:rPr>
                                <w:t xml:space="preserve">displays </w:t>
                              </w:r>
                              <w:r>
                                <w:rPr>
                                  <w:lang w:val="en-US"/>
                                </w:rPr>
                                <w:t>grayed out.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632460" y="4415790"/>
                            <a:ext cx="7620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3741420" y="4998720"/>
                            <a:ext cx="2095500" cy="2255520"/>
                            <a:chOff x="0" y="0"/>
                            <a:chExt cx="2095500" cy="22555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535"/>
                            <a:stretch/>
                          </pic:blipFill>
                          <pic:spPr>
                            <a:xfrm>
                              <a:off x="0" y="0"/>
                              <a:ext cx="2095500" cy="18364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9852"/>
                            <a:stretch/>
                          </pic:blipFill>
                          <pic:spPr bwMode="auto">
                            <a:xfrm>
                              <a:off x="0" y="1836420"/>
                              <a:ext cx="2095500" cy="419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" name="Straight Arrow Connector 8"/>
                        <wps:cNvCnPr/>
                        <wps:spPr>
                          <a:xfrm flipH="1">
                            <a:off x="4789170" y="4476750"/>
                            <a:ext cx="60579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Oval 11"/>
                        <wps:cNvSpPr/>
                        <wps:spPr>
                          <a:xfrm>
                            <a:off x="4960620" y="4152900"/>
                            <a:ext cx="868680" cy="3200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2034540" y="2129790"/>
                            <a:ext cx="586740" cy="556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Rectangle: Rounded Corners 31"/>
                        <wps:cNvSpPr/>
                        <wps:spPr>
                          <a:xfrm>
                            <a:off x="160020" y="3657600"/>
                            <a:ext cx="929640" cy="2438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: Rounded Corners 32"/>
                        <wps:cNvSpPr/>
                        <wps:spPr>
                          <a:xfrm>
                            <a:off x="152400" y="3931920"/>
                            <a:ext cx="929640" cy="4648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3185160" y="2964180"/>
                            <a:ext cx="1082040" cy="5029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55D3042" w14:textId="2AD28BE4" w:rsidR="000B5DFA" w:rsidRPr="003132A8" w:rsidRDefault="00530635" w:rsidP="000B5DF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Shows contents of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4065270" y="2663190"/>
                            <a:ext cx="330835" cy="3009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411980" y="1897380"/>
                            <a:ext cx="13639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 flipV="1">
                            <a:off x="4522470" y="1181100"/>
                            <a:ext cx="179070" cy="525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4030980" y="845820"/>
                            <a:ext cx="1089660" cy="3200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6A2B74C" w14:textId="54D0480A" w:rsidR="00F6777E" w:rsidRPr="003132A8" w:rsidRDefault="00F6777E" w:rsidP="00F6777E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Opens a text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/>
                        <wps:spPr>
                          <a:xfrm flipV="1">
                            <a:off x="5513070" y="1219200"/>
                            <a:ext cx="320040" cy="472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5250180" y="693420"/>
                            <a:ext cx="1143000" cy="51054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820BA58" w14:textId="5FF0B999" w:rsidR="008E1AD0" w:rsidRPr="003132A8" w:rsidRDefault="008E1AD0" w:rsidP="008E1AD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Convert current graph into a DFA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 flipH="1">
                            <a:off x="4293870" y="4377690"/>
                            <a:ext cx="217170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2667000" y="4411980"/>
                            <a:ext cx="1615440" cy="4953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A05A50D" w14:textId="5CADE98A" w:rsidR="009D281A" w:rsidRPr="003132A8" w:rsidRDefault="009D281A" w:rsidP="009D28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Re-draw the graph with the current file contents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8D35F" id="Group 47" o:spid="_x0000_s1037" style="position:absolute;margin-left:-6.05pt;margin-top:13.7pt;width:503.4pt;height:571.2pt;z-index:251682816;mso-position-horizontal-relative:text;mso-position-vertical-relative:text" coordsize="63931,72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">
                <v:shape id="Picture 6" o:spid="_x0000_s1038" type="#_x0000_t75" alt="Graphical user interface, text&#10;&#10;Description automatically generated" style="position:absolute;left:762;top:13868;width:57626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">
                  <v:imagedata r:id="rId81" o:title="Graphical user interface, text&#10;&#10;Description automatically generated"/>
                </v:shape>
                <v:shape id="Text Box 17" o:spid="_x0000_s1039" type="#_x0000_t202" style="position:absolute;left:11049;width:27127;height:12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" fillcolor="#fbd4b4 [1305]" strokecolor="black [3213]" strokeweight="1.5pt">
                  <v:textbox>
                    <w:txbxContent>
                      <w:p w14:paraId="57EA32D9" w14:textId="55372A31" w:rsidR="003132A8" w:rsidRDefault="003132A8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Words from the file appear here</w:t>
                        </w:r>
                        <w:r w:rsidR="00EF6293">
                          <w:rPr>
                            <w:lang w:val="en-US"/>
                          </w:rPr>
                          <w:t xml:space="preserve"> with their truth states (accepted or not)</w:t>
                        </w:r>
                        <w:r>
                          <w:rPr>
                            <w:lang w:val="en-US"/>
                          </w:rPr>
                          <w:t>:</w:t>
                        </w:r>
                      </w:p>
                      <w:p w14:paraId="405A6EC5" w14:textId="77777777" w:rsidR="008C420E" w:rsidRDefault="008C420E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</w:p>
                      <w:p w14:paraId="58D69B60" w14:textId="34DDE56C" w:rsidR="003132A8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Green/</w:t>
                        </w:r>
                        <w:r w:rsidR="003132A8">
                          <w:rPr>
                            <w:lang w:val="en-US"/>
                          </w:rPr>
                          <w:t>Red Letter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>
                          <w:rPr>
                            <w:lang w:val="en-US"/>
                          </w:rPr>
                          <w:t>=</w:t>
                        </w:r>
                        <w:r w:rsidR="0093350B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accepted or not</w:t>
                        </w:r>
                      </w:p>
                      <w:p w14:paraId="24D1A1BF" w14:textId="7E28A93A" w:rsidR="00EF6293" w:rsidRDefault="00EF6293" w:rsidP="00112394">
                        <w:pPr>
                          <w:spacing w:after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Green/Red Truth</w:t>
                        </w:r>
                        <w:r w:rsidR="000B10F9">
                          <w:rPr>
                            <w:lang w:val="en-US"/>
                          </w:rPr>
                          <w:t xml:space="preserve"> </w:t>
                        </w:r>
                        <w:r w:rsidR="00604486">
                          <w:rPr>
                            <w:lang w:val="en-US"/>
                          </w:rPr>
                          <w:t xml:space="preserve">State </w:t>
                        </w:r>
                        <w:r w:rsidR="00604486">
                          <w:rPr>
                            <w:lang w:val="en-US"/>
                          </w:rPr>
                          <w:tab/>
                        </w:r>
                        <w:r w:rsidR="000B10F9">
                          <w:rPr>
                            <w:lang w:val="en-US"/>
                          </w:rPr>
                          <w:t>= File is right/wrong</w:t>
                        </w:r>
                      </w:p>
                      <w:p w14:paraId="1723B36E" w14:textId="38840CA1" w:rsidR="00112394" w:rsidRPr="003132A8" w:rsidRDefault="00112394" w:rsidP="003132A8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Straight Arrow Connector 16" o:spid="_x0000_s1040" type="#_x0000_t32" style="position:absolute;left:9829;top:12344;width:14818;height:51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oval id="Oval 15" o:spid="_x0000_s1041" style="position:absolute;left:1600;top:16306;width:9601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" filled="f" strokecolor="black [1600]" strokeweight="2pt"/>
                <v:shape id="Text Box 19" o:spid="_x0000_s1042" type="#_x0000_t202" style="position:absolute;left:23393;top:26822;width:563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" fillcolor="#fbd4b4 [1305]" strokecolor="black [3213]" strokeweight="1.5pt">
                  <v:textbox>
                    <w:txbxContent>
                      <w:p w14:paraId="32BF403B" w14:textId="2BA26932" w:rsidR="00DA0DE2" w:rsidRPr="003132A8" w:rsidRDefault="00DA0DE2" w:rsidP="00DA0DE2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Graph</w:t>
                        </w:r>
                      </w:p>
                    </w:txbxContent>
                  </v:textbox>
                </v:shape>
                <v:shape id="Text Box 14" o:spid="_x0000_s1043" type="#_x0000_t202" style="position:absolute;left:13868;top:32308;width:14173;height:9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" fillcolor="#fbd4b4 [1305]" strokecolor="black [3213]" strokeweight="1.5pt">
                  <v:textbox>
                    <w:txbxContent>
                      <w:p w14:paraId="4E823E0B" w14:textId="5CE80BE3" w:rsidR="00051BEE" w:rsidRPr="003132A8" w:rsidRDefault="003132A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User can type custom words to check if they are accepted by the system.</w:t>
                        </w:r>
                      </w:p>
                    </w:txbxContent>
                  </v:textbox>
                </v:shape>
                <v:shape id="Straight Arrow Connector 13" o:spid="_x0000_s1044" type="#_x0000_t32" style="position:absolute;left:10972;top:37033;width:2896;height: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" strokecolor="black [3200]" strokeweight="2pt">
                  <v:stroke endarrow="block"/>
                  <v:shadow on="t" color="black" opacity="24903f" origin=",.5" offset="0,.55556mm"/>
                </v:shape>
                <v:shape id="Straight Arrow Connector 28" o:spid="_x0000_s1045" type="#_x0000_t32" style="position:absolute;left:14249;top:59893;width:3359;height:6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" strokecolor="black [3200]" strokeweight="2pt">
                  <v:stroke endarrow="block"/>
                  <v:shadow on="t" color="black" opacity="24903f" origin=",.5" offset="0,.55556mm"/>
                </v:shape>
                <v:shape id="Picture 26" o:spid="_x0000_s1046" type="#_x0000_t75" alt="Icon&#10;&#10;Description automatically generated with medium confidence" style="position:absolute;left:17754;top:57073;width:6630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">
                  <v:imagedata r:id="rId82" o:title="Icon&#10;&#10;Description automatically generated with medium confidence"/>
                </v:shape>
                <v:shape id="Text Box 24" o:spid="_x0000_s1047" type="#_x0000_t202" style="position:absolute;top:49606;width:14173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k+v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" fillcolor="#fbd4b4 [1305]" strokecolor="black [3213]" strokeweight="1.5pt">
                  <v:textbox>
                    <w:txbxContent>
                      <w:p w14:paraId="585D9596" w14:textId="0B2C1BBB" w:rsidR="007D4E3D" w:rsidRDefault="007D4E3D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if it is a DFA and if it is a Finite system.</w:t>
                        </w:r>
                      </w:p>
                      <w:p w14:paraId="36307993" w14:textId="58591603" w:rsidR="007D4E3D" w:rsidRPr="003132A8" w:rsidRDefault="00740E73" w:rsidP="007D4E3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If the file is wrong, the </w:t>
                        </w:r>
                        <w:r w:rsidR="00F73CAB">
                          <w:rPr>
                            <w:lang w:val="en-US"/>
                          </w:rPr>
                          <w:t>image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 w:rsidR="00F73CAB">
                          <w:rPr>
                            <w:lang w:val="en-US"/>
                          </w:rPr>
                          <w:t xml:space="preserve">displays </w:t>
                        </w:r>
                        <w:r>
                          <w:rPr>
                            <w:lang w:val="en-US"/>
                          </w:rPr>
                          <w:t>grayed out.</w:t>
                        </w:r>
                      </w:p>
                    </w:txbxContent>
                  </v:textbox>
                </v:shape>
                <v:shape id="Straight Arrow Connector 23" o:spid="_x0000_s1048" type="#_x0000_t32" style="position:absolute;left:6324;top:44157;width:762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group id="Group 21" o:spid="_x0000_s1049" style="position:absolute;left:37414;top:49987;width:20955;height:22555" coordsize="20955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7" o:spid="_x0000_s1050" type="#_x0000_t75" alt="Text&#10;&#10;Description automatically generated" style="position:absolute;width:2095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">
                    <v:imagedata r:id="rId83" o:title="Text&#10;&#10;Description automatically generated" cropbottom="36395f"/>
                  </v:shape>
                  <v:shape id="Picture 20" o:spid="_x0000_s1051" type="#_x0000_t75" alt="Text&#10;&#10;Description automatically generated" style="position:absolute;top:18364;width:20955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">
                    <v:imagedata r:id="rId83" o:title="Text&#10;&#10;Description automatically generated" croptop="58885f"/>
                  </v:shape>
                </v:group>
                <v:shape id="Straight Arrow Connector 8" o:spid="_x0000_s1052" type="#_x0000_t32" style="position:absolute;left:47891;top:44767;width:6058;height:5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" strokecolor="black [3200]" strokeweight="2pt">
                  <v:stroke endarrow="block"/>
                  <v:shadow on="t" color="black" opacity="24903f" origin=",.5" offset="0,.55556mm"/>
                </v:shape>
                <v:oval id="Oval 11" o:spid="_x0000_s1053" style="position:absolute;left:49606;top:41529;width:8687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" filled="f" strokecolor="black [1600]" strokeweight="2pt"/>
                <v:shape id="Straight Arrow Connector 29" o:spid="_x0000_s1054" type="#_x0000_t32" style="position:absolute;left:20345;top:21297;width:5867;height:5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" strokecolor="black [3200]" strokeweight="2pt">
                  <v:stroke endarrow="block"/>
                  <v:shadow on="t" color="black" opacity="24903f" origin=",.5" offset="0,.55556mm"/>
                </v:shape>
                <v:roundrect id="Rectangle: Rounded Corners 31" o:spid="_x0000_s1055" style="position:absolute;left:1600;top:36576;width:9296;height:24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" filled="f" strokecolor="black [3213]" strokeweight="2pt"/>
                <v:roundrect id="Rectangle: Rounded Corners 32" o:spid="_x0000_s1056" style="position:absolute;left:1524;top:39319;width:9296;height:46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" filled="f" strokecolor="black [3213]" strokeweight="2pt"/>
                <v:shape id="Text Box 35" o:spid="_x0000_s1057" type="#_x0000_t202" style="position:absolute;left:31851;top:29641;width:10821;height:5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" fillcolor="#fbd4b4 [1305]" strokecolor="black [3213]" strokeweight="1.5pt">
                  <v:textbox>
                    <w:txbxContent>
                      <w:p w14:paraId="655D3042" w14:textId="2AD28BE4" w:rsidR="000B5DFA" w:rsidRPr="003132A8" w:rsidRDefault="00530635" w:rsidP="000B5DF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Shows contents of file</w:t>
                        </w:r>
                      </w:p>
                    </w:txbxContent>
                  </v:textbox>
                </v:shape>
                <v:shape id="Straight Arrow Connector 36" o:spid="_x0000_s1058" type="#_x0000_t32" style="position:absolute;left:40652;top:26631;width:3309;height:30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" strokecolor="black [3200]" strokeweight="2pt">
                  <v:stroke endarrow="block"/>
                  <v:shadow on="t" color="black" opacity="24903f" origin=",.5" offset="0,.55556mm"/>
                </v:shape>
                <v:rect id="Rectangle 37" o:spid="_x0000_s1059" style="position:absolute;left:44119;top:18973;width:13640;height:15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" filled="f" strokecolor="black [3213]" strokeweight="2pt"/>
                <v:shape id="Straight Arrow Connector 39" o:spid="_x0000_s1060" type="#_x0000_t32" style="position:absolute;left:45224;top:11811;width:1791;height:52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0" o:spid="_x0000_s1061" type="#_x0000_t202" style="position:absolute;left:40309;top:8458;width:10897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" fillcolor="#fbd4b4 [1305]" strokecolor="black [3213]" strokeweight="1.5pt">
                  <v:textbox>
                    <w:txbxContent>
                      <w:p w14:paraId="26A2B74C" w14:textId="54D0480A" w:rsidR="00F6777E" w:rsidRPr="003132A8" w:rsidRDefault="00F6777E" w:rsidP="00F6777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Opens a text file</w:t>
                        </w:r>
                      </w:p>
                    </w:txbxContent>
                  </v:textbox>
                </v:shape>
                <v:shape id="Straight Arrow Connector 41" o:spid="_x0000_s1062" type="#_x0000_t32" style="position:absolute;left:55130;top:12192;width:3201;height:4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" strokecolor="black [3200]" strokeweight="2pt">
                  <v:stroke endarrow="block"/>
                  <v:shadow on="t" color="black" opacity="24903f" origin=",.5" offset="0,.55556mm"/>
                </v:shape>
                <v:shape id="Text Box 42" o:spid="_x0000_s1063" type="#_x0000_t202" style="position:absolute;left:52501;top:6934;width:11430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" fillcolor="#fbd4b4 [1305]" strokecolor="black [3213]" strokeweight="1.5pt">
                  <v:textbox>
                    <w:txbxContent>
                      <w:p w14:paraId="3820BA58" w14:textId="5FF0B999" w:rsidR="008E1AD0" w:rsidRPr="003132A8" w:rsidRDefault="008E1AD0" w:rsidP="008E1AD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Convert current graph into a DFA</w:t>
                        </w:r>
                      </w:p>
                    </w:txbxContent>
                  </v:textbox>
                </v:shape>
                <v:shape id="Straight Arrow Connector 45" o:spid="_x0000_s1064" type="#_x0000_t32" style="position:absolute;left:42938;top:43776;width:2172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" strokecolor="black [3200]" strokeweight="2pt">
                  <v:stroke endarrow="block"/>
                  <v:shadow on="t" color="black" opacity="24903f" origin=",.5" offset="0,.55556mm"/>
                </v:shape>
                <v:shape id="Text Box 46" o:spid="_x0000_s1065" type="#_x0000_t202" style="position:absolute;left:26670;top:44119;width:16154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" fillcolor="#fbd4b4 [1305]" strokecolor="black [3213]" strokeweight="1.5pt">
                  <v:textbox>
                    <w:txbxContent>
                      <w:p w14:paraId="2A05A50D" w14:textId="5CADE98A" w:rsidR="009D281A" w:rsidRPr="003132A8" w:rsidRDefault="009D281A" w:rsidP="009D28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Re-draw the graph with the current file contents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3D88EE" w14:textId="589D3A12" w:rsidR="00DA0DE2" w:rsidRDefault="00DA0DE2" w:rsidP="006B1ACD">
      <w:pPr>
        <w:rPr>
          <w:noProof/>
          <w:lang w:val="en-US"/>
        </w:rPr>
      </w:pPr>
    </w:p>
    <w:p w14:paraId="2FF26F7A" w14:textId="5B560E87" w:rsidR="00DA0DE2" w:rsidRDefault="00DA0DE2" w:rsidP="006B1ACD">
      <w:pPr>
        <w:rPr>
          <w:noProof/>
          <w:lang w:val="en-US"/>
        </w:rPr>
      </w:pPr>
    </w:p>
    <w:p w14:paraId="05CD523D" w14:textId="0E35E9A6" w:rsidR="00DA0DE2" w:rsidRDefault="00DA0DE2" w:rsidP="006B1ACD">
      <w:pPr>
        <w:rPr>
          <w:noProof/>
          <w:lang w:val="en-US"/>
        </w:rPr>
      </w:pPr>
    </w:p>
    <w:p w14:paraId="03C1CBAC" w14:textId="392FD180" w:rsidR="00DA0DE2" w:rsidRDefault="00DA0DE2" w:rsidP="006B1ACD">
      <w:pPr>
        <w:rPr>
          <w:noProof/>
          <w:lang w:val="en-US"/>
        </w:rPr>
      </w:pPr>
    </w:p>
    <w:p w14:paraId="54ACD990" w14:textId="47EEC13B" w:rsidR="00670840" w:rsidRPr="006B1ACD" w:rsidRDefault="00670840" w:rsidP="006B1ACD">
      <w:pPr>
        <w:rPr>
          <w:lang w:val="en-US"/>
        </w:rPr>
      </w:pPr>
    </w:p>
    <w:p w14:paraId="104F9339" w14:textId="5A75613B" w:rsidR="001D505D" w:rsidRDefault="001D505D">
      <w:pPr>
        <w:rPr>
          <w:lang w:val="en-US"/>
        </w:rPr>
      </w:pPr>
    </w:p>
    <w:p w14:paraId="52FB3984" w14:textId="57211410" w:rsidR="001D505D" w:rsidRDefault="001D505D">
      <w:pPr>
        <w:rPr>
          <w:lang w:val="en-US"/>
        </w:rPr>
      </w:pPr>
    </w:p>
    <w:p w14:paraId="796D5958" w14:textId="4DAC8304" w:rsidR="00670840" w:rsidRDefault="00670840" w:rsidP="00796AF7">
      <w:pPr>
        <w:rPr>
          <w:lang w:val="en-US"/>
        </w:rPr>
      </w:pPr>
    </w:p>
    <w:p w14:paraId="4BDCE20C" w14:textId="423BE906" w:rsidR="00670840" w:rsidRDefault="00670840" w:rsidP="00796AF7">
      <w:pPr>
        <w:rPr>
          <w:lang w:val="en-US"/>
        </w:rPr>
      </w:pPr>
    </w:p>
    <w:p w14:paraId="5C554194" w14:textId="2EFCC8AB" w:rsidR="00670840" w:rsidRDefault="00670840" w:rsidP="00796AF7">
      <w:pPr>
        <w:rPr>
          <w:lang w:val="en-US"/>
        </w:rPr>
      </w:pPr>
    </w:p>
    <w:p w14:paraId="1B64027F" w14:textId="1B13F556" w:rsidR="00670840" w:rsidRDefault="00670840" w:rsidP="00796AF7">
      <w:pPr>
        <w:rPr>
          <w:lang w:val="en-US"/>
        </w:rPr>
      </w:pPr>
    </w:p>
    <w:p w14:paraId="0346F8DD" w14:textId="71B70858" w:rsidR="00670840" w:rsidRDefault="00670840" w:rsidP="00796AF7">
      <w:pPr>
        <w:rPr>
          <w:lang w:val="en-US"/>
        </w:rPr>
      </w:pPr>
    </w:p>
    <w:p w14:paraId="45F0C32C" w14:textId="38BCE4BE" w:rsidR="00670840" w:rsidRDefault="00670840" w:rsidP="00796AF7">
      <w:pPr>
        <w:rPr>
          <w:lang w:val="en-US"/>
        </w:rPr>
      </w:pPr>
    </w:p>
    <w:p w14:paraId="7A86FDE2" w14:textId="11B3B81B" w:rsidR="00670840" w:rsidRDefault="00670840" w:rsidP="00796AF7">
      <w:pPr>
        <w:rPr>
          <w:lang w:val="en-US"/>
        </w:rPr>
      </w:pPr>
    </w:p>
    <w:p w14:paraId="0D970728" w14:textId="4C7FC00C" w:rsidR="00670840" w:rsidRDefault="00670840" w:rsidP="00796AF7">
      <w:pPr>
        <w:rPr>
          <w:lang w:val="en-US"/>
        </w:rPr>
      </w:pPr>
    </w:p>
    <w:p w14:paraId="52945618" w14:textId="1B6DB1EE" w:rsidR="00801F34" w:rsidRDefault="00801F34" w:rsidP="00796AF7">
      <w:pPr>
        <w:rPr>
          <w:noProof/>
        </w:rPr>
      </w:pPr>
    </w:p>
    <w:p w14:paraId="1B290396" w14:textId="412A3859" w:rsidR="00670840" w:rsidRPr="00670840" w:rsidRDefault="006B1ACD" w:rsidP="00801F34">
      <w:pPr>
        <w:tabs>
          <w:tab w:val="left" w:pos="6444"/>
        </w:tabs>
        <w:rPr>
          <w:lang w:val="en-US"/>
        </w:rPr>
      </w:pPr>
      <w:r>
        <w:rPr>
          <w:lang w:val="en-US"/>
        </w:rPr>
        <w:br w:type="page"/>
      </w:r>
      <w:r w:rsidR="00801F34">
        <w:rPr>
          <w:lang w:val="en-US"/>
        </w:rPr>
        <w:lastRenderedPageBreak/>
        <w:tab/>
      </w:r>
    </w:p>
    <w:p w14:paraId="21911BB4" w14:textId="597C28E7" w:rsidR="005E04CC" w:rsidRDefault="005E04CC" w:rsidP="005E04CC">
      <w:pPr>
        <w:pStyle w:val="Heading1"/>
        <w:rPr>
          <w:lang w:val="en-US"/>
        </w:rPr>
      </w:pPr>
      <w:bookmarkStart w:id="79" w:name="_Toc90974068"/>
      <w:bookmarkStart w:id="80" w:name="_Toc93259839"/>
      <w:r w:rsidRPr="005E04CC">
        <w:rPr>
          <w:lang w:val="en-US"/>
        </w:rPr>
        <w:t>Testing</w:t>
      </w:r>
      <w:bookmarkEnd w:id="79"/>
      <w:bookmarkEnd w:id="80"/>
    </w:p>
    <w:p w14:paraId="17A1D9CA" w14:textId="7F0B8CFC" w:rsidR="00D540A7" w:rsidRDefault="00D540A7" w:rsidP="00D540A7">
      <w:pPr>
        <w:rPr>
          <w:lang w:val="en-US"/>
        </w:rPr>
      </w:pPr>
    </w:p>
    <w:p w14:paraId="71E21E11" w14:textId="77777777" w:rsidR="009E40A1" w:rsidRDefault="009E40A1" w:rsidP="00D540A7">
      <w:pPr>
        <w:rPr>
          <w:lang w:val="en-US"/>
        </w:rPr>
      </w:pPr>
    </w:p>
    <w:p w14:paraId="3198AFDA" w14:textId="77777777" w:rsidR="0072537A" w:rsidRDefault="0072537A">
      <w:pPr>
        <w:rPr>
          <w:rFonts w:asciiTheme="majorHAnsi" w:eastAsiaTheme="majorEastAsia" w:hAnsiTheme="majorHAnsi" w:cstheme="majorBidi"/>
          <w:caps/>
          <w:spacing w:val="10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5D8ACBA9" w14:textId="00A769F6" w:rsidR="005E04CC" w:rsidRPr="005E04CC" w:rsidRDefault="005E04CC" w:rsidP="005E04CC">
      <w:pPr>
        <w:pStyle w:val="Heading1"/>
        <w:rPr>
          <w:lang w:val="en-US"/>
        </w:rPr>
      </w:pPr>
      <w:bookmarkStart w:id="81" w:name="_Toc90974069"/>
      <w:bookmarkStart w:id="82" w:name="_Toc93259840"/>
      <w:r w:rsidRPr="005E04CC">
        <w:rPr>
          <w:lang w:val="en-US"/>
        </w:rPr>
        <w:lastRenderedPageBreak/>
        <w:t>Conclusions and recommendations</w:t>
      </w:r>
      <w:bookmarkEnd w:id="81"/>
      <w:bookmarkEnd w:id="82"/>
    </w:p>
    <w:p w14:paraId="0C15310E" w14:textId="071E4F58" w:rsidR="005E04CC" w:rsidRPr="006F209B" w:rsidRDefault="005E04CC" w:rsidP="005E04CC">
      <w:pPr>
        <w:rPr>
          <w:lang w:val="en-US"/>
        </w:rPr>
      </w:pPr>
    </w:p>
    <w:p w14:paraId="11CCC810" w14:textId="66763D14" w:rsidR="00583036" w:rsidRPr="00D51F16" w:rsidRDefault="00583036" w:rsidP="005E04CC">
      <w:pPr>
        <w:rPr>
          <w:lang w:val="en-US"/>
        </w:rPr>
      </w:pPr>
    </w:p>
    <w:sectPr w:rsidR="00583036" w:rsidRPr="00D51F16" w:rsidSect="00683C28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9" w:h="16834" w:code="9"/>
      <w:pgMar w:top="1417" w:right="1417" w:bottom="1417" w:left="1417" w:header="720" w:footer="8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CB2A5" w14:textId="77777777" w:rsidR="00CA7635" w:rsidRDefault="00CA7635">
      <w:r>
        <w:separator/>
      </w:r>
    </w:p>
  </w:endnote>
  <w:endnote w:type="continuationSeparator" w:id="0">
    <w:p w14:paraId="384A6234" w14:textId="77777777" w:rsidR="00CA7635" w:rsidRDefault="00CA7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ys Joanna">
    <w:altName w:val="Cambria"/>
    <w:charset w:val="00"/>
    <w:family w:val="roman"/>
    <w:pitch w:val="variable"/>
    <w:sig w:usb0="80000027" w:usb1="00000000" w:usb2="00000000" w:usb3="00000000" w:csb0="00000001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ntys Frutiger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A3EFC" w14:textId="77777777" w:rsidR="009E47BC" w:rsidRDefault="009E47BC" w:rsidP="005F540B">
    <w:pPr>
      <w:pStyle w:val="Foot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9EEF8AE" w14:textId="77777777" w:rsidR="009E47BC" w:rsidRDefault="009E47BC" w:rsidP="0043055F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8915785"/>
      <w:docPartObj>
        <w:docPartGallery w:val="Page Numbers (Bottom of Page)"/>
        <w:docPartUnique/>
      </w:docPartObj>
    </w:sdtPr>
    <w:sdtEndPr/>
    <w:sdtContent>
      <w:p w14:paraId="71A891B1" w14:textId="7DCBE12E" w:rsidR="00683C28" w:rsidRDefault="00683C2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6E97" w:rsidRPr="008D6E97">
          <w:rPr>
            <w:noProof/>
          </w:rPr>
          <w:t>12</w:t>
        </w:r>
        <w:r>
          <w:fldChar w:fldCharType="end"/>
        </w:r>
      </w:p>
    </w:sdtContent>
  </w:sdt>
  <w:p w14:paraId="54543C27" w14:textId="77777777" w:rsidR="009E47BC" w:rsidRDefault="009E47BC" w:rsidP="0043055F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E9442" w14:textId="77777777" w:rsidR="009E47BC" w:rsidRDefault="009E47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8AA3D" w14:textId="77777777" w:rsidR="00CA7635" w:rsidRDefault="00CA7635">
      <w:r>
        <w:separator/>
      </w:r>
    </w:p>
  </w:footnote>
  <w:footnote w:type="continuationSeparator" w:id="0">
    <w:p w14:paraId="0218EBCD" w14:textId="77777777" w:rsidR="00CA7635" w:rsidRDefault="00CA76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AFD7F" w14:textId="77777777" w:rsidR="009E47BC" w:rsidRDefault="009E47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8AC91" w14:textId="77777777" w:rsidR="009E47BC" w:rsidRDefault="009E47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52CEF" w14:textId="77777777" w:rsidR="009E47BC" w:rsidRDefault="009E47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253A2"/>
    <w:multiLevelType w:val="hybridMultilevel"/>
    <w:tmpl w:val="64A0DAA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C43BA"/>
    <w:multiLevelType w:val="hybridMultilevel"/>
    <w:tmpl w:val="E9CE106C"/>
    <w:lvl w:ilvl="0" w:tplc="28862438">
      <w:start w:val="4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1401E"/>
    <w:multiLevelType w:val="hybridMultilevel"/>
    <w:tmpl w:val="C56C3308"/>
    <w:lvl w:ilvl="0" w:tplc="53CACFCE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31F2FDF"/>
    <w:multiLevelType w:val="hybridMultilevel"/>
    <w:tmpl w:val="79A65F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77612"/>
    <w:multiLevelType w:val="multilevel"/>
    <w:tmpl w:val="88220268"/>
    <w:lvl w:ilvl="0">
      <w:start w:val="1"/>
      <w:numFmt w:val="none"/>
      <w:pStyle w:val="TOC1"/>
      <w:suff w:val="nothing"/>
      <w:lvlText w:val=""/>
      <w:lvlJc w:val="left"/>
      <w:pPr>
        <w:ind w:left="703" w:hanging="703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5" w15:restartNumberingAfterBreak="0">
    <w:nsid w:val="2F551092"/>
    <w:multiLevelType w:val="hybridMultilevel"/>
    <w:tmpl w:val="D69EF92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2694A"/>
    <w:multiLevelType w:val="hybridMultilevel"/>
    <w:tmpl w:val="BF4EA70C"/>
    <w:lvl w:ilvl="0" w:tplc="E932D172">
      <w:numFmt w:val="bullet"/>
      <w:lvlText w:val="-"/>
      <w:lvlJc w:val="left"/>
      <w:pPr>
        <w:ind w:left="720" w:hanging="360"/>
      </w:pPr>
      <w:rPr>
        <w:rFonts w:ascii="Fontys Joanna" w:eastAsia="Times New Roman" w:hAnsi="Fontys Joanna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63710"/>
    <w:multiLevelType w:val="hybridMultilevel"/>
    <w:tmpl w:val="22660EB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280C01"/>
    <w:multiLevelType w:val="hybridMultilevel"/>
    <w:tmpl w:val="84E0F37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1359"/>
    <w:multiLevelType w:val="hybridMultilevel"/>
    <w:tmpl w:val="246A6960"/>
    <w:lvl w:ilvl="0" w:tplc="366AF5D2">
      <w:start w:val="2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54071C"/>
    <w:multiLevelType w:val="hybridMultilevel"/>
    <w:tmpl w:val="C39CDF5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A47435"/>
    <w:multiLevelType w:val="hybridMultilevel"/>
    <w:tmpl w:val="A7E6A3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4F6497"/>
    <w:multiLevelType w:val="multilevel"/>
    <w:tmpl w:val="1C008D12"/>
    <w:lvl w:ilvl="0">
      <w:start w:val="1"/>
      <w:numFmt w:val="decimal"/>
      <w:lvlText w:val="%1."/>
      <w:lvlJc w:val="left"/>
      <w:pPr>
        <w:tabs>
          <w:tab w:val="num" w:pos="703"/>
        </w:tabs>
        <w:ind w:left="703" w:hanging="703"/>
      </w:pPr>
      <w:rPr>
        <w:rFonts w:hint="default"/>
        <w:b w:val="0"/>
        <w:bCs/>
        <w:sz w:val="32"/>
        <w:szCs w:val="48"/>
      </w:rPr>
    </w:lvl>
    <w:lvl w:ilvl="1">
      <w:start w:val="1"/>
      <w:numFmt w:val="decimal"/>
      <w:lvlText w:val="%1.%2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3"/>
        </w:tabs>
        <w:ind w:left="703" w:hanging="70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13" w15:restartNumberingAfterBreak="0">
    <w:nsid w:val="7DCA776F"/>
    <w:multiLevelType w:val="hybridMultilevel"/>
    <w:tmpl w:val="6B062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12"/>
  </w:num>
  <w:num w:numId="4">
    <w:abstractNumId w:val="10"/>
  </w:num>
  <w:num w:numId="5">
    <w:abstractNumId w:val="7"/>
  </w:num>
  <w:num w:numId="6">
    <w:abstractNumId w:val="12"/>
  </w:num>
  <w:num w:numId="7">
    <w:abstractNumId w:val="12"/>
  </w:num>
  <w:num w:numId="8">
    <w:abstractNumId w:val="0"/>
  </w:num>
  <w:num w:numId="9">
    <w:abstractNumId w:val="8"/>
  </w:num>
  <w:num w:numId="10">
    <w:abstractNumId w:val="5"/>
  </w:num>
  <w:num w:numId="11">
    <w:abstractNumId w:val="6"/>
  </w:num>
  <w:num w:numId="12">
    <w:abstractNumId w:val="9"/>
  </w:num>
  <w:num w:numId="13">
    <w:abstractNumId w:val="2"/>
  </w:num>
  <w:num w:numId="14">
    <w:abstractNumId w:val="13"/>
  </w:num>
  <w:num w:numId="15">
    <w:abstractNumId w:val="11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SetLangauage" w:val="Engels"/>
  </w:docVars>
  <w:rsids>
    <w:rsidRoot w:val="00375E35"/>
    <w:rsid w:val="00000597"/>
    <w:rsid w:val="000018FE"/>
    <w:rsid w:val="00003348"/>
    <w:rsid w:val="00003B58"/>
    <w:rsid w:val="0000431C"/>
    <w:rsid w:val="00006A3C"/>
    <w:rsid w:val="00012B73"/>
    <w:rsid w:val="000136A9"/>
    <w:rsid w:val="000155DE"/>
    <w:rsid w:val="00015D1E"/>
    <w:rsid w:val="00015EAF"/>
    <w:rsid w:val="00016FC6"/>
    <w:rsid w:val="000174EB"/>
    <w:rsid w:val="00017CB5"/>
    <w:rsid w:val="00020391"/>
    <w:rsid w:val="00020549"/>
    <w:rsid w:val="00022247"/>
    <w:rsid w:val="00023B07"/>
    <w:rsid w:val="000242A1"/>
    <w:rsid w:val="00024593"/>
    <w:rsid w:val="0002510D"/>
    <w:rsid w:val="000276C8"/>
    <w:rsid w:val="00032441"/>
    <w:rsid w:val="00033706"/>
    <w:rsid w:val="0003405D"/>
    <w:rsid w:val="00035650"/>
    <w:rsid w:val="00043CC6"/>
    <w:rsid w:val="00044CEB"/>
    <w:rsid w:val="0005164A"/>
    <w:rsid w:val="00051BEE"/>
    <w:rsid w:val="0005370C"/>
    <w:rsid w:val="00056417"/>
    <w:rsid w:val="00060564"/>
    <w:rsid w:val="00060695"/>
    <w:rsid w:val="00062E4C"/>
    <w:rsid w:val="00063F58"/>
    <w:rsid w:val="0006606F"/>
    <w:rsid w:val="000660F7"/>
    <w:rsid w:val="00067054"/>
    <w:rsid w:val="00070C4A"/>
    <w:rsid w:val="0007303C"/>
    <w:rsid w:val="0007314F"/>
    <w:rsid w:val="000756EF"/>
    <w:rsid w:val="000758C2"/>
    <w:rsid w:val="00076270"/>
    <w:rsid w:val="000766AD"/>
    <w:rsid w:val="00076F2E"/>
    <w:rsid w:val="000774E2"/>
    <w:rsid w:val="00077E37"/>
    <w:rsid w:val="00084DA2"/>
    <w:rsid w:val="00085B87"/>
    <w:rsid w:val="000867DF"/>
    <w:rsid w:val="000870F4"/>
    <w:rsid w:val="000876CE"/>
    <w:rsid w:val="00093964"/>
    <w:rsid w:val="00095D6D"/>
    <w:rsid w:val="00096E91"/>
    <w:rsid w:val="000A0B44"/>
    <w:rsid w:val="000A0BCE"/>
    <w:rsid w:val="000A455A"/>
    <w:rsid w:val="000A51BD"/>
    <w:rsid w:val="000A5680"/>
    <w:rsid w:val="000A687C"/>
    <w:rsid w:val="000A6B40"/>
    <w:rsid w:val="000A7931"/>
    <w:rsid w:val="000A7ABF"/>
    <w:rsid w:val="000B0917"/>
    <w:rsid w:val="000B0F3D"/>
    <w:rsid w:val="000B10F9"/>
    <w:rsid w:val="000B18B2"/>
    <w:rsid w:val="000B33FC"/>
    <w:rsid w:val="000B35EF"/>
    <w:rsid w:val="000B45E3"/>
    <w:rsid w:val="000B5391"/>
    <w:rsid w:val="000B5D0C"/>
    <w:rsid w:val="000B5D2B"/>
    <w:rsid w:val="000B5DFA"/>
    <w:rsid w:val="000B69ED"/>
    <w:rsid w:val="000B713A"/>
    <w:rsid w:val="000B7A3A"/>
    <w:rsid w:val="000C1C87"/>
    <w:rsid w:val="000C47F5"/>
    <w:rsid w:val="000C62C2"/>
    <w:rsid w:val="000C6F2B"/>
    <w:rsid w:val="000D0163"/>
    <w:rsid w:val="000D0CE8"/>
    <w:rsid w:val="000D1333"/>
    <w:rsid w:val="000D312F"/>
    <w:rsid w:val="000D6B2B"/>
    <w:rsid w:val="000D73FF"/>
    <w:rsid w:val="000E5814"/>
    <w:rsid w:val="000E6C56"/>
    <w:rsid w:val="000F3731"/>
    <w:rsid w:val="000F4A3F"/>
    <w:rsid w:val="000F5279"/>
    <w:rsid w:val="000F5DDD"/>
    <w:rsid w:val="000F6440"/>
    <w:rsid w:val="000F6B7A"/>
    <w:rsid w:val="000F7880"/>
    <w:rsid w:val="000F795C"/>
    <w:rsid w:val="00104130"/>
    <w:rsid w:val="00110303"/>
    <w:rsid w:val="001104C7"/>
    <w:rsid w:val="0011052D"/>
    <w:rsid w:val="00112394"/>
    <w:rsid w:val="001137FC"/>
    <w:rsid w:val="0011648B"/>
    <w:rsid w:val="001164F4"/>
    <w:rsid w:val="00120630"/>
    <w:rsid w:val="00120E1B"/>
    <w:rsid w:val="00121AF4"/>
    <w:rsid w:val="00122C17"/>
    <w:rsid w:val="00123D4A"/>
    <w:rsid w:val="00124535"/>
    <w:rsid w:val="00124DC3"/>
    <w:rsid w:val="001302AB"/>
    <w:rsid w:val="00131413"/>
    <w:rsid w:val="00131C89"/>
    <w:rsid w:val="00132078"/>
    <w:rsid w:val="00132BCB"/>
    <w:rsid w:val="00134265"/>
    <w:rsid w:val="00134877"/>
    <w:rsid w:val="0014339C"/>
    <w:rsid w:val="001437C7"/>
    <w:rsid w:val="00144C07"/>
    <w:rsid w:val="00144CFE"/>
    <w:rsid w:val="00145B52"/>
    <w:rsid w:val="00147A39"/>
    <w:rsid w:val="00150C8A"/>
    <w:rsid w:val="00153E09"/>
    <w:rsid w:val="00154F9F"/>
    <w:rsid w:val="00154FD8"/>
    <w:rsid w:val="00155634"/>
    <w:rsid w:val="00160D30"/>
    <w:rsid w:val="001640B1"/>
    <w:rsid w:val="00167CD3"/>
    <w:rsid w:val="001716C8"/>
    <w:rsid w:val="00171D7D"/>
    <w:rsid w:val="0017290B"/>
    <w:rsid w:val="0017442E"/>
    <w:rsid w:val="00175814"/>
    <w:rsid w:val="001760B3"/>
    <w:rsid w:val="00176ECE"/>
    <w:rsid w:val="00177D88"/>
    <w:rsid w:val="001800FB"/>
    <w:rsid w:val="00182BA7"/>
    <w:rsid w:val="00182DCA"/>
    <w:rsid w:val="00184D4D"/>
    <w:rsid w:val="00184E8E"/>
    <w:rsid w:val="00186CAA"/>
    <w:rsid w:val="00186E5C"/>
    <w:rsid w:val="0018721B"/>
    <w:rsid w:val="00191060"/>
    <w:rsid w:val="0019217E"/>
    <w:rsid w:val="00194660"/>
    <w:rsid w:val="00196C4D"/>
    <w:rsid w:val="00197A3C"/>
    <w:rsid w:val="001A0167"/>
    <w:rsid w:val="001A2CAA"/>
    <w:rsid w:val="001A2D60"/>
    <w:rsid w:val="001A2F1D"/>
    <w:rsid w:val="001A39CE"/>
    <w:rsid w:val="001A464A"/>
    <w:rsid w:val="001A47E6"/>
    <w:rsid w:val="001A5683"/>
    <w:rsid w:val="001A6AA8"/>
    <w:rsid w:val="001A759B"/>
    <w:rsid w:val="001A7BF1"/>
    <w:rsid w:val="001A7E03"/>
    <w:rsid w:val="001B0938"/>
    <w:rsid w:val="001B0CBD"/>
    <w:rsid w:val="001B1865"/>
    <w:rsid w:val="001B22AB"/>
    <w:rsid w:val="001B3FFD"/>
    <w:rsid w:val="001B41D1"/>
    <w:rsid w:val="001B4311"/>
    <w:rsid w:val="001B455E"/>
    <w:rsid w:val="001B4F61"/>
    <w:rsid w:val="001C398A"/>
    <w:rsid w:val="001C398D"/>
    <w:rsid w:val="001C4B7E"/>
    <w:rsid w:val="001C5F70"/>
    <w:rsid w:val="001C6682"/>
    <w:rsid w:val="001C6DA5"/>
    <w:rsid w:val="001C6EB5"/>
    <w:rsid w:val="001C712B"/>
    <w:rsid w:val="001C762A"/>
    <w:rsid w:val="001D505D"/>
    <w:rsid w:val="001D63C5"/>
    <w:rsid w:val="001D72C2"/>
    <w:rsid w:val="001E182F"/>
    <w:rsid w:val="001E20A8"/>
    <w:rsid w:val="001E4197"/>
    <w:rsid w:val="001E449A"/>
    <w:rsid w:val="001E516A"/>
    <w:rsid w:val="001E5D65"/>
    <w:rsid w:val="001E6F24"/>
    <w:rsid w:val="001E76A5"/>
    <w:rsid w:val="001F030B"/>
    <w:rsid w:val="001F0905"/>
    <w:rsid w:val="001F0982"/>
    <w:rsid w:val="001F15E7"/>
    <w:rsid w:val="001F47AF"/>
    <w:rsid w:val="001F55C2"/>
    <w:rsid w:val="001F5B94"/>
    <w:rsid w:val="001F623A"/>
    <w:rsid w:val="001F74BF"/>
    <w:rsid w:val="001F756D"/>
    <w:rsid w:val="00202953"/>
    <w:rsid w:val="00203430"/>
    <w:rsid w:val="002037CD"/>
    <w:rsid w:val="0020430D"/>
    <w:rsid w:val="002063DD"/>
    <w:rsid w:val="0020754E"/>
    <w:rsid w:val="002132DA"/>
    <w:rsid w:val="00214F91"/>
    <w:rsid w:val="00215520"/>
    <w:rsid w:val="002158C3"/>
    <w:rsid w:val="00216BE4"/>
    <w:rsid w:val="00217145"/>
    <w:rsid w:val="00217D79"/>
    <w:rsid w:val="00217F74"/>
    <w:rsid w:val="0022037C"/>
    <w:rsid w:val="0022270B"/>
    <w:rsid w:val="00222A0F"/>
    <w:rsid w:val="00224960"/>
    <w:rsid w:val="0022584E"/>
    <w:rsid w:val="002260B3"/>
    <w:rsid w:val="002270A0"/>
    <w:rsid w:val="002300C3"/>
    <w:rsid w:val="00230858"/>
    <w:rsid w:val="00231D3C"/>
    <w:rsid w:val="002337CF"/>
    <w:rsid w:val="0023418B"/>
    <w:rsid w:val="002367A8"/>
    <w:rsid w:val="00236D7E"/>
    <w:rsid w:val="00237A21"/>
    <w:rsid w:val="00237A8C"/>
    <w:rsid w:val="00241ED3"/>
    <w:rsid w:val="002422AA"/>
    <w:rsid w:val="00243331"/>
    <w:rsid w:val="00244754"/>
    <w:rsid w:val="00250170"/>
    <w:rsid w:val="00251440"/>
    <w:rsid w:val="00251743"/>
    <w:rsid w:val="002541D7"/>
    <w:rsid w:val="0025498E"/>
    <w:rsid w:val="00254E37"/>
    <w:rsid w:val="00257537"/>
    <w:rsid w:val="00260192"/>
    <w:rsid w:val="00261EEB"/>
    <w:rsid w:val="00262004"/>
    <w:rsid w:val="00262187"/>
    <w:rsid w:val="0026381D"/>
    <w:rsid w:val="00271736"/>
    <w:rsid w:val="0027193B"/>
    <w:rsid w:val="002757D4"/>
    <w:rsid w:val="0027666B"/>
    <w:rsid w:val="00276B53"/>
    <w:rsid w:val="00277BE0"/>
    <w:rsid w:val="00277C0A"/>
    <w:rsid w:val="00281A11"/>
    <w:rsid w:val="00281CD9"/>
    <w:rsid w:val="00281F69"/>
    <w:rsid w:val="00282A65"/>
    <w:rsid w:val="00282C15"/>
    <w:rsid w:val="00283D1F"/>
    <w:rsid w:val="00284DB3"/>
    <w:rsid w:val="00291440"/>
    <w:rsid w:val="00291EA3"/>
    <w:rsid w:val="002940A8"/>
    <w:rsid w:val="00295192"/>
    <w:rsid w:val="00297EDD"/>
    <w:rsid w:val="002A0551"/>
    <w:rsid w:val="002A094A"/>
    <w:rsid w:val="002A1BAB"/>
    <w:rsid w:val="002A1F49"/>
    <w:rsid w:val="002A2635"/>
    <w:rsid w:val="002A28D5"/>
    <w:rsid w:val="002A4D2D"/>
    <w:rsid w:val="002A5446"/>
    <w:rsid w:val="002A680C"/>
    <w:rsid w:val="002A6856"/>
    <w:rsid w:val="002B3D81"/>
    <w:rsid w:val="002B3F96"/>
    <w:rsid w:val="002B587A"/>
    <w:rsid w:val="002B6375"/>
    <w:rsid w:val="002B6F27"/>
    <w:rsid w:val="002C1210"/>
    <w:rsid w:val="002C36E4"/>
    <w:rsid w:val="002C39EC"/>
    <w:rsid w:val="002C3C6C"/>
    <w:rsid w:val="002C498B"/>
    <w:rsid w:val="002C66DA"/>
    <w:rsid w:val="002D3445"/>
    <w:rsid w:val="002D38F4"/>
    <w:rsid w:val="002D415E"/>
    <w:rsid w:val="002D6838"/>
    <w:rsid w:val="002D6EDB"/>
    <w:rsid w:val="002D7C70"/>
    <w:rsid w:val="002E17A2"/>
    <w:rsid w:val="002E1D06"/>
    <w:rsid w:val="002E27CA"/>
    <w:rsid w:val="002E7123"/>
    <w:rsid w:val="002F08C7"/>
    <w:rsid w:val="002F0CFF"/>
    <w:rsid w:val="00301A83"/>
    <w:rsid w:val="003020DD"/>
    <w:rsid w:val="003024AE"/>
    <w:rsid w:val="003029DE"/>
    <w:rsid w:val="00302A75"/>
    <w:rsid w:val="0030316C"/>
    <w:rsid w:val="00303300"/>
    <w:rsid w:val="0030335D"/>
    <w:rsid w:val="00303D4A"/>
    <w:rsid w:val="003040CA"/>
    <w:rsid w:val="00305F78"/>
    <w:rsid w:val="003075D7"/>
    <w:rsid w:val="003078D8"/>
    <w:rsid w:val="00307E7C"/>
    <w:rsid w:val="00310747"/>
    <w:rsid w:val="00311186"/>
    <w:rsid w:val="0031273B"/>
    <w:rsid w:val="00312BDF"/>
    <w:rsid w:val="003132A8"/>
    <w:rsid w:val="0031569A"/>
    <w:rsid w:val="0031603B"/>
    <w:rsid w:val="003173FC"/>
    <w:rsid w:val="00317F9B"/>
    <w:rsid w:val="00320A4A"/>
    <w:rsid w:val="00321122"/>
    <w:rsid w:val="003215CC"/>
    <w:rsid w:val="00323FF1"/>
    <w:rsid w:val="00326638"/>
    <w:rsid w:val="00326E4A"/>
    <w:rsid w:val="00326F2D"/>
    <w:rsid w:val="00327118"/>
    <w:rsid w:val="00330392"/>
    <w:rsid w:val="0033060B"/>
    <w:rsid w:val="00330CA0"/>
    <w:rsid w:val="00331DC8"/>
    <w:rsid w:val="0033287D"/>
    <w:rsid w:val="00340477"/>
    <w:rsid w:val="003450E4"/>
    <w:rsid w:val="00346450"/>
    <w:rsid w:val="003468CE"/>
    <w:rsid w:val="0035073F"/>
    <w:rsid w:val="00353E1F"/>
    <w:rsid w:val="00356C06"/>
    <w:rsid w:val="00357786"/>
    <w:rsid w:val="00357B52"/>
    <w:rsid w:val="003600DC"/>
    <w:rsid w:val="003602E0"/>
    <w:rsid w:val="00360AEB"/>
    <w:rsid w:val="003619F6"/>
    <w:rsid w:val="00363502"/>
    <w:rsid w:val="0036354D"/>
    <w:rsid w:val="00363872"/>
    <w:rsid w:val="003640CA"/>
    <w:rsid w:val="00366603"/>
    <w:rsid w:val="00370E81"/>
    <w:rsid w:val="00371321"/>
    <w:rsid w:val="00371888"/>
    <w:rsid w:val="00371A8C"/>
    <w:rsid w:val="00372250"/>
    <w:rsid w:val="00372ABC"/>
    <w:rsid w:val="00372FD0"/>
    <w:rsid w:val="00373009"/>
    <w:rsid w:val="0037402B"/>
    <w:rsid w:val="003759D0"/>
    <w:rsid w:val="00375E35"/>
    <w:rsid w:val="00376556"/>
    <w:rsid w:val="00377C9A"/>
    <w:rsid w:val="003803A5"/>
    <w:rsid w:val="003834E1"/>
    <w:rsid w:val="0038403D"/>
    <w:rsid w:val="00386384"/>
    <w:rsid w:val="00387BA4"/>
    <w:rsid w:val="00390B77"/>
    <w:rsid w:val="00391219"/>
    <w:rsid w:val="00391610"/>
    <w:rsid w:val="00392070"/>
    <w:rsid w:val="00392268"/>
    <w:rsid w:val="0039385E"/>
    <w:rsid w:val="0039406F"/>
    <w:rsid w:val="00395542"/>
    <w:rsid w:val="00395B8F"/>
    <w:rsid w:val="003979AF"/>
    <w:rsid w:val="00397D6F"/>
    <w:rsid w:val="003A10AD"/>
    <w:rsid w:val="003A1808"/>
    <w:rsid w:val="003A2221"/>
    <w:rsid w:val="003A3BD2"/>
    <w:rsid w:val="003A56C3"/>
    <w:rsid w:val="003A5F45"/>
    <w:rsid w:val="003A60F6"/>
    <w:rsid w:val="003A648F"/>
    <w:rsid w:val="003B29EE"/>
    <w:rsid w:val="003B3CCE"/>
    <w:rsid w:val="003B476F"/>
    <w:rsid w:val="003B5F16"/>
    <w:rsid w:val="003B61D8"/>
    <w:rsid w:val="003B645A"/>
    <w:rsid w:val="003B728D"/>
    <w:rsid w:val="003C1166"/>
    <w:rsid w:val="003C5365"/>
    <w:rsid w:val="003C5DBB"/>
    <w:rsid w:val="003C6477"/>
    <w:rsid w:val="003C6FBD"/>
    <w:rsid w:val="003C7FA7"/>
    <w:rsid w:val="003D0150"/>
    <w:rsid w:val="003D2C0F"/>
    <w:rsid w:val="003D4132"/>
    <w:rsid w:val="003D49C6"/>
    <w:rsid w:val="003D5510"/>
    <w:rsid w:val="003D5AFD"/>
    <w:rsid w:val="003E0ACE"/>
    <w:rsid w:val="003E246C"/>
    <w:rsid w:val="003E388C"/>
    <w:rsid w:val="003E4345"/>
    <w:rsid w:val="003E6717"/>
    <w:rsid w:val="003F1470"/>
    <w:rsid w:val="003F464E"/>
    <w:rsid w:val="003F49E7"/>
    <w:rsid w:val="003F6A11"/>
    <w:rsid w:val="0040012A"/>
    <w:rsid w:val="00402116"/>
    <w:rsid w:val="00404AEE"/>
    <w:rsid w:val="004066FC"/>
    <w:rsid w:val="00406D2B"/>
    <w:rsid w:val="00407B92"/>
    <w:rsid w:val="00407F7E"/>
    <w:rsid w:val="00410045"/>
    <w:rsid w:val="00412AB9"/>
    <w:rsid w:val="00412E00"/>
    <w:rsid w:val="004131A2"/>
    <w:rsid w:val="00413D4C"/>
    <w:rsid w:val="00414E97"/>
    <w:rsid w:val="004150C5"/>
    <w:rsid w:val="00415803"/>
    <w:rsid w:val="00416246"/>
    <w:rsid w:val="00416FFE"/>
    <w:rsid w:val="00417238"/>
    <w:rsid w:val="00420AA4"/>
    <w:rsid w:val="004223B3"/>
    <w:rsid w:val="00423269"/>
    <w:rsid w:val="00424B06"/>
    <w:rsid w:val="00424B8B"/>
    <w:rsid w:val="004254FA"/>
    <w:rsid w:val="00425706"/>
    <w:rsid w:val="00426A27"/>
    <w:rsid w:val="00427FDC"/>
    <w:rsid w:val="00430335"/>
    <w:rsid w:val="0043055F"/>
    <w:rsid w:val="00432189"/>
    <w:rsid w:val="00436373"/>
    <w:rsid w:val="00436E11"/>
    <w:rsid w:val="00437C30"/>
    <w:rsid w:val="0044494F"/>
    <w:rsid w:val="00450592"/>
    <w:rsid w:val="00450A5E"/>
    <w:rsid w:val="00453327"/>
    <w:rsid w:val="00454F66"/>
    <w:rsid w:val="0045523E"/>
    <w:rsid w:val="00455273"/>
    <w:rsid w:val="00460EC3"/>
    <w:rsid w:val="004617BF"/>
    <w:rsid w:val="00462D61"/>
    <w:rsid w:val="004644A3"/>
    <w:rsid w:val="00467802"/>
    <w:rsid w:val="0047020B"/>
    <w:rsid w:val="00473BAA"/>
    <w:rsid w:val="00474D9C"/>
    <w:rsid w:val="00476219"/>
    <w:rsid w:val="00476E68"/>
    <w:rsid w:val="00477C88"/>
    <w:rsid w:val="004804F0"/>
    <w:rsid w:val="0048399A"/>
    <w:rsid w:val="00486627"/>
    <w:rsid w:val="0048743D"/>
    <w:rsid w:val="00491062"/>
    <w:rsid w:val="00492BB8"/>
    <w:rsid w:val="00494E0D"/>
    <w:rsid w:val="004961FC"/>
    <w:rsid w:val="004971A8"/>
    <w:rsid w:val="004A107D"/>
    <w:rsid w:val="004A2C3A"/>
    <w:rsid w:val="004A2EE4"/>
    <w:rsid w:val="004A328B"/>
    <w:rsid w:val="004A4DFF"/>
    <w:rsid w:val="004A7AC8"/>
    <w:rsid w:val="004B06D5"/>
    <w:rsid w:val="004B3218"/>
    <w:rsid w:val="004B356C"/>
    <w:rsid w:val="004B4509"/>
    <w:rsid w:val="004B5602"/>
    <w:rsid w:val="004B701B"/>
    <w:rsid w:val="004B7747"/>
    <w:rsid w:val="004B7BA1"/>
    <w:rsid w:val="004C17B2"/>
    <w:rsid w:val="004C2520"/>
    <w:rsid w:val="004C3555"/>
    <w:rsid w:val="004C634B"/>
    <w:rsid w:val="004C746A"/>
    <w:rsid w:val="004D1DBC"/>
    <w:rsid w:val="004D2020"/>
    <w:rsid w:val="004D55FF"/>
    <w:rsid w:val="004E402C"/>
    <w:rsid w:val="004E5113"/>
    <w:rsid w:val="004E58D4"/>
    <w:rsid w:val="004F03E9"/>
    <w:rsid w:val="004F08B9"/>
    <w:rsid w:val="004F146E"/>
    <w:rsid w:val="004F21C0"/>
    <w:rsid w:val="004F234D"/>
    <w:rsid w:val="004F256A"/>
    <w:rsid w:val="004F61F5"/>
    <w:rsid w:val="004F6CA5"/>
    <w:rsid w:val="0050100B"/>
    <w:rsid w:val="00501538"/>
    <w:rsid w:val="005017F2"/>
    <w:rsid w:val="005022E6"/>
    <w:rsid w:val="00502EE6"/>
    <w:rsid w:val="005033C4"/>
    <w:rsid w:val="005034CD"/>
    <w:rsid w:val="00503B53"/>
    <w:rsid w:val="0050405D"/>
    <w:rsid w:val="00506974"/>
    <w:rsid w:val="005078E5"/>
    <w:rsid w:val="00510141"/>
    <w:rsid w:val="00511B34"/>
    <w:rsid w:val="00512AD0"/>
    <w:rsid w:val="00513010"/>
    <w:rsid w:val="00513F45"/>
    <w:rsid w:val="0051432F"/>
    <w:rsid w:val="005157E7"/>
    <w:rsid w:val="00516C59"/>
    <w:rsid w:val="00517983"/>
    <w:rsid w:val="00520791"/>
    <w:rsid w:val="00521565"/>
    <w:rsid w:val="00521D61"/>
    <w:rsid w:val="00525755"/>
    <w:rsid w:val="00526F46"/>
    <w:rsid w:val="00527F41"/>
    <w:rsid w:val="005305A9"/>
    <w:rsid w:val="00530635"/>
    <w:rsid w:val="005306AA"/>
    <w:rsid w:val="005319A3"/>
    <w:rsid w:val="00533AAE"/>
    <w:rsid w:val="005356AE"/>
    <w:rsid w:val="00535C19"/>
    <w:rsid w:val="00537FB6"/>
    <w:rsid w:val="0054020C"/>
    <w:rsid w:val="00540757"/>
    <w:rsid w:val="00540A26"/>
    <w:rsid w:val="00540A4F"/>
    <w:rsid w:val="00540B2A"/>
    <w:rsid w:val="0054138D"/>
    <w:rsid w:val="00542114"/>
    <w:rsid w:val="00542272"/>
    <w:rsid w:val="00542395"/>
    <w:rsid w:val="0054328A"/>
    <w:rsid w:val="00543304"/>
    <w:rsid w:val="005455C9"/>
    <w:rsid w:val="005471B4"/>
    <w:rsid w:val="00550FBD"/>
    <w:rsid w:val="0055109E"/>
    <w:rsid w:val="005515AF"/>
    <w:rsid w:val="005515C1"/>
    <w:rsid w:val="00551817"/>
    <w:rsid w:val="00553142"/>
    <w:rsid w:val="005531F7"/>
    <w:rsid w:val="005546E7"/>
    <w:rsid w:val="005555DB"/>
    <w:rsid w:val="0055728C"/>
    <w:rsid w:val="0055769C"/>
    <w:rsid w:val="00557DE7"/>
    <w:rsid w:val="00560EFD"/>
    <w:rsid w:val="00561B09"/>
    <w:rsid w:val="00562686"/>
    <w:rsid w:val="00563012"/>
    <w:rsid w:val="0056322E"/>
    <w:rsid w:val="0056438F"/>
    <w:rsid w:val="0057092B"/>
    <w:rsid w:val="00571DC1"/>
    <w:rsid w:val="00572605"/>
    <w:rsid w:val="005726F7"/>
    <w:rsid w:val="005759B1"/>
    <w:rsid w:val="0057603E"/>
    <w:rsid w:val="00576BF9"/>
    <w:rsid w:val="00577854"/>
    <w:rsid w:val="00580601"/>
    <w:rsid w:val="0058101B"/>
    <w:rsid w:val="0058252C"/>
    <w:rsid w:val="00582827"/>
    <w:rsid w:val="00582BE4"/>
    <w:rsid w:val="00583036"/>
    <w:rsid w:val="00584058"/>
    <w:rsid w:val="005903CB"/>
    <w:rsid w:val="00592823"/>
    <w:rsid w:val="0059320F"/>
    <w:rsid w:val="00595234"/>
    <w:rsid w:val="0059552B"/>
    <w:rsid w:val="00595FD2"/>
    <w:rsid w:val="00597E35"/>
    <w:rsid w:val="005A1871"/>
    <w:rsid w:val="005A3BAD"/>
    <w:rsid w:val="005A43CA"/>
    <w:rsid w:val="005A5277"/>
    <w:rsid w:val="005A7FB7"/>
    <w:rsid w:val="005C0F64"/>
    <w:rsid w:val="005C1153"/>
    <w:rsid w:val="005C14FA"/>
    <w:rsid w:val="005C3061"/>
    <w:rsid w:val="005C47BE"/>
    <w:rsid w:val="005C50C5"/>
    <w:rsid w:val="005C53F5"/>
    <w:rsid w:val="005C5C8E"/>
    <w:rsid w:val="005D02FF"/>
    <w:rsid w:val="005D3C57"/>
    <w:rsid w:val="005D57FC"/>
    <w:rsid w:val="005D759C"/>
    <w:rsid w:val="005D7B48"/>
    <w:rsid w:val="005E04CC"/>
    <w:rsid w:val="005E2B69"/>
    <w:rsid w:val="005E336F"/>
    <w:rsid w:val="005E346F"/>
    <w:rsid w:val="005E5434"/>
    <w:rsid w:val="005E66B0"/>
    <w:rsid w:val="005E6D16"/>
    <w:rsid w:val="005F014C"/>
    <w:rsid w:val="005F1B88"/>
    <w:rsid w:val="005F1FB4"/>
    <w:rsid w:val="005F2322"/>
    <w:rsid w:val="005F3F8A"/>
    <w:rsid w:val="005F495A"/>
    <w:rsid w:val="005F4C63"/>
    <w:rsid w:val="005F5375"/>
    <w:rsid w:val="005F540B"/>
    <w:rsid w:val="005F749D"/>
    <w:rsid w:val="0060181A"/>
    <w:rsid w:val="00601DBC"/>
    <w:rsid w:val="00602161"/>
    <w:rsid w:val="006024A7"/>
    <w:rsid w:val="00602FFC"/>
    <w:rsid w:val="00604486"/>
    <w:rsid w:val="00604914"/>
    <w:rsid w:val="0060700D"/>
    <w:rsid w:val="0060781B"/>
    <w:rsid w:val="00610091"/>
    <w:rsid w:val="00610945"/>
    <w:rsid w:val="0061248C"/>
    <w:rsid w:val="00612DA1"/>
    <w:rsid w:val="006131EB"/>
    <w:rsid w:val="00613642"/>
    <w:rsid w:val="00614D37"/>
    <w:rsid w:val="006153A4"/>
    <w:rsid w:val="00616943"/>
    <w:rsid w:val="00616F59"/>
    <w:rsid w:val="006173A1"/>
    <w:rsid w:val="006173C6"/>
    <w:rsid w:val="00620D1F"/>
    <w:rsid w:val="00622065"/>
    <w:rsid w:val="0062388D"/>
    <w:rsid w:val="00624966"/>
    <w:rsid w:val="00626094"/>
    <w:rsid w:val="0062664B"/>
    <w:rsid w:val="00626A60"/>
    <w:rsid w:val="00626CA8"/>
    <w:rsid w:val="00634925"/>
    <w:rsid w:val="0063635C"/>
    <w:rsid w:val="006367D3"/>
    <w:rsid w:val="00636807"/>
    <w:rsid w:val="00637E39"/>
    <w:rsid w:val="00641390"/>
    <w:rsid w:val="00641546"/>
    <w:rsid w:val="006416EF"/>
    <w:rsid w:val="00642539"/>
    <w:rsid w:val="00643738"/>
    <w:rsid w:val="00646048"/>
    <w:rsid w:val="006471DC"/>
    <w:rsid w:val="006513A4"/>
    <w:rsid w:val="006533CF"/>
    <w:rsid w:val="006548DC"/>
    <w:rsid w:val="0065537B"/>
    <w:rsid w:val="006557B7"/>
    <w:rsid w:val="00662184"/>
    <w:rsid w:val="0066268F"/>
    <w:rsid w:val="0066477B"/>
    <w:rsid w:val="00664C89"/>
    <w:rsid w:val="00664DFB"/>
    <w:rsid w:val="00665DD9"/>
    <w:rsid w:val="00666F1F"/>
    <w:rsid w:val="0067083C"/>
    <w:rsid w:val="00670840"/>
    <w:rsid w:val="00671F03"/>
    <w:rsid w:val="0067377B"/>
    <w:rsid w:val="00673A81"/>
    <w:rsid w:val="00675717"/>
    <w:rsid w:val="00675987"/>
    <w:rsid w:val="0067600D"/>
    <w:rsid w:val="0068082F"/>
    <w:rsid w:val="0068085C"/>
    <w:rsid w:val="0068145C"/>
    <w:rsid w:val="0068196A"/>
    <w:rsid w:val="00681FD6"/>
    <w:rsid w:val="00683A77"/>
    <w:rsid w:val="00683C28"/>
    <w:rsid w:val="00683E00"/>
    <w:rsid w:val="006860DC"/>
    <w:rsid w:val="0068671A"/>
    <w:rsid w:val="0069086C"/>
    <w:rsid w:val="00691E1B"/>
    <w:rsid w:val="00692C28"/>
    <w:rsid w:val="00693844"/>
    <w:rsid w:val="00693F9E"/>
    <w:rsid w:val="0069679C"/>
    <w:rsid w:val="0069726F"/>
    <w:rsid w:val="006974E6"/>
    <w:rsid w:val="006A2083"/>
    <w:rsid w:val="006A274D"/>
    <w:rsid w:val="006A3312"/>
    <w:rsid w:val="006A3B4F"/>
    <w:rsid w:val="006A556E"/>
    <w:rsid w:val="006A6160"/>
    <w:rsid w:val="006B1ACD"/>
    <w:rsid w:val="006B2454"/>
    <w:rsid w:val="006B28CC"/>
    <w:rsid w:val="006B3321"/>
    <w:rsid w:val="006B36C7"/>
    <w:rsid w:val="006B6C16"/>
    <w:rsid w:val="006B6F8E"/>
    <w:rsid w:val="006B70B7"/>
    <w:rsid w:val="006B7C64"/>
    <w:rsid w:val="006C083C"/>
    <w:rsid w:val="006C2D05"/>
    <w:rsid w:val="006C3597"/>
    <w:rsid w:val="006C480F"/>
    <w:rsid w:val="006C5E92"/>
    <w:rsid w:val="006C601E"/>
    <w:rsid w:val="006C6D54"/>
    <w:rsid w:val="006C784D"/>
    <w:rsid w:val="006D164E"/>
    <w:rsid w:val="006D2C6F"/>
    <w:rsid w:val="006D318B"/>
    <w:rsid w:val="006D48ED"/>
    <w:rsid w:val="006D5211"/>
    <w:rsid w:val="006E24A6"/>
    <w:rsid w:val="006E3DDD"/>
    <w:rsid w:val="006E4338"/>
    <w:rsid w:val="006E5187"/>
    <w:rsid w:val="006E548E"/>
    <w:rsid w:val="006E5D9D"/>
    <w:rsid w:val="006E721B"/>
    <w:rsid w:val="006E7CDE"/>
    <w:rsid w:val="006F01B6"/>
    <w:rsid w:val="006F1CA7"/>
    <w:rsid w:val="006F1D6A"/>
    <w:rsid w:val="006F209B"/>
    <w:rsid w:val="006F3A19"/>
    <w:rsid w:val="006F4729"/>
    <w:rsid w:val="006F4C82"/>
    <w:rsid w:val="006F57D5"/>
    <w:rsid w:val="00700347"/>
    <w:rsid w:val="0070182C"/>
    <w:rsid w:val="00702869"/>
    <w:rsid w:val="00702E3F"/>
    <w:rsid w:val="00704407"/>
    <w:rsid w:val="00705DD2"/>
    <w:rsid w:val="00706CF5"/>
    <w:rsid w:val="00706D50"/>
    <w:rsid w:val="007076C3"/>
    <w:rsid w:val="00707888"/>
    <w:rsid w:val="00707C0E"/>
    <w:rsid w:val="00710195"/>
    <w:rsid w:val="00712753"/>
    <w:rsid w:val="007138A3"/>
    <w:rsid w:val="00713B47"/>
    <w:rsid w:val="00714D13"/>
    <w:rsid w:val="00715643"/>
    <w:rsid w:val="00716900"/>
    <w:rsid w:val="007172B7"/>
    <w:rsid w:val="007174F1"/>
    <w:rsid w:val="0072006B"/>
    <w:rsid w:val="00720428"/>
    <w:rsid w:val="007205F9"/>
    <w:rsid w:val="00720CA8"/>
    <w:rsid w:val="00722CC9"/>
    <w:rsid w:val="00724ADB"/>
    <w:rsid w:val="0072537A"/>
    <w:rsid w:val="00725C90"/>
    <w:rsid w:val="00726BCE"/>
    <w:rsid w:val="0073026E"/>
    <w:rsid w:val="007302E1"/>
    <w:rsid w:val="00732C0F"/>
    <w:rsid w:val="007373B4"/>
    <w:rsid w:val="007373D7"/>
    <w:rsid w:val="00740E73"/>
    <w:rsid w:val="00741502"/>
    <w:rsid w:val="00741F03"/>
    <w:rsid w:val="00742931"/>
    <w:rsid w:val="0074347D"/>
    <w:rsid w:val="00743CD7"/>
    <w:rsid w:val="00744817"/>
    <w:rsid w:val="007453E2"/>
    <w:rsid w:val="0074576D"/>
    <w:rsid w:val="007476A5"/>
    <w:rsid w:val="00747808"/>
    <w:rsid w:val="00752595"/>
    <w:rsid w:val="00753FBE"/>
    <w:rsid w:val="00754799"/>
    <w:rsid w:val="007549FF"/>
    <w:rsid w:val="00756FB9"/>
    <w:rsid w:val="007576EA"/>
    <w:rsid w:val="00757F98"/>
    <w:rsid w:val="0076142C"/>
    <w:rsid w:val="00763115"/>
    <w:rsid w:val="00765274"/>
    <w:rsid w:val="007668DE"/>
    <w:rsid w:val="00767B58"/>
    <w:rsid w:val="00772B79"/>
    <w:rsid w:val="00773059"/>
    <w:rsid w:val="00773218"/>
    <w:rsid w:val="0077519F"/>
    <w:rsid w:val="0078000E"/>
    <w:rsid w:val="00780DBA"/>
    <w:rsid w:val="007866BC"/>
    <w:rsid w:val="0078764E"/>
    <w:rsid w:val="00787A57"/>
    <w:rsid w:val="00787D62"/>
    <w:rsid w:val="007905FB"/>
    <w:rsid w:val="00790E7B"/>
    <w:rsid w:val="00790FEE"/>
    <w:rsid w:val="007924DF"/>
    <w:rsid w:val="00794133"/>
    <w:rsid w:val="00795948"/>
    <w:rsid w:val="00796645"/>
    <w:rsid w:val="0079681C"/>
    <w:rsid w:val="00796AF7"/>
    <w:rsid w:val="00796E19"/>
    <w:rsid w:val="007A0A68"/>
    <w:rsid w:val="007A0E1B"/>
    <w:rsid w:val="007A0F95"/>
    <w:rsid w:val="007A24F6"/>
    <w:rsid w:val="007A26E2"/>
    <w:rsid w:val="007A5C06"/>
    <w:rsid w:val="007B0405"/>
    <w:rsid w:val="007B046D"/>
    <w:rsid w:val="007B3A89"/>
    <w:rsid w:val="007B54DC"/>
    <w:rsid w:val="007B66A4"/>
    <w:rsid w:val="007C0816"/>
    <w:rsid w:val="007C128A"/>
    <w:rsid w:val="007C178C"/>
    <w:rsid w:val="007C38B3"/>
    <w:rsid w:val="007C502C"/>
    <w:rsid w:val="007C73D2"/>
    <w:rsid w:val="007D1482"/>
    <w:rsid w:val="007D18DD"/>
    <w:rsid w:val="007D2563"/>
    <w:rsid w:val="007D3199"/>
    <w:rsid w:val="007D37DC"/>
    <w:rsid w:val="007D4E3D"/>
    <w:rsid w:val="007D4F67"/>
    <w:rsid w:val="007D50A0"/>
    <w:rsid w:val="007D577F"/>
    <w:rsid w:val="007D6B1C"/>
    <w:rsid w:val="007D6F53"/>
    <w:rsid w:val="007D732B"/>
    <w:rsid w:val="007D7481"/>
    <w:rsid w:val="007D7C89"/>
    <w:rsid w:val="007E0C29"/>
    <w:rsid w:val="007E0F88"/>
    <w:rsid w:val="007E4FFF"/>
    <w:rsid w:val="007E51F3"/>
    <w:rsid w:val="007E61A8"/>
    <w:rsid w:val="007E65F5"/>
    <w:rsid w:val="007F2E31"/>
    <w:rsid w:val="007F3605"/>
    <w:rsid w:val="007F3A3E"/>
    <w:rsid w:val="007F3DAD"/>
    <w:rsid w:val="007F7132"/>
    <w:rsid w:val="007F7C2B"/>
    <w:rsid w:val="007F7C92"/>
    <w:rsid w:val="00800E44"/>
    <w:rsid w:val="00801F34"/>
    <w:rsid w:val="00802513"/>
    <w:rsid w:val="00802742"/>
    <w:rsid w:val="00805E48"/>
    <w:rsid w:val="00806B3F"/>
    <w:rsid w:val="00811791"/>
    <w:rsid w:val="00811916"/>
    <w:rsid w:val="00813363"/>
    <w:rsid w:val="008140C9"/>
    <w:rsid w:val="00815DC5"/>
    <w:rsid w:val="00821131"/>
    <w:rsid w:val="008218C6"/>
    <w:rsid w:val="00821D37"/>
    <w:rsid w:val="008225C4"/>
    <w:rsid w:val="008236F3"/>
    <w:rsid w:val="0082627D"/>
    <w:rsid w:val="00826D03"/>
    <w:rsid w:val="00827329"/>
    <w:rsid w:val="00830348"/>
    <w:rsid w:val="0083083B"/>
    <w:rsid w:val="008311A7"/>
    <w:rsid w:val="00831AA6"/>
    <w:rsid w:val="00832EFA"/>
    <w:rsid w:val="00833C51"/>
    <w:rsid w:val="00834944"/>
    <w:rsid w:val="00834F89"/>
    <w:rsid w:val="0083635D"/>
    <w:rsid w:val="0083676B"/>
    <w:rsid w:val="008376A9"/>
    <w:rsid w:val="00840ADC"/>
    <w:rsid w:val="0084471B"/>
    <w:rsid w:val="00844BF7"/>
    <w:rsid w:val="00845091"/>
    <w:rsid w:val="00846ED0"/>
    <w:rsid w:val="008473A1"/>
    <w:rsid w:val="008529F7"/>
    <w:rsid w:val="00852DED"/>
    <w:rsid w:val="00853DE7"/>
    <w:rsid w:val="008540AF"/>
    <w:rsid w:val="0085435B"/>
    <w:rsid w:val="008557B0"/>
    <w:rsid w:val="00860797"/>
    <w:rsid w:val="00860C36"/>
    <w:rsid w:val="00861C41"/>
    <w:rsid w:val="00862005"/>
    <w:rsid w:val="0086394A"/>
    <w:rsid w:val="00865FED"/>
    <w:rsid w:val="008671A8"/>
    <w:rsid w:val="008673E0"/>
    <w:rsid w:val="00867EA9"/>
    <w:rsid w:val="008703C0"/>
    <w:rsid w:val="00873447"/>
    <w:rsid w:val="008737ED"/>
    <w:rsid w:val="00873D7C"/>
    <w:rsid w:val="00874447"/>
    <w:rsid w:val="008747E7"/>
    <w:rsid w:val="0087530A"/>
    <w:rsid w:val="008812E3"/>
    <w:rsid w:val="0088233A"/>
    <w:rsid w:val="0088277C"/>
    <w:rsid w:val="00883319"/>
    <w:rsid w:val="00886C97"/>
    <w:rsid w:val="00887B4E"/>
    <w:rsid w:val="00890896"/>
    <w:rsid w:val="00890B7C"/>
    <w:rsid w:val="00890F35"/>
    <w:rsid w:val="0089259A"/>
    <w:rsid w:val="00893E0B"/>
    <w:rsid w:val="008946A8"/>
    <w:rsid w:val="00895AEF"/>
    <w:rsid w:val="00895B5D"/>
    <w:rsid w:val="00896CCD"/>
    <w:rsid w:val="0089796E"/>
    <w:rsid w:val="008A1832"/>
    <w:rsid w:val="008A28D6"/>
    <w:rsid w:val="008A45C1"/>
    <w:rsid w:val="008A507C"/>
    <w:rsid w:val="008A6B20"/>
    <w:rsid w:val="008A70ED"/>
    <w:rsid w:val="008A7474"/>
    <w:rsid w:val="008A7DE6"/>
    <w:rsid w:val="008B11A6"/>
    <w:rsid w:val="008B4442"/>
    <w:rsid w:val="008B576A"/>
    <w:rsid w:val="008B581C"/>
    <w:rsid w:val="008B64A2"/>
    <w:rsid w:val="008C08C4"/>
    <w:rsid w:val="008C0976"/>
    <w:rsid w:val="008C173F"/>
    <w:rsid w:val="008C207A"/>
    <w:rsid w:val="008C3C20"/>
    <w:rsid w:val="008C420E"/>
    <w:rsid w:val="008C5F3C"/>
    <w:rsid w:val="008C69DF"/>
    <w:rsid w:val="008C7269"/>
    <w:rsid w:val="008C7C59"/>
    <w:rsid w:val="008D2F50"/>
    <w:rsid w:val="008D34A8"/>
    <w:rsid w:val="008D6DF6"/>
    <w:rsid w:val="008D6E97"/>
    <w:rsid w:val="008D7F7B"/>
    <w:rsid w:val="008E1AD0"/>
    <w:rsid w:val="008E1DB6"/>
    <w:rsid w:val="008E31BB"/>
    <w:rsid w:val="008E3E13"/>
    <w:rsid w:val="008E4270"/>
    <w:rsid w:val="008E5D31"/>
    <w:rsid w:val="008E6E83"/>
    <w:rsid w:val="008E7599"/>
    <w:rsid w:val="008F37F6"/>
    <w:rsid w:val="008F6735"/>
    <w:rsid w:val="008F6936"/>
    <w:rsid w:val="008F6C75"/>
    <w:rsid w:val="0090076B"/>
    <w:rsid w:val="009024E4"/>
    <w:rsid w:val="00903F7B"/>
    <w:rsid w:val="00906B07"/>
    <w:rsid w:val="00912FEE"/>
    <w:rsid w:val="0091466D"/>
    <w:rsid w:val="00915259"/>
    <w:rsid w:val="00916DAB"/>
    <w:rsid w:val="00916E15"/>
    <w:rsid w:val="00916F21"/>
    <w:rsid w:val="0092116C"/>
    <w:rsid w:val="00921E5F"/>
    <w:rsid w:val="00922EAF"/>
    <w:rsid w:val="00923192"/>
    <w:rsid w:val="00923908"/>
    <w:rsid w:val="00923D35"/>
    <w:rsid w:val="0092403D"/>
    <w:rsid w:val="009256EF"/>
    <w:rsid w:val="00926343"/>
    <w:rsid w:val="00926E65"/>
    <w:rsid w:val="00927577"/>
    <w:rsid w:val="00932221"/>
    <w:rsid w:val="0093248D"/>
    <w:rsid w:val="0093350B"/>
    <w:rsid w:val="00934E35"/>
    <w:rsid w:val="00934E89"/>
    <w:rsid w:val="009366D5"/>
    <w:rsid w:val="00937204"/>
    <w:rsid w:val="00944E8F"/>
    <w:rsid w:val="009450ED"/>
    <w:rsid w:val="00945243"/>
    <w:rsid w:val="0094572D"/>
    <w:rsid w:val="009475DF"/>
    <w:rsid w:val="0095130E"/>
    <w:rsid w:val="009519CD"/>
    <w:rsid w:val="00953803"/>
    <w:rsid w:val="009548AE"/>
    <w:rsid w:val="009557F4"/>
    <w:rsid w:val="009561FD"/>
    <w:rsid w:val="00957854"/>
    <w:rsid w:val="00960039"/>
    <w:rsid w:val="00960C61"/>
    <w:rsid w:val="00961879"/>
    <w:rsid w:val="00961A8B"/>
    <w:rsid w:val="0096344E"/>
    <w:rsid w:val="0096517E"/>
    <w:rsid w:val="009653B1"/>
    <w:rsid w:val="00970B1E"/>
    <w:rsid w:val="009714CE"/>
    <w:rsid w:val="00971E0B"/>
    <w:rsid w:val="009728D9"/>
    <w:rsid w:val="00972EE8"/>
    <w:rsid w:val="0097373F"/>
    <w:rsid w:val="009746EE"/>
    <w:rsid w:val="009757E9"/>
    <w:rsid w:val="0097583E"/>
    <w:rsid w:val="00976B14"/>
    <w:rsid w:val="00977113"/>
    <w:rsid w:val="009775B4"/>
    <w:rsid w:val="00980A75"/>
    <w:rsid w:val="00983FFC"/>
    <w:rsid w:val="00984B8E"/>
    <w:rsid w:val="00985F8C"/>
    <w:rsid w:val="00986663"/>
    <w:rsid w:val="00986D6B"/>
    <w:rsid w:val="00987E4B"/>
    <w:rsid w:val="00987FD2"/>
    <w:rsid w:val="00990461"/>
    <w:rsid w:val="009904DE"/>
    <w:rsid w:val="00991F15"/>
    <w:rsid w:val="00992450"/>
    <w:rsid w:val="0099286C"/>
    <w:rsid w:val="00993611"/>
    <w:rsid w:val="00994276"/>
    <w:rsid w:val="00994815"/>
    <w:rsid w:val="00994BB1"/>
    <w:rsid w:val="00995232"/>
    <w:rsid w:val="009967E1"/>
    <w:rsid w:val="00996FBB"/>
    <w:rsid w:val="009979ED"/>
    <w:rsid w:val="009A057A"/>
    <w:rsid w:val="009A2522"/>
    <w:rsid w:val="009A2B16"/>
    <w:rsid w:val="009A48DA"/>
    <w:rsid w:val="009A4DE2"/>
    <w:rsid w:val="009A5A09"/>
    <w:rsid w:val="009A5BAF"/>
    <w:rsid w:val="009A7F29"/>
    <w:rsid w:val="009B0C55"/>
    <w:rsid w:val="009B2CFB"/>
    <w:rsid w:val="009B396C"/>
    <w:rsid w:val="009B41AA"/>
    <w:rsid w:val="009B4C76"/>
    <w:rsid w:val="009B5C76"/>
    <w:rsid w:val="009B5E64"/>
    <w:rsid w:val="009B67DE"/>
    <w:rsid w:val="009B7534"/>
    <w:rsid w:val="009C1256"/>
    <w:rsid w:val="009C1B5E"/>
    <w:rsid w:val="009C21B0"/>
    <w:rsid w:val="009C395A"/>
    <w:rsid w:val="009C3DF5"/>
    <w:rsid w:val="009C455E"/>
    <w:rsid w:val="009C47D3"/>
    <w:rsid w:val="009C5389"/>
    <w:rsid w:val="009C6797"/>
    <w:rsid w:val="009D1564"/>
    <w:rsid w:val="009D1997"/>
    <w:rsid w:val="009D1E52"/>
    <w:rsid w:val="009D25DB"/>
    <w:rsid w:val="009D281A"/>
    <w:rsid w:val="009D304A"/>
    <w:rsid w:val="009D3EEF"/>
    <w:rsid w:val="009D445E"/>
    <w:rsid w:val="009D540D"/>
    <w:rsid w:val="009D7774"/>
    <w:rsid w:val="009E0687"/>
    <w:rsid w:val="009E2150"/>
    <w:rsid w:val="009E40A1"/>
    <w:rsid w:val="009E41B2"/>
    <w:rsid w:val="009E47BC"/>
    <w:rsid w:val="009E4C47"/>
    <w:rsid w:val="009E5995"/>
    <w:rsid w:val="009E68E3"/>
    <w:rsid w:val="009E6BAB"/>
    <w:rsid w:val="009E6FE2"/>
    <w:rsid w:val="009E7CF3"/>
    <w:rsid w:val="009F149F"/>
    <w:rsid w:val="009F618E"/>
    <w:rsid w:val="00A01AA0"/>
    <w:rsid w:val="00A02887"/>
    <w:rsid w:val="00A02AA9"/>
    <w:rsid w:val="00A02D61"/>
    <w:rsid w:val="00A032C5"/>
    <w:rsid w:val="00A05F34"/>
    <w:rsid w:val="00A06009"/>
    <w:rsid w:val="00A06FF1"/>
    <w:rsid w:val="00A1042E"/>
    <w:rsid w:val="00A10551"/>
    <w:rsid w:val="00A10D0E"/>
    <w:rsid w:val="00A10E2E"/>
    <w:rsid w:val="00A13407"/>
    <w:rsid w:val="00A16FCB"/>
    <w:rsid w:val="00A17932"/>
    <w:rsid w:val="00A20CF6"/>
    <w:rsid w:val="00A21471"/>
    <w:rsid w:val="00A22281"/>
    <w:rsid w:val="00A23318"/>
    <w:rsid w:val="00A24932"/>
    <w:rsid w:val="00A31CC4"/>
    <w:rsid w:val="00A31CD4"/>
    <w:rsid w:val="00A32B48"/>
    <w:rsid w:val="00A3489D"/>
    <w:rsid w:val="00A34A23"/>
    <w:rsid w:val="00A34DB9"/>
    <w:rsid w:val="00A350CF"/>
    <w:rsid w:val="00A3529D"/>
    <w:rsid w:val="00A352FD"/>
    <w:rsid w:val="00A361D2"/>
    <w:rsid w:val="00A36B2C"/>
    <w:rsid w:val="00A36C30"/>
    <w:rsid w:val="00A4200E"/>
    <w:rsid w:val="00A42A3A"/>
    <w:rsid w:val="00A438E5"/>
    <w:rsid w:val="00A43A3F"/>
    <w:rsid w:val="00A452EC"/>
    <w:rsid w:val="00A458F2"/>
    <w:rsid w:val="00A5096A"/>
    <w:rsid w:val="00A522F5"/>
    <w:rsid w:val="00A5319F"/>
    <w:rsid w:val="00A533C0"/>
    <w:rsid w:val="00A53B37"/>
    <w:rsid w:val="00A6053D"/>
    <w:rsid w:val="00A61A4E"/>
    <w:rsid w:val="00A65704"/>
    <w:rsid w:val="00A66CE0"/>
    <w:rsid w:val="00A751E9"/>
    <w:rsid w:val="00A75900"/>
    <w:rsid w:val="00A827F1"/>
    <w:rsid w:val="00A83077"/>
    <w:rsid w:val="00A83735"/>
    <w:rsid w:val="00A879D5"/>
    <w:rsid w:val="00A9211C"/>
    <w:rsid w:val="00A939AA"/>
    <w:rsid w:val="00A941C4"/>
    <w:rsid w:val="00A976D1"/>
    <w:rsid w:val="00AA22B1"/>
    <w:rsid w:val="00AA50E4"/>
    <w:rsid w:val="00AA6C49"/>
    <w:rsid w:val="00AB12AE"/>
    <w:rsid w:val="00AB12F8"/>
    <w:rsid w:val="00AB3DD3"/>
    <w:rsid w:val="00AB54D3"/>
    <w:rsid w:val="00AB70DF"/>
    <w:rsid w:val="00AC043D"/>
    <w:rsid w:val="00AC0450"/>
    <w:rsid w:val="00AC1C68"/>
    <w:rsid w:val="00AC3AC3"/>
    <w:rsid w:val="00AC3ECB"/>
    <w:rsid w:val="00AC408C"/>
    <w:rsid w:val="00AC4FE1"/>
    <w:rsid w:val="00AC5B81"/>
    <w:rsid w:val="00AC5BE9"/>
    <w:rsid w:val="00AC6345"/>
    <w:rsid w:val="00AC723B"/>
    <w:rsid w:val="00AC7F84"/>
    <w:rsid w:val="00AD04DA"/>
    <w:rsid w:val="00AD1450"/>
    <w:rsid w:val="00AD33DA"/>
    <w:rsid w:val="00AD35B4"/>
    <w:rsid w:val="00AD4ED0"/>
    <w:rsid w:val="00AD506E"/>
    <w:rsid w:val="00AD5C3F"/>
    <w:rsid w:val="00AD70A0"/>
    <w:rsid w:val="00AD7803"/>
    <w:rsid w:val="00AD7DCE"/>
    <w:rsid w:val="00AE0136"/>
    <w:rsid w:val="00AE06BC"/>
    <w:rsid w:val="00AE1DCA"/>
    <w:rsid w:val="00AE22CC"/>
    <w:rsid w:val="00AE2A8E"/>
    <w:rsid w:val="00AE442F"/>
    <w:rsid w:val="00AE4CDE"/>
    <w:rsid w:val="00AF019B"/>
    <w:rsid w:val="00AF2A3B"/>
    <w:rsid w:val="00AF4979"/>
    <w:rsid w:val="00AF7087"/>
    <w:rsid w:val="00AF7811"/>
    <w:rsid w:val="00B03D7A"/>
    <w:rsid w:val="00B041D9"/>
    <w:rsid w:val="00B055A6"/>
    <w:rsid w:val="00B0652A"/>
    <w:rsid w:val="00B0785F"/>
    <w:rsid w:val="00B07DF5"/>
    <w:rsid w:val="00B100D5"/>
    <w:rsid w:val="00B10184"/>
    <w:rsid w:val="00B10203"/>
    <w:rsid w:val="00B1102B"/>
    <w:rsid w:val="00B1408C"/>
    <w:rsid w:val="00B14472"/>
    <w:rsid w:val="00B172DC"/>
    <w:rsid w:val="00B17C0B"/>
    <w:rsid w:val="00B20B88"/>
    <w:rsid w:val="00B2303D"/>
    <w:rsid w:val="00B236CC"/>
    <w:rsid w:val="00B24496"/>
    <w:rsid w:val="00B24740"/>
    <w:rsid w:val="00B24B8E"/>
    <w:rsid w:val="00B26F20"/>
    <w:rsid w:val="00B26F23"/>
    <w:rsid w:val="00B271B8"/>
    <w:rsid w:val="00B272C0"/>
    <w:rsid w:val="00B277BD"/>
    <w:rsid w:val="00B304F3"/>
    <w:rsid w:val="00B31046"/>
    <w:rsid w:val="00B33866"/>
    <w:rsid w:val="00B33B35"/>
    <w:rsid w:val="00B35711"/>
    <w:rsid w:val="00B42B39"/>
    <w:rsid w:val="00B42EE5"/>
    <w:rsid w:val="00B476AD"/>
    <w:rsid w:val="00B477D1"/>
    <w:rsid w:val="00B47B9D"/>
    <w:rsid w:val="00B50FDB"/>
    <w:rsid w:val="00B515A8"/>
    <w:rsid w:val="00B526E2"/>
    <w:rsid w:val="00B529C6"/>
    <w:rsid w:val="00B53D56"/>
    <w:rsid w:val="00B556A7"/>
    <w:rsid w:val="00B56D43"/>
    <w:rsid w:val="00B6108E"/>
    <w:rsid w:val="00B62B7D"/>
    <w:rsid w:val="00B650AC"/>
    <w:rsid w:val="00B654F2"/>
    <w:rsid w:val="00B74962"/>
    <w:rsid w:val="00B77B9E"/>
    <w:rsid w:val="00B810BB"/>
    <w:rsid w:val="00B81951"/>
    <w:rsid w:val="00B83EA1"/>
    <w:rsid w:val="00B91F14"/>
    <w:rsid w:val="00B93043"/>
    <w:rsid w:val="00B94401"/>
    <w:rsid w:val="00B945BC"/>
    <w:rsid w:val="00B94A57"/>
    <w:rsid w:val="00B9654A"/>
    <w:rsid w:val="00B97851"/>
    <w:rsid w:val="00BA069B"/>
    <w:rsid w:val="00BA1226"/>
    <w:rsid w:val="00BA34A8"/>
    <w:rsid w:val="00BA3B6D"/>
    <w:rsid w:val="00BA465B"/>
    <w:rsid w:val="00BA6FA5"/>
    <w:rsid w:val="00BB0A1F"/>
    <w:rsid w:val="00BB1BC3"/>
    <w:rsid w:val="00BB3BF9"/>
    <w:rsid w:val="00BB6B3B"/>
    <w:rsid w:val="00BB78C2"/>
    <w:rsid w:val="00BB7AFC"/>
    <w:rsid w:val="00BC1D00"/>
    <w:rsid w:val="00BD1D73"/>
    <w:rsid w:val="00BD3C10"/>
    <w:rsid w:val="00BD4D05"/>
    <w:rsid w:val="00BD4F07"/>
    <w:rsid w:val="00BD5633"/>
    <w:rsid w:val="00BE187A"/>
    <w:rsid w:val="00BE18D3"/>
    <w:rsid w:val="00BE275F"/>
    <w:rsid w:val="00BE2A88"/>
    <w:rsid w:val="00BE4D9D"/>
    <w:rsid w:val="00BE4E91"/>
    <w:rsid w:val="00BE632C"/>
    <w:rsid w:val="00BE79FD"/>
    <w:rsid w:val="00BF0BC3"/>
    <w:rsid w:val="00BF30C5"/>
    <w:rsid w:val="00BF3869"/>
    <w:rsid w:val="00C00C90"/>
    <w:rsid w:val="00C00D63"/>
    <w:rsid w:val="00C00F21"/>
    <w:rsid w:val="00C0164A"/>
    <w:rsid w:val="00C01E6C"/>
    <w:rsid w:val="00C029E8"/>
    <w:rsid w:val="00C03EFA"/>
    <w:rsid w:val="00C045A2"/>
    <w:rsid w:val="00C04CED"/>
    <w:rsid w:val="00C04D4B"/>
    <w:rsid w:val="00C0508B"/>
    <w:rsid w:val="00C072F6"/>
    <w:rsid w:val="00C0764B"/>
    <w:rsid w:val="00C07786"/>
    <w:rsid w:val="00C0781D"/>
    <w:rsid w:val="00C1064B"/>
    <w:rsid w:val="00C10B39"/>
    <w:rsid w:val="00C11A55"/>
    <w:rsid w:val="00C1251D"/>
    <w:rsid w:val="00C13C36"/>
    <w:rsid w:val="00C15ED0"/>
    <w:rsid w:val="00C175B7"/>
    <w:rsid w:val="00C21585"/>
    <w:rsid w:val="00C23902"/>
    <w:rsid w:val="00C24D46"/>
    <w:rsid w:val="00C25694"/>
    <w:rsid w:val="00C25AD2"/>
    <w:rsid w:val="00C26737"/>
    <w:rsid w:val="00C277F6"/>
    <w:rsid w:val="00C27975"/>
    <w:rsid w:val="00C3103E"/>
    <w:rsid w:val="00C31089"/>
    <w:rsid w:val="00C32381"/>
    <w:rsid w:val="00C32D41"/>
    <w:rsid w:val="00C333D4"/>
    <w:rsid w:val="00C36210"/>
    <w:rsid w:val="00C363C3"/>
    <w:rsid w:val="00C3664F"/>
    <w:rsid w:val="00C36A2F"/>
    <w:rsid w:val="00C37A0E"/>
    <w:rsid w:val="00C407BA"/>
    <w:rsid w:val="00C42EE0"/>
    <w:rsid w:val="00C43ED7"/>
    <w:rsid w:val="00C44193"/>
    <w:rsid w:val="00C47DB7"/>
    <w:rsid w:val="00C50FE9"/>
    <w:rsid w:val="00C52B69"/>
    <w:rsid w:val="00C53179"/>
    <w:rsid w:val="00C53FBF"/>
    <w:rsid w:val="00C54158"/>
    <w:rsid w:val="00C54D4B"/>
    <w:rsid w:val="00C572E2"/>
    <w:rsid w:val="00C57A58"/>
    <w:rsid w:val="00C57D70"/>
    <w:rsid w:val="00C60532"/>
    <w:rsid w:val="00C61A4B"/>
    <w:rsid w:val="00C61AF3"/>
    <w:rsid w:val="00C63075"/>
    <w:rsid w:val="00C63C16"/>
    <w:rsid w:val="00C64245"/>
    <w:rsid w:val="00C65722"/>
    <w:rsid w:val="00C660AE"/>
    <w:rsid w:val="00C736C7"/>
    <w:rsid w:val="00C74471"/>
    <w:rsid w:val="00C77891"/>
    <w:rsid w:val="00C8078F"/>
    <w:rsid w:val="00C8280B"/>
    <w:rsid w:val="00C85AB7"/>
    <w:rsid w:val="00C87DB6"/>
    <w:rsid w:val="00C91488"/>
    <w:rsid w:val="00C91FFD"/>
    <w:rsid w:val="00C924C3"/>
    <w:rsid w:val="00C933F8"/>
    <w:rsid w:val="00C93B91"/>
    <w:rsid w:val="00C953ED"/>
    <w:rsid w:val="00C95DA1"/>
    <w:rsid w:val="00C96517"/>
    <w:rsid w:val="00C9673A"/>
    <w:rsid w:val="00CA1026"/>
    <w:rsid w:val="00CA14CE"/>
    <w:rsid w:val="00CA3B93"/>
    <w:rsid w:val="00CA5DFC"/>
    <w:rsid w:val="00CA7635"/>
    <w:rsid w:val="00CA7EC7"/>
    <w:rsid w:val="00CB232D"/>
    <w:rsid w:val="00CB30A5"/>
    <w:rsid w:val="00CB4616"/>
    <w:rsid w:val="00CB4978"/>
    <w:rsid w:val="00CB4D11"/>
    <w:rsid w:val="00CB7908"/>
    <w:rsid w:val="00CB7F29"/>
    <w:rsid w:val="00CC0097"/>
    <w:rsid w:val="00CC0AD1"/>
    <w:rsid w:val="00CC40EF"/>
    <w:rsid w:val="00CC4ADF"/>
    <w:rsid w:val="00CC6758"/>
    <w:rsid w:val="00CD175F"/>
    <w:rsid w:val="00CD17EF"/>
    <w:rsid w:val="00CD2540"/>
    <w:rsid w:val="00CD49A3"/>
    <w:rsid w:val="00CD7EB4"/>
    <w:rsid w:val="00CE06EE"/>
    <w:rsid w:val="00CE0E47"/>
    <w:rsid w:val="00CE1C18"/>
    <w:rsid w:val="00CE2115"/>
    <w:rsid w:val="00CE3087"/>
    <w:rsid w:val="00CE5142"/>
    <w:rsid w:val="00CE7732"/>
    <w:rsid w:val="00CF0B8C"/>
    <w:rsid w:val="00CF1AE8"/>
    <w:rsid w:val="00CF5B97"/>
    <w:rsid w:val="00CF677D"/>
    <w:rsid w:val="00CF6F47"/>
    <w:rsid w:val="00CF7515"/>
    <w:rsid w:val="00D01F05"/>
    <w:rsid w:val="00D02444"/>
    <w:rsid w:val="00D02C79"/>
    <w:rsid w:val="00D0515E"/>
    <w:rsid w:val="00D05BC4"/>
    <w:rsid w:val="00D10518"/>
    <w:rsid w:val="00D10A90"/>
    <w:rsid w:val="00D11AC0"/>
    <w:rsid w:val="00D12A15"/>
    <w:rsid w:val="00D158B2"/>
    <w:rsid w:val="00D168FE"/>
    <w:rsid w:val="00D1785A"/>
    <w:rsid w:val="00D20190"/>
    <w:rsid w:val="00D222F2"/>
    <w:rsid w:val="00D23750"/>
    <w:rsid w:val="00D238EC"/>
    <w:rsid w:val="00D23EB1"/>
    <w:rsid w:val="00D2462C"/>
    <w:rsid w:val="00D25F34"/>
    <w:rsid w:val="00D26DF0"/>
    <w:rsid w:val="00D27A4E"/>
    <w:rsid w:val="00D304B2"/>
    <w:rsid w:val="00D322AD"/>
    <w:rsid w:val="00D32EBD"/>
    <w:rsid w:val="00D34181"/>
    <w:rsid w:val="00D367CF"/>
    <w:rsid w:val="00D37784"/>
    <w:rsid w:val="00D41311"/>
    <w:rsid w:val="00D426F8"/>
    <w:rsid w:val="00D45FDA"/>
    <w:rsid w:val="00D465DB"/>
    <w:rsid w:val="00D504BE"/>
    <w:rsid w:val="00D50724"/>
    <w:rsid w:val="00D50FA7"/>
    <w:rsid w:val="00D517A7"/>
    <w:rsid w:val="00D51CDD"/>
    <w:rsid w:val="00D51F16"/>
    <w:rsid w:val="00D53A4C"/>
    <w:rsid w:val="00D540A7"/>
    <w:rsid w:val="00D5797E"/>
    <w:rsid w:val="00D64DBA"/>
    <w:rsid w:val="00D676EB"/>
    <w:rsid w:val="00D677E8"/>
    <w:rsid w:val="00D6784E"/>
    <w:rsid w:val="00D70EC1"/>
    <w:rsid w:val="00D76964"/>
    <w:rsid w:val="00D81557"/>
    <w:rsid w:val="00D83749"/>
    <w:rsid w:val="00D8489E"/>
    <w:rsid w:val="00D857D3"/>
    <w:rsid w:val="00D864A0"/>
    <w:rsid w:val="00D87FB2"/>
    <w:rsid w:val="00D90425"/>
    <w:rsid w:val="00D922DF"/>
    <w:rsid w:val="00D92D6D"/>
    <w:rsid w:val="00D93935"/>
    <w:rsid w:val="00D95694"/>
    <w:rsid w:val="00D95EB0"/>
    <w:rsid w:val="00D97197"/>
    <w:rsid w:val="00DA0DE2"/>
    <w:rsid w:val="00DA2AA1"/>
    <w:rsid w:val="00DA3070"/>
    <w:rsid w:val="00DA3B14"/>
    <w:rsid w:val="00DA4BA8"/>
    <w:rsid w:val="00DA503C"/>
    <w:rsid w:val="00DA5DDF"/>
    <w:rsid w:val="00DA5E29"/>
    <w:rsid w:val="00DB09FE"/>
    <w:rsid w:val="00DB2304"/>
    <w:rsid w:val="00DB233F"/>
    <w:rsid w:val="00DB3C87"/>
    <w:rsid w:val="00DB3DA9"/>
    <w:rsid w:val="00DC00C3"/>
    <w:rsid w:val="00DC1518"/>
    <w:rsid w:val="00DC18E2"/>
    <w:rsid w:val="00DC21A7"/>
    <w:rsid w:val="00DC2DA0"/>
    <w:rsid w:val="00DC4FC0"/>
    <w:rsid w:val="00DC67BD"/>
    <w:rsid w:val="00DD0625"/>
    <w:rsid w:val="00DD08C0"/>
    <w:rsid w:val="00DD0921"/>
    <w:rsid w:val="00DD16CD"/>
    <w:rsid w:val="00DD23F7"/>
    <w:rsid w:val="00DD2B4E"/>
    <w:rsid w:val="00DD2C57"/>
    <w:rsid w:val="00DD4136"/>
    <w:rsid w:val="00DD5DB0"/>
    <w:rsid w:val="00DE10CA"/>
    <w:rsid w:val="00DE10CC"/>
    <w:rsid w:val="00DE1144"/>
    <w:rsid w:val="00DE255B"/>
    <w:rsid w:val="00DE26E5"/>
    <w:rsid w:val="00DE3DFC"/>
    <w:rsid w:val="00DF077D"/>
    <w:rsid w:val="00DF1556"/>
    <w:rsid w:val="00DF2524"/>
    <w:rsid w:val="00DF288D"/>
    <w:rsid w:val="00DF4440"/>
    <w:rsid w:val="00DF659E"/>
    <w:rsid w:val="00DF7B00"/>
    <w:rsid w:val="00E00459"/>
    <w:rsid w:val="00E00640"/>
    <w:rsid w:val="00E0121A"/>
    <w:rsid w:val="00E01CFF"/>
    <w:rsid w:val="00E01F11"/>
    <w:rsid w:val="00E0293A"/>
    <w:rsid w:val="00E04452"/>
    <w:rsid w:val="00E04816"/>
    <w:rsid w:val="00E0549B"/>
    <w:rsid w:val="00E05A98"/>
    <w:rsid w:val="00E102E9"/>
    <w:rsid w:val="00E1212E"/>
    <w:rsid w:val="00E13D9D"/>
    <w:rsid w:val="00E14A65"/>
    <w:rsid w:val="00E15819"/>
    <w:rsid w:val="00E15B5F"/>
    <w:rsid w:val="00E16A4C"/>
    <w:rsid w:val="00E20E21"/>
    <w:rsid w:val="00E248EC"/>
    <w:rsid w:val="00E2568E"/>
    <w:rsid w:val="00E25988"/>
    <w:rsid w:val="00E27EC0"/>
    <w:rsid w:val="00E315A7"/>
    <w:rsid w:val="00E3183C"/>
    <w:rsid w:val="00E33299"/>
    <w:rsid w:val="00E33418"/>
    <w:rsid w:val="00E34993"/>
    <w:rsid w:val="00E35463"/>
    <w:rsid w:val="00E3766D"/>
    <w:rsid w:val="00E40ECD"/>
    <w:rsid w:val="00E41D9E"/>
    <w:rsid w:val="00E42289"/>
    <w:rsid w:val="00E43366"/>
    <w:rsid w:val="00E45D5E"/>
    <w:rsid w:val="00E4622B"/>
    <w:rsid w:val="00E47420"/>
    <w:rsid w:val="00E61609"/>
    <w:rsid w:val="00E618C6"/>
    <w:rsid w:val="00E61D78"/>
    <w:rsid w:val="00E624B7"/>
    <w:rsid w:val="00E62A95"/>
    <w:rsid w:val="00E638C4"/>
    <w:rsid w:val="00E641A8"/>
    <w:rsid w:val="00E65E5F"/>
    <w:rsid w:val="00E66CFA"/>
    <w:rsid w:val="00E74188"/>
    <w:rsid w:val="00E75D6A"/>
    <w:rsid w:val="00E761AB"/>
    <w:rsid w:val="00E7669D"/>
    <w:rsid w:val="00E7696A"/>
    <w:rsid w:val="00E7725C"/>
    <w:rsid w:val="00E77998"/>
    <w:rsid w:val="00E81112"/>
    <w:rsid w:val="00E81BAB"/>
    <w:rsid w:val="00E83610"/>
    <w:rsid w:val="00E840E7"/>
    <w:rsid w:val="00E84CE7"/>
    <w:rsid w:val="00E85333"/>
    <w:rsid w:val="00E85515"/>
    <w:rsid w:val="00E87DF7"/>
    <w:rsid w:val="00E9017A"/>
    <w:rsid w:val="00E928C9"/>
    <w:rsid w:val="00E92DC6"/>
    <w:rsid w:val="00E9571A"/>
    <w:rsid w:val="00E95A8E"/>
    <w:rsid w:val="00EA0D8F"/>
    <w:rsid w:val="00EA1130"/>
    <w:rsid w:val="00EA11F2"/>
    <w:rsid w:val="00EA1443"/>
    <w:rsid w:val="00EA1670"/>
    <w:rsid w:val="00EA1727"/>
    <w:rsid w:val="00EA3E74"/>
    <w:rsid w:val="00EA42F7"/>
    <w:rsid w:val="00EA46A9"/>
    <w:rsid w:val="00EA6F36"/>
    <w:rsid w:val="00EB0823"/>
    <w:rsid w:val="00EB095E"/>
    <w:rsid w:val="00EB0E17"/>
    <w:rsid w:val="00EB20D5"/>
    <w:rsid w:val="00EB27E1"/>
    <w:rsid w:val="00EB4301"/>
    <w:rsid w:val="00EB628B"/>
    <w:rsid w:val="00EB6361"/>
    <w:rsid w:val="00EB70A1"/>
    <w:rsid w:val="00EB799F"/>
    <w:rsid w:val="00EB7D3E"/>
    <w:rsid w:val="00EC1791"/>
    <w:rsid w:val="00EC1F67"/>
    <w:rsid w:val="00EC4EEF"/>
    <w:rsid w:val="00EC58CE"/>
    <w:rsid w:val="00EC6553"/>
    <w:rsid w:val="00ED17B1"/>
    <w:rsid w:val="00ED2141"/>
    <w:rsid w:val="00ED36D2"/>
    <w:rsid w:val="00ED380E"/>
    <w:rsid w:val="00ED3F94"/>
    <w:rsid w:val="00ED43E8"/>
    <w:rsid w:val="00ED48CE"/>
    <w:rsid w:val="00ED702F"/>
    <w:rsid w:val="00EE10B8"/>
    <w:rsid w:val="00EE25C8"/>
    <w:rsid w:val="00EE2A04"/>
    <w:rsid w:val="00EE39C4"/>
    <w:rsid w:val="00EE44D9"/>
    <w:rsid w:val="00EE4F1A"/>
    <w:rsid w:val="00EE717D"/>
    <w:rsid w:val="00EF1AA7"/>
    <w:rsid w:val="00EF35DF"/>
    <w:rsid w:val="00EF36B1"/>
    <w:rsid w:val="00EF4059"/>
    <w:rsid w:val="00EF6293"/>
    <w:rsid w:val="00EF6749"/>
    <w:rsid w:val="00EF6FC6"/>
    <w:rsid w:val="00EF7E3D"/>
    <w:rsid w:val="00F00DEE"/>
    <w:rsid w:val="00F00F7B"/>
    <w:rsid w:val="00F01BEA"/>
    <w:rsid w:val="00F0442E"/>
    <w:rsid w:val="00F0472A"/>
    <w:rsid w:val="00F04C46"/>
    <w:rsid w:val="00F06BB3"/>
    <w:rsid w:val="00F10659"/>
    <w:rsid w:val="00F112AC"/>
    <w:rsid w:val="00F12DF3"/>
    <w:rsid w:val="00F131C8"/>
    <w:rsid w:val="00F144BE"/>
    <w:rsid w:val="00F14BA8"/>
    <w:rsid w:val="00F15128"/>
    <w:rsid w:val="00F20ECA"/>
    <w:rsid w:val="00F21B96"/>
    <w:rsid w:val="00F2234C"/>
    <w:rsid w:val="00F2273C"/>
    <w:rsid w:val="00F2341A"/>
    <w:rsid w:val="00F24B29"/>
    <w:rsid w:val="00F251E1"/>
    <w:rsid w:val="00F25B96"/>
    <w:rsid w:val="00F26231"/>
    <w:rsid w:val="00F26C77"/>
    <w:rsid w:val="00F27DBE"/>
    <w:rsid w:val="00F31014"/>
    <w:rsid w:val="00F329AD"/>
    <w:rsid w:val="00F34F2C"/>
    <w:rsid w:val="00F358BE"/>
    <w:rsid w:val="00F36439"/>
    <w:rsid w:val="00F41579"/>
    <w:rsid w:val="00F417EA"/>
    <w:rsid w:val="00F478E9"/>
    <w:rsid w:val="00F478EE"/>
    <w:rsid w:val="00F51781"/>
    <w:rsid w:val="00F52750"/>
    <w:rsid w:val="00F529E0"/>
    <w:rsid w:val="00F55016"/>
    <w:rsid w:val="00F55B9C"/>
    <w:rsid w:val="00F60F26"/>
    <w:rsid w:val="00F61FBE"/>
    <w:rsid w:val="00F63D06"/>
    <w:rsid w:val="00F6455B"/>
    <w:rsid w:val="00F6575B"/>
    <w:rsid w:val="00F6590A"/>
    <w:rsid w:val="00F65D42"/>
    <w:rsid w:val="00F6659A"/>
    <w:rsid w:val="00F6777E"/>
    <w:rsid w:val="00F7091F"/>
    <w:rsid w:val="00F73CAB"/>
    <w:rsid w:val="00F73DC6"/>
    <w:rsid w:val="00F7525B"/>
    <w:rsid w:val="00F77063"/>
    <w:rsid w:val="00F77A63"/>
    <w:rsid w:val="00F80D3B"/>
    <w:rsid w:val="00F80F5A"/>
    <w:rsid w:val="00F81852"/>
    <w:rsid w:val="00F82B47"/>
    <w:rsid w:val="00F83680"/>
    <w:rsid w:val="00F84163"/>
    <w:rsid w:val="00F84645"/>
    <w:rsid w:val="00F848C6"/>
    <w:rsid w:val="00F86EBC"/>
    <w:rsid w:val="00F87CAA"/>
    <w:rsid w:val="00F87D9A"/>
    <w:rsid w:val="00F90B12"/>
    <w:rsid w:val="00F90D34"/>
    <w:rsid w:val="00F9105C"/>
    <w:rsid w:val="00F917BE"/>
    <w:rsid w:val="00F92115"/>
    <w:rsid w:val="00F92B81"/>
    <w:rsid w:val="00F937C0"/>
    <w:rsid w:val="00F95059"/>
    <w:rsid w:val="00FA08DF"/>
    <w:rsid w:val="00FA0FCC"/>
    <w:rsid w:val="00FA1449"/>
    <w:rsid w:val="00FA22C6"/>
    <w:rsid w:val="00FA348D"/>
    <w:rsid w:val="00FB0EB3"/>
    <w:rsid w:val="00FB2D11"/>
    <w:rsid w:val="00FB34B1"/>
    <w:rsid w:val="00FB5D1A"/>
    <w:rsid w:val="00FB5D7B"/>
    <w:rsid w:val="00FB5E89"/>
    <w:rsid w:val="00FC0278"/>
    <w:rsid w:val="00FC0469"/>
    <w:rsid w:val="00FC0561"/>
    <w:rsid w:val="00FC3062"/>
    <w:rsid w:val="00FC4104"/>
    <w:rsid w:val="00FC67D2"/>
    <w:rsid w:val="00FC6FAB"/>
    <w:rsid w:val="00FD000A"/>
    <w:rsid w:val="00FD08E5"/>
    <w:rsid w:val="00FD091A"/>
    <w:rsid w:val="00FD0964"/>
    <w:rsid w:val="00FD1BB1"/>
    <w:rsid w:val="00FD218F"/>
    <w:rsid w:val="00FD3D1E"/>
    <w:rsid w:val="00FD7884"/>
    <w:rsid w:val="00FE0A04"/>
    <w:rsid w:val="00FE7561"/>
    <w:rsid w:val="00FE7809"/>
    <w:rsid w:val="00FF05B3"/>
    <w:rsid w:val="00FF0B6C"/>
    <w:rsid w:val="00FF0F64"/>
    <w:rsid w:val="00FF18FB"/>
    <w:rsid w:val="00FF55AE"/>
    <w:rsid w:val="00FF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7B6B5F07"/>
  <w15:docId w15:val="{023DC1C7-B2BB-401D-9A7D-F3F2EEBF9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nl-NL" w:eastAsia="nl-NL" w:bidi="ar-SA"/>
      </w:rPr>
    </w:rPrDefault>
    <w:pPrDefault>
      <w:pPr>
        <w:spacing w:after="160" w:line="312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F623A"/>
  </w:style>
  <w:style w:type="paragraph" w:styleId="Heading1">
    <w:name w:val="heading 1"/>
    <w:basedOn w:val="Normal"/>
    <w:next w:val="Normal"/>
    <w:link w:val="Heading1Char"/>
    <w:uiPriority w:val="9"/>
    <w:qFormat/>
    <w:rsid w:val="0011648B"/>
    <w:pPr>
      <w:keepNext/>
      <w:keepLines/>
      <w:pBdr>
        <w:left w:val="single" w:sz="12" w:space="12" w:color="C0504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648B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648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648B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153E0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153E09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semiHidden/>
    <w:rsid w:val="009D1E52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rsid w:val="0043055F"/>
  </w:style>
  <w:style w:type="character" w:customStyle="1" w:styleId="Heading1Char">
    <w:name w:val="Heading 1 Char"/>
    <w:basedOn w:val="DefaultParagraphFont"/>
    <w:link w:val="Heading1"/>
    <w:uiPriority w:val="9"/>
    <w:rsid w:val="0011648B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1648B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1648B"/>
    <w:rPr>
      <w:rFonts w:asciiTheme="majorHAnsi" w:eastAsiaTheme="majorEastAsia" w:hAnsiTheme="majorHAnsi" w:cstheme="majorBidi"/>
      <w:caps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E00640"/>
    <w:pPr>
      <w:numPr>
        <w:numId w:val="2"/>
      </w:numPr>
      <w:tabs>
        <w:tab w:val="left" w:pos="703"/>
        <w:tab w:val="right" w:leader="dot" w:pos="9316"/>
      </w:tabs>
      <w:spacing w:before="240" w:after="240" w:line="460" w:lineRule="exact"/>
      <w:ind w:left="706" w:hanging="706"/>
    </w:pPr>
    <w:rPr>
      <w:rFonts w:ascii="Fontys Frutiger" w:hAnsi="Fontys Frutiger"/>
      <w:b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375E35"/>
    <w:pPr>
      <w:tabs>
        <w:tab w:val="left" w:pos="2121"/>
        <w:tab w:val="right" w:leader="dot" w:pos="9316"/>
      </w:tabs>
      <w:spacing w:line="240" w:lineRule="atLeast"/>
      <w:ind w:left="1418" w:hanging="1418"/>
    </w:pPr>
    <w:rPr>
      <w:rFonts w:ascii="Fontys Frutiger" w:hAnsi="Fontys Frutiger"/>
      <w:b/>
      <w:noProof/>
      <w:szCs w:val="18"/>
    </w:rPr>
  </w:style>
  <w:style w:type="character" w:styleId="Hyperlink">
    <w:name w:val="Hyperlink"/>
    <w:basedOn w:val="DefaultParagraphFont"/>
    <w:uiPriority w:val="99"/>
    <w:rsid w:val="00E00640"/>
    <w:rPr>
      <w:rFonts w:ascii="Fontys Frutiger" w:hAnsi="Fontys Frutiger"/>
      <w:color w:val="auto"/>
      <w:sz w:val="24"/>
      <w:szCs w:val="24"/>
      <w:u w:val="single"/>
    </w:rPr>
  </w:style>
  <w:style w:type="paragraph" w:customStyle="1" w:styleId="FPPlaceDate">
    <w:name w:val="FPPlaceDate"/>
    <w:basedOn w:val="Normal"/>
    <w:rsid w:val="00E00640"/>
    <w:pPr>
      <w:spacing w:line="240" w:lineRule="atLeast"/>
      <w:jc w:val="right"/>
    </w:pPr>
    <w:rPr>
      <w:rFonts w:ascii="Arial" w:hAnsi="Arial"/>
      <w:color w:val="000000"/>
      <w:szCs w:val="20"/>
      <w:lang w:val="en-GB"/>
    </w:rPr>
  </w:style>
  <w:style w:type="paragraph" w:customStyle="1" w:styleId="FPSubtitle">
    <w:name w:val="FPSubtitle"/>
    <w:basedOn w:val="Normal"/>
    <w:rsid w:val="00E00640"/>
    <w:pPr>
      <w:spacing w:line="240" w:lineRule="atLeast"/>
      <w:jc w:val="right"/>
    </w:pPr>
    <w:rPr>
      <w:rFonts w:ascii="Arial" w:hAnsi="Arial"/>
      <w:i/>
      <w:iCs/>
      <w:color w:val="000000"/>
      <w:szCs w:val="20"/>
      <w:lang w:val="en-GB"/>
    </w:rPr>
  </w:style>
  <w:style w:type="paragraph" w:customStyle="1" w:styleId="FPTitle">
    <w:name w:val="FPTitle"/>
    <w:basedOn w:val="Header"/>
    <w:rsid w:val="00E00640"/>
    <w:pPr>
      <w:tabs>
        <w:tab w:val="clear" w:pos="4320"/>
        <w:tab w:val="clear" w:pos="8640"/>
      </w:tabs>
      <w:spacing w:line="240" w:lineRule="atLeast"/>
      <w:jc w:val="right"/>
    </w:pPr>
    <w:rPr>
      <w:rFonts w:ascii="Arial" w:hAnsi="Arial"/>
      <w:b/>
      <w:color w:val="000000"/>
      <w:sz w:val="32"/>
      <w:szCs w:val="20"/>
      <w:lang w:val="en-GB"/>
    </w:rPr>
  </w:style>
  <w:style w:type="table" w:styleId="TableGrid">
    <w:name w:val="Table Grid"/>
    <w:basedOn w:val="TableNormal"/>
    <w:rsid w:val="00E00640"/>
    <w:pPr>
      <w:spacing w:line="280" w:lineRule="exac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2B6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1648B"/>
    <w:rPr>
      <w:rFonts w:asciiTheme="minorHAnsi" w:eastAsiaTheme="minorEastAsia" w:hAnsiTheme="minorHAnsi" w:cstheme="minorBidi"/>
      <w:i/>
      <w:iCs/>
      <w:color w:val="943634" w:themeColor="accent2" w:themeShade="BF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1648B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683C28"/>
    <w:rPr>
      <w:rFonts w:ascii="Fontys Joanna" w:hAnsi="Fontys Joanna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11648B"/>
    <w:pPr>
      <w:spacing w:line="240" w:lineRule="auto"/>
    </w:pPr>
    <w:rPr>
      <w:b/>
      <w:bCs/>
      <w:color w:val="C0504D" w:themeColor="accent2"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648B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648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648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648B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648B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648B"/>
    <w:rPr>
      <w:rFonts w:asciiTheme="majorHAnsi" w:eastAsiaTheme="majorEastAsia" w:hAnsiTheme="majorHAnsi" w:cstheme="majorBidi"/>
      <w:i/>
      <w:iCs/>
      <w:caps/>
    </w:rPr>
  </w:style>
  <w:style w:type="paragraph" w:styleId="Title">
    <w:name w:val="Title"/>
    <w:basedOn w:val="Normal"/>
    <w:next w:val="Normal"/>
    <w:link w:val="TitleChar"/>
    <w:uiPriority w:val="10"/>
    <w:qFormat/>
    <w:rsid w:val="0011648B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1648B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648B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1648B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11648B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NoSpacing">
    <w:name w:val="No Spacing"/>
    <w:uiPriority w:val="1"/>
    <w:qFormat/>
    <w:rsid w:val="0011648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1648B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648B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648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648B"/>
    <w:rPr>
      <w:rFonts w:asciiTheme="majorHAnsi" w:eastAsiaTheme="majorEastAsia" w:hAnsiTheme="majorHAnsi" w:cstheme="majorBidi"/>
      <w:caps/>
      <w:color w:val="943634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1648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1648B"/>
    <w:rPr>
      <w:rFonts w:asciiTheme="minorHAnsi" w:eastAsiaTheme="minorEastAsia" w:hAnsiTheme="minorHAnsi" w:cstheme="minorBidi"/>
      <w:b/>
      <w:bCs/>
      <w:i/>
      <w:iCs/>
      <w:color w:val="943634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1648B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1648B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11648B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B3DA9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0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gif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gif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gi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HUISSTIJL\FontysHuisstijl\Source\FontysDocument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3A5291D235674BA41FCCC5C7BF9225" ma:contentTypeVersion="13" ma:contentTypeDescription="Een nieuw document maken." ma:contentTypeScope="" ma:versionID="782c2d1d3fd6000ba607ee0637d08f98">
  <xsd:schema xmlns:xsd="http://www.w3.org/2001/XMLSchema" xmlns:xs="http://www.w3.org/2001/XMLSchema" xmlns:p="http://schemas.microsoft.com/office/2006/metadata/properties" xmlns:ns3="b85e7145-5d17-489a-9659-1beb765e2fce" xmlns:ns4="ca7ac28e-eeaf-4457-90d4-2278398e531e" targetNamespace="http://schemas.microsoft.com/office/2006/metadata/properties" ma:root="true" ma:fieldsID="73353381fa0bf6a58211966b847e9527" ns3:_="" ns4:_="">
    <xsd:import namespace="b85e7145-5d17-489a-9659-1beb765e2fce"/>
    <xsd:import namespace="ca7ac28e-eeaf-4457-90d4-2278398e53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5e7145-5d17-489a-9659-1beb765e2f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ac28e-eeaf-4457-90d4-2278398e531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8CD5756-7202-4932-A2F5-2B1F31D58D0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B40A6DC-3702-47AE-8E8B-A28D872806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5e7145-5d17-489a-9659-1beb765e2fce"/>
    <ds:schemaRef ds:uri="ca7ac28e-eeaf-4457-90d4-2278398e53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0F6BD9-AC57-438F-8D7E-C8A134BAE6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CF3C024-5306-486C-98CE-00E93B74C89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FontysDocument.dotm</Template>
  <TotalTime>454</TotalTime>
  <Pages>40</Pages>
  <Words>2094</Words>
  <Characters>11936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Intern v2</vt:lpstr>
      <vt:lpstr>Intern v2</vt:lpstr>
    </vt:vector>
  </TitlesOfParts>
  <Company>Fontys Hogescholen</Company>
  <LinksUpToDate>false</LinksUpToDate>
  <CharactersWithSpaces>14002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 v2</dc:title>
  <dc:creator>Manolache,Georgiana G.</dc:creator>
  <cp:lastModifiedBy>Nicolaidou Louttchenko,Kathy K.</cp:lastModifiedBy>
  <cp:revision>627</cp:revision>
  <cp:lastPrinted>2021-11-10T15:05:00Z</cp:lastPrinted>
  <dcterms:created xsi:type="dcterms:W3CDTF">2021-12-20T18:39:00Z</dcterms:created>
  <dcterms:modified xsi:type="dcterms:W3CDTF">2022-01-17T13:49:00Z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0x010100A53A5291D235674BA41FCCC5C7BF9225</vt:lpwstr>
  </property>
</Properties>
</file>